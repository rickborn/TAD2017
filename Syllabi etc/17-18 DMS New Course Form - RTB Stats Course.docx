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8817C" w14:textId="77777777" w:rsidR="0097468F" w:rsidRDefault="0059630F" w:rsidP="00350712">
      <w:pPr>
        <w:pStyle w:val="Heading3"/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9A9D00D" wp14:editId="729F3D77">
            <wp:extent cx="819150" cy="769848"/>
            <wp:effectExtent l="0" t="0" r="0" b="0"/>
            <wp:docPr id="2" name="Picture 2" descr="http://wp.patheos.com/blogs/markdroberts/files/2011/04/Harvard-seal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p.patheos.com/blogs/markdroberts/files/2011/04/Harvard-seal-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40" cy="77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712">
        <w:rPr>
          <w:sz w:val="28"/>
          <w:szCs w:val="28"/>
        </w:rPr>
        <w:t xml:space="preserve"> </w:t>
      </w:r>
      <w:r w:rsidR="00350712">
        <w:rPr>
          <w:sz w:val="28"/>
          <w:szCs w:val="28"/>
        </w:rPr>
        <w:tab/>
        <w:t xml:space="preserve">      </w:t>
      </w:r>
      <w:r w:rsidR="00350712">
        <w:rPr>
          <w:sz w:val="28"/>
          <w:szCs w:val="28"/>
        </w:rPr>
        <w:tab/>
      </w:r>
      <w:r w:rsidR="00350712">
        <w:rPr>
          <w:sz w:val="28"/>
          <w:szCs w:val="28"/>
        </w:rPr>
        <w:tab/>
        <w:t xml:space="preserve">   </w:t>
      </w:r>
      <w:r w:rsidR="00C749DF">
        <w:rPr>
          <w:sz w:val="28"/>
          <w:szCs w:val="28"/>
        </w:rPr>
        <w:t xml:space="preserve"> </w:t>
      </w:r>
      <w:r w:rsidR="00477503">
        <w:rPr>
          <w:sz w:val="28"/>
          <w:szCs w:val="28"/>
        </w:rPr>
        <w:t>New Course</w:t>
      </w:r>
      <w:r w:rsidRPr="00612015">
        <w:rPr>
          <w:sz w:val="28"/>
          <w:szCs w:val="28"/>
        </w:rPr>
        <w:t xml:space="preserve"> Form</w:t>
      </w:r>
      <w:r>
        <w:rPr>
          <w:noProof/>
        </w:rPr>
        <w:t xml:space="preserve"> </w:t>
      </w:r>
      <w:r w:rsidR="006C24A8">
        <w:rPr>
          <w:noProof/>
        </w:rPr>
        <w:t xml:space="preserve"> </w:t>
      </w:r>
      <w:r w:rsidR="0006427D">
        <w:rPr>
          <w:noProof/>
        </w:rPr>
        <w:t xml:space="preserve">   </w:t>
      </w:r>
      <w:r w:rsidR="006C24A8">
        <w:rPr>
          <w:noProof/>
        </w:rPr>
        <w:t xml:space="preserve">  </w:t>
      </w:r>
      <w:r w:rsidR="0006427D">
        <w:rPr>
          <w:noProof/>
        </w:rPr>
        <w:t xml:space="preserve">         </w:t>
      </w:r>
      <w:r w:rsidR="00350712">
        <w:rPr>
          <w:noProof/>
        </w:rPr>
        <w:t xml:space="preserve">   </w:t>
      </w:r>
      <w:r w:rsidR="0006427D">
        <w:rPr>
          <w:noProof/>
        </w:rPr>
        <w:t xml:space="preserve">     </w:t>
      </w:r>
      <w:r w:rsidR="006C24A8">
        <w:rPr>
          <w:noProof/>
        </w:rPr>
        <w:t xml:space="preserve">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205E7A7" wp14:editId="1794E164">
            <wp:extent cx="523875" cy="621971"/>
            <wp:effectExtent l="0" t="0" r="0" b="6985"/>
            <wp:docPr id="1" name="Picture 1" descr="https://upload.wikimedia.org/wikipedia/en/c/c1/Harvard-g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c/c1/Harvard-gs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6" cy="6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4585" w14:textId="77777777" w:rsidR="0006427D" w:rsidRPr="00E44175" w:rsidRDefault="00350AA0" w:rsidP="00350712">
      <w:pPr>
        <w:pStyle w:val="Heading3"/>
        <w:jc w:val="center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Due to DMS Office by May 24, 2017</w:t>
      </w:r>
    </w:p>
    <w:p w14:paraId="4D43C021" w14:textId="77777777" w:rsidR="00350712" w:rsidRPr="00612015" w:rsidRDefault="00350712" w:rsidP="00350712">
      <w:pPr>
        <w:jc w:val="center"/>
      </w:pPr>
    </w:p>
    <w:p w14:paraId="3B2E9066" w14:textId="77777777" w:rsidR="005B50EC" w:rsidRDefault="000C22C3" w:rsidP="000C22C3">
      <w:pPr>
        <w:rPr>
          <w:rFonts w:asciiTheme="majorHAnsi" w:hAnsiTheme="majorHAnsi" w:cstheme="majorHAnsi"/>
          <w:b/>
          <w:color w:val="0070C0"/>
          <w:sz w:val="20"/>
          <w:szCs w:val="21"/>
        </w:rPr>
      </w:pPr>
      <w:r>
        <w:rPr>
          <w:rFonts w:asciiTheme="majorHAnsi" w:hAnsiTheme="majorHAnsi" w:cstheme="majorHAnsi"/>
          <w:b/>
          <w:color w:val="0070C0"/>
          <w:sz w:val="20"/>
          <w:szCs w:val="21"/>
        </w:rPr>
        <w:t xml:space="preserve">Thank you for requesting </w:t>
      </w:r>
      <w:r w:rsidR="00DB474F">
        <w:rPr>
          <w:rFonts w:asciiTheme="majorHAnsi" w:hAnsiTheme="majorHAnsi" w:cstheme="majorHAnsi"/>
          <w:b/>
          <w:color w:val="0070C0"/>
          <w:sz w:val="20"/>
          <w:szCs w:val="21"/>
        </w:rPr>
        <w:t>to create a new</w:t>
      </w:r>
      <w:r>
        <w:rPr>
          <w:rFonts w:asciiTheme="majorHAnsi" w:hAnsiTheme="majorHAnsi" w:cstheme="majorHAnsi"/>
          <w:b/>
          <w:color w:val="0070C0"/>
          <w:sz w:val="20"/>
          <w:szCs w:val="21"/>
        </w:rPr>
        <w:t xml:space="preserve"> course!  </w:t>
      </w:r>
    </w:p>
    <w:p w14:paraId="04666DCD" w14:textId="77777777" w:rsidR="005B50EC" w:rsidRDefault="005B50EC" w:rsidP="000C22C3">
      <w:pPr>
        <w:rPr>
          <w:rFonts w:asciiTheme="majorHAnsi" w:hAnsiTheme="majorHAnsi" w:cstheme="majorHAnsi"/>
          <w:b/>
          <w:color w:val="0070C0"/>
          <w:sz w:val="20"/>
          <w:szCs w:val="21"/>
        </w:rPr>
      </w:pPr>
      <w:r>
        <w:rPr>
          <w:rFonts w:asciiTheme="majorHAnsi" w:hAnsiTheme="majorHAnsi" w:cstheme="majorHAnsi"/>
          <w:sz w:val="20"/>
          <w:szCs w:val="21"/>
        </w:rPr>
        <w:t xml:space="preserve">In the form below, </w:t>
      </w:r>
      <w:r w:rsidRPr="005B50EC">
        <w:rPr>
          <w:rFonts w:asciiTheme="majorHAnsi" w:hAnsiTheme="majorHAnsi" w:cstheme="majorHAnsi"/>
          <w:sz w:val="20"/>
          <w:szCs w:val="21"/>
        </w:rPr>
        <w:t>c</w:t>
      </w:r>
      <w:r w:rsidRPr="005B50EC">
        <w:rPr>
          <w:rFonts w:asciiTheme="majorHAnsi" w:hAnsiTheme="majorHAnsi" w:cstheme="majorHAnsi"/>
          <w:sz w:val="20"/>
          <w:szCs w:val="20"/>
        </w:rPr>
        <w:t>lick into [</w:t>
      </w:r>
      <w:r w:rsidRPr="005B50EC">
        <w:rPr>
          <w:rFonts w:asciiTheme="majorHAnsi" w:hAnsiTheme="majorHAnsi" w:cstheme="majorHAnsi"/>
          <w:sz w:val="20"/>
          <w:szCs w:val="20"/>
          <w:shd w:val="clear" w:color="auto" w:fill="CBCBCB" w:themeFill="text2" w:themeFillTint="40"/>
        </w:rPr>
        <w:t>fields</w:t>
      </w:r>
      <w:r w:rsidRPr="005B50EC">
        <w:rPr>
          <w:rFonts w:asciiTheme="majorHAnsi" w:hAnsiTheme="majorHAnsi" w:cstheme="majorHAnsi"/>
          <w:sz w:val="20"/>
          <w:szCs w:val="20"/>
        </w:rPr>
        <w:t>] to modify/update.  Also, a</w:t>
      </w:r>
      <w:r w:rsidRPr="005B50EC">
        <w:rPr>
          <w:rFonts w:asciiTheme="majorHAnsi" w:hAnsiTheme="majorHAnsi" w:cstheme="majorHAnsi"/>
          <w:sz w:val="20"/>
          <w:szCs w:val="21"/>
        </w:rPr>
        <w:t xml:space="preserve"> few things to note</w:t>
      </w:r>
      <w:r>
        <w:rPr>
          <w:rFonts w:asciiTheme="majorHAnsi" w:hAnsiTheme="majorHAnsi" w:cstheme="majorHAnsi"/>
          <w:b/>
          <w:color w:val="0070C0"/>
          <w:sz w:val="20"/>
          <w:szCs w:val="21"/>
        </w:rPr>
        <w:t xml:space="preserve">: </w:t>
      </w:r>
    </w:p>
    <w:p w14:paraId="688F15A8" w14:textId="77777777" w:rsidR="00120E09" w:rsidRPr="001739DD" w:rsidRDefault="00120E09" w:rsidP="001739DD">
      <w:pPr>
        <w:rPr>
          <w:rFonts w:asciiTheme="majorHAnsi" w:hAnsiTheme="majorHAnsi" w:cstheme="majorHAnsi"/>
          <w:sz w:val="20"/>
          <w:szCs w:val="21"/>
        </w:rPr>
      </w:pPr>
    </w:p>
    <w:p w14:paraId="543EB31C" w14:textId="77777777" w:rsidR="005B50EC" w:rsidRPr="005B50EC" w:rsidRDefault="00120E09" w:rsidP="007E5B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1"/>
        </w:rPr>
      </w:pPr>
      <w:r w:rsidRPr="00BE41EC">
        <w:rPr>
          <w:rFonts w:asciiTheme="majorHAnsi" w:hAnsiTheme="majorHAnsi" w:cstheme="majorHAnsi"/>
          <w:b/>
          <w:sz w:val="20"/>
          <w:szCs w:val="21"/>
        </w:rPr>
        <w:t>Turn on track changes</w:t>
      </w:r>
      <w:r w:rsidR="007E5B1A" w:rsidRPr="00BE41EC">
        <w:rPr>
          <w:rFonts w:asciiTheme="majorHAnsi" w:hAnsiTheme="majorHAnsi" w:cstheme="majorHAnsi"/>
          <w:b/>
          <w:sz w:val="20"/>
          <w:szCs w:val="21"/>
        </w:rPr>
        <w:t xml:space="preserve"> when making </w:t>
      </w:r>
      <w:r w:rsidRPr="00BE41EC">
        <w:rPr>
          <w:rFonts w:asciiTheme="majorHAnsi" w:hAnsiTheme="majorHAnsi" w:cstheme="majorHAnsi"/>
          <w:b/>
          <w:sz w:val="20"/>
          <w:szCs w:val="21"/>
        </w:rPr>
        <w:t>a change to a previously submitted form</w:t>
      </w:r>
      <w:r>
        <w:rPr>
          <w:rFonts w:asciiTheme="majorHAnsi" w:hAnsiTheme="majorHAnsi" w:cstheme="majorHAnsi"/>
          <w:sz w:val="20"/>
          <w:szCs w:val="21"/>
        </w:rPr>
        <w:t>.</w:t>
      </w:r>
      <w:r w:rsidR="000C22C3" w:rsidRPr="005B50EC">
        <w:rPr>
          <w:rFonts w:asciiTheme="majorHAnsi" w:hAnsiTheme="majorHAnsi" w:cstheme="majorHAnsi"/>
          <w:sz w:val="20"/>
          <w:szCs w:val="21"/>
        </w:rPr>
        <w:t xml:space="preserve"> </w:t>
      </w:r>
    </w:p>
    <w:p w14:paraId="046A144A" w14:textId="77777777" w:rsidR="00120E09" w:rsidRPr="00994585" w:rsidRDefault="005B50EC" w:rsidP="0099458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1"/>
        </w:rPr>
      </w:pPr>
      <w:r>
        <w:rPr>
          <w:rFonts w:asciiTheme="majorHAnsi" w:hAnsiTheme="majorHAnsi" w:cstheme="majorHAnsi"/>
          <w:sz w:val="20"/>
          <w:szCs w:val="21"/>
        </w:rPr>
        <w:t>Field titles</w:t>
      </w:r>
      <w:r w:rsidR="007E5B1A" w:rsidRPr="005B50EC">
        <w:rPr>
          <w:rFonts w:asciiTheme="majorHAnsi" w:hAnsiTheme="majorHAnsi" w:cstheme="majorHAnsi"/>
          <w:sz w:val="20"/>
          <w:szCs w:val="21"/>
        </w:rPr>
        <w:t xml:space="preserve"> that</w:t>
      </w:r>
      <w:r w:rsidR="0059630F">
        <w:rPr>
          <w:rFonts w:asciiTheme="majorHAnsi" w:hAnsiTheme="majorHAnsi" w:cstheme="majorHAnsi"/>
          <w:sz w:val="20"/>
          <w:szCs w:val="21"/>
        </w:rPr>
        <w:t xml:space="preserve"> are</w:t>
      </w:r>
      <w:r w:rsidR="007E5B1A" w:rsidRPr="005B50EC">
        <w:rPr>
          <w:rFonts w:asciiTheme="majorHAnsi" w:hAnsiTheme="majorHAnsi" w:cstheme="majorHAnsi"/>
          <w:sz w:val="20"/>
          <w:szCs w:val="21"/>
        </w:rPr>
        <w:t xml:space="preserve"> in </w:t>
      </w:r>
      <w:r w:rsidR="007E5B1A" w:rsidRPr="005B50EC">
        <w:rPr>
          <w:rFonts w:asciiTheme="majorHAnsi" w:hAnsiTheme="majorHAnsi" w:cstheme="majorHAnsi"/>
          <w:b/>
          <w:sz w:val="20"/>
          <w:szCs w:val="21"/>
        </w:rPr>
        <w:t>Bold</w:t>
      </w:r>
      <w:r w:rsidR="007E5B1A" w:rsidRPr="005B50EC">
        <w:rPr>
          <w:rFonts w:asciiTheme="majorHAnsi" w:hAnsiTheme="majorHAnsi" w:cstheme="majorHAnsi"/>
          <w:sz w:val="20"/>
          <w:szCs w:val="21"/>
        </w:rPr>
        <w:t xml:space="preserve"> are </w:t>
      </w:r>
      <w:r w:rsidR="007E5B1A" w:rsidRPr="00612015">
        <w:rPr>
          <w:rFonts w:asciiTheme="majorHAnsi" w:hAnsiTheme="majorHAnsi" w:cstheme="majorHAnsi"/>
          <w:sz w:val="20"/>
          <w:szCs w:val="21"/>
          <w:u w:val="single"/>
        </w:rPr>
        <w:t>required fields</w:t>
      </w:r>
      <w:r w:rsidR="007E5B1A" w:rsidRPr="005B50EC">
        <w:rPr>
          <w:rFonts w:asciiTheme="majorHAnsi" w:hAnsiTheme="majorHAnsi" w:cstheme="majorHAnsi"/>
          <w:sz w:val="20"/>
          <w:szCs w:val="21"/>
        </w:rPr>
        <w:t xml:space="preserve">.  </w:t>
      </w:r>
      <w:r w:rsidR="000C22C3" w:rsidRPr="005B50EC">
        <w:rPr>
          <w:rFonts w:asciiTheme="majorHAnsi" w:hAnsiTheme="majorHAnsi" w:cstheme="majorHAnsi"/>
          <w:sz w:val="20"/>
          <w:szCs w:val="21"/>
        </w:rPr>
        <w:t>To prevent delays, please make sure all mandatory fields are filled out before submitting</w:t>
      </w:r>
      <w:r w:rsidR="007E5B1A" w:rsidRPr="00FF2836">
        <w:rPr>
          <w:rFonts w:asciiTheme="majorHAnsi" w:hAnsiTheme="majorHAnsi" w:cstheme="majorHAnsi"/>
          <w:b/>
          <w:sz w:val="20"/>
          <w:szCs w:val="21"/>
        </w:rPr>
        <w:t>.</w:t>
      </w:r>
      <w:r w:rsidR="007E5B1A" w:rsidRPr="005B50EC">
        <w:rPr>
          <w:rFonts w:asciiTheme="majorHAnsi" w:hAnsiTheme="majorHAnsi" w:cstheme="majorHAnsi"/>
          <w:sz w:val="20"/>
          <w:szCs w:val="21"/>
        </w:rPr>
        <w:t xml:space="preserve"> </w:t>
      </w:r>
    </w:p>
    <w:p w14:paraId="7499098F" w14:textId="77777777" w:rsidR="005B50EC" w:rsidRPr="005B50EC" w:rsidRDefault="005B50EC" w:rsidP="005B50EC">
      <w:pPr>
        <w:ind w:left="360"/>
        <w:rPr>
          <w:rFonts w:asciiTheme="majorHAnsi" w:hAnsiTheme="majorHAnsi" w:cstheme="majorHAnsi"/>
          <w:sz w:val="20"/>
          <w:szCs w:val="21"/>
        </w:rPr>
      </w:pPr>
    </w:p>
    <w:p w14:paraId="2E10B95F" w14:textId="77777777" w:rsidR="00EA7F5E" w:rsidRPr="005B50EC" w:rsidRDefault="00415962" w:rsidP="005B50EC">
      <w:pPr>
        <w:rPr>
          <w:rFonts w:asciiTheme="majorHAnsi" w:hAnsiTheme="majorHAnsi" w:cstheme="majorHAnsi"/>
          <w:sz w:val="10"/>
        </w:rPr>
      </w:pPr>
      <w:r>
        <w:rPr>
          <w:rFonts w:asciiTheme="majorHAnsi" w:hAnsiTheme="majorHAnsi" w:cstheme="majorHAnsi"/>
          <w:b/>
          <w:sz w:val="21"/>
          <w:szCs w:val="21"/>
        </w:rPr>
        <w:t>Submitter</w:t>
      </w:r>
      <w:r w:rsidR="007E5B1A" w:rsidRPr="00B74FDD">
        <w:rPr>
          <w:rFonts w:asciiTheme="majorHAnsi" w:hAnsiTheme="majorHAnsi" w:cstheme="majorHAnsi"/>
          <w:b/>
          <w:sz w:val="21"/>
          <w:szCs w:val="21"/>
        </w:rPr>
        <w:t xml:space="preserve"> Name:</w:t>
      </w:r>
      <w:r w:rsidR="007E5B1A" w:rsidRPr="00B74FDD">
        <w:rPr>
          <w:rFonts w:asciiTheme="majorHAnsi" w:hAnsiTheme="majorHAnsi" w:cstheme="majorHAnsi"/>
          <w:sz w:val="10"/>
        </w:rPr>
        <w:t xml:space="preserve"> </w:t>
      </w:r>
      <w:r w:rsidR="0097468F">
        <w:rPr>
          <w:rFonts w:asciiTheme="majorHAnsi" w:hAnsiTheme="majorHAnsi" w:cstheme="majorHAnsi"/>
          <w:sz w:val="10"/>
        </w:rPr>
        <w:t xml:space="preserve"> </w:t>
      </w:r>
      <w:r w:rsidR="007E5B1A" w:rsidRPr="00B74FDD">
        <w:rPr>
          <w:rFonts w:asciiTheme="majorHAnsi" w:hAnsiTheme="majorHAnsi" w:cstheme="majorHAnsi"/>
          <w:sz w:val="10"/>
        </w:rPr>
        <w:t>_</w:t>
      </w:r>
      <w:r w:rsidR="00626A53">
        <w:rPr>
          <w:rFonts w:asciiTheme="majorHAnsi" w:hAnsiTheme="majorHAnsi" w:cstheme="majorHAnsi"/>
          <w:sz w:val="10"/>
        </w:rPr>
        <w:t>__________</w:t>
      </w:r>
      <w:sdt>
        <w:sdtPr>
          <w:rPr>
            <w:rFonts w:asciiTheme="majorHAnsi" w:hAnsiTheme="majorHAnsi" w:cstheme="majorHAnsi"/>
            <w:szCs w:val="22"/>
          </w:rPr>
          <w:id w:val="-1177888077"/>
          <w:placeholder>
            <w:docPart w:val="AF43489B4414452BBCB64FBE8E83CF31"/>
          </w:placeholder>
          <w:text/>
        </w:sdtPr>
        <w:sdtEndPr/>
        <w:sdtContent>
          <w:r w:rsidR="00032546" w:rsidRPr="00032546">
            <w:rPr>
              <w:rFonts w:asciiTheme="majorHAnsi" w:hAnsiTheme="majorHAnsi" w:cstheme="majorHAnsi"/>
              <w:szCs w:val="22"/>
            </w:rPr>
            <w:t>Richard T. Born</w:t>
          </w:r>
        </w:sdtContent>
      </w:sdt>
      <w:r w:rsidR="00626A53">
        <w:rPr>
          <w:rFonts w:asciiTheme="majorHAnsi" w:hAnsiTheme="majorHAnsi" w:cstheme="majorHAnsi"/>
          <w:sz w:val="10"/>
        </w:rPr>
        <w:t>_________</w:t>
      </w:r>
      <w:r w:rsidR="00A97D1F">
        <w:rPr>
          <w:rFonts w:asciiTheme="majorHAnsi" w:hAnsiTheme="majorHAnsi" w:cstheme="majorHAnsi"/>
          <w:sz w:val="10"/>
        </w:rPr>
        <w:t xml:space="preserve">_____                                 </w:t>
      </w:r>
      <w:r w:rsidR="007E5B1A" w:rsidRPr="00B74FDD">
        <w:rPr>
          <w:rFonts w:asciiTheme="majorHAnsi" w:hAnsiTheme="majorHAnsi" w:cstheme="majorHAnsi"/>
          <w:sz w:val="10"/>
        </w:rPr>
        <w:t xml:space="preserve"> </w:t>
      </w:r>
      <w:r w:rsidR="00477503">
        <w:rPr>
          <w:rFonts w:asciiTheme="majorHAnsi" w:hAnsiTheme="majorHAnsi" w:cstheme="majorHAnsi"/>
          <w:b/>
          <w:sz w:val="21"/>
          <w:szCs w:val="21"/>
        </w:rPr>
        <w:t>Today’s</w:t>
      </w:r>
      <w:r w:rsidR="007E5B1A" w:rsidRPr="00B74FDD">
        <w:rPr>
          <w:rFonts w:asciiTheme="majorHAnsi" w:hAnsiTheme="majorHAnsi" w:cstheme="majorHAnsi"/>
          <w:b/>
          <w:sz w:val="21"/>
          <w:szCs w:val="21"/>
        </w:rPr>
        <w:t xml:space="preserve"> Date:</w:t>
      </w:r>
      <w:r w:rsidR="007E5B1A" w:rsidRPr="00B74FDD">
        <w:rPr>
          <w:rFonts w:asciiTheme="majorHAnsi" w:hAnsiTheme="majorHAnsi" w:cstheme="majorHAnsi"/>
          <w:sz w:val="10"/>
        </w:rPr>
        <w:t xml:space="preserve"> ________</w:t>
      </w:r>
      <w:sdt>
        <w:sdtPr>
          <w:rPr>
            <w:rFonts w:asciiTheme="majorHAnsi" w:hAnsiTheme="majorHAnsi" w:cstheme="majorHAnsi"/>
            <w:szCs w:val="22"/>
          </w:rPr>
          <w:id w:val="1463387159"/>
          <w:placeholder>
            <w:docPart w:val="68A0DFBF5B054122BA0865D2A3BCB67E"/>
          </w:placeholder>
          <w:date w:fullDate="2017-03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32546" w:rsidRPr="00032546">
            <w:rPr>
              <w:rFonts w:asciiTheme="majorHAnsi" w:hAnsiTheme="majorHAnsi" w:cstheme="majorHAnsi"/>
              <w:szCs w:val="22"/>
            </w:rPr>
            <w:t>3/24/2017</w:t>
          </w:r>
        </w:sdtContent>
      </w:sdt>
      <w:r w:rsidR="007E5B1A" w:rsidRPr="00B74FDD">
        <w:rPr>
          <w:rFonts w:asciiTheme="majorHAnsi" w:hAnsiTheme="majorHAnsi" w:cstheme="majorHAnsi"/>
          <w:sz w:val="10"/>
        </w:rPr>
        <w:t>_____________</w:t>
      </w:r>
    </w:p>
    <w:p w14:paraId="52A44641" w14:textId="77777777" w:rsidR="00415962" w:rsidRPr="00612015" w:rsidRDefault="00415962" w:rsidP="00612015">
      <w:pPr>
        <w:pStyle w:val="Heading3"/>
        <w:jc w:val="left"/>
        <w:rPr>
          <w:rFonts w:cstheme="majorHAnsi"/>
          <w:sz w:val="21"/>
          <w:szCs w:val="21"/>
        </w:rPr>
      </w:pPr>
    </w:p>
    <w:p w14:paraId="0328162A" w14:textId="77777777" w:rsidR="000C1063" w:rsidRPr="00B74FDD" w:rsidRDefault="00415962" w:rsidP="00612015">
      <w:pPr>
        <w:jc w:val="center"/>
        <w:rPr>
          <w:rFonts w:asciiTheme="majorHAnsi" w:hAnsiTheme="majorHAnsi" w:cstheme="majorHAnsi"/>
          <w:sz w:val="10"/>
        </w:rPr>
      </w:pPr>
      <w:r w:rsidRPr="00612015">
        <w:rPr>
          <w:rFonts w:asciiTheme="majorHAnsi" w:hAnsiTheme="majorHAnsi" w:cstheme="majorHAnsi"/>
          <w:b/>
          <w:color w:val="1B587C" w:themeColor="accent3"/>
          <w:sz w:val="28"/>
          <w:szCs w:val="28"/>
        </w:rPr>
        <w:t>Course Catalog Data</w:t>
      </w:r>
    </w:p>
    <w:tbl>
      <w:tblPr>
        <w:tblStyle w:val="TableGrid"/>
        <w:tblW w:w="4951" w:type="pct"/>
        <w:tbl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single" w:sz="4" w:space="0" w:color="1B587C" w:themeColor="accent3"/>
          <w:insideV w:val="single" w:sz="4" w:space="0" w:color="1B587C" w:themeColor="accent3"/>
        </w:tblBorders>
        <w:tblLook w:val="01E0" w:firstRow="1" w:lastRow="1" w:firstColumn="1" w:lastColumn="1" w:noHBand="0" w:noVBand="0"/>
      </w:tblPr>
      <w:tblGrid>
        <w:gridCol w:w="3330"/>
        <w:gridCol w:w="3078"/>
        <w:gridCol w:w="2772"/>
        <w:gridCol w:w="1728"/>
      </w:tblGrid>
      <w:tr w:rsidR="00B66678" w:rsidRPr="00B74FDD" w14:paraId="25C7760B" w14:textId="77777777" w:rsidTr="00FF218D">
        <w:trPr>
          <w:trHeight w:val="308"/>
        </w:trPr>
        <w:tc>
          <w:tcPr>
            <w:tcW w:w="3330" w:type="dxa"/>
            <w:tcBorders>
              <w:top w:val="single" w:sz="12" w:space="0" w:color="1B587C" w:themeColor="accent3"/>
            </w:tcBorders>
            <w:shd w:val="clear" w:color="auto" w:fill="EAEAEA" w:themeFill="text2" w:themeFillTint="1A"/>
          </w:tcPr>
          <w:p w14:paraId="33E707F9" w14:textId="77777777" w:rsidR="00B66678" w:rsidRPr="00B74FDD" w:rsidRDefault="00B66678" w:rsidP="00AF1602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Course </w:t>
            </w:r>
            <w:r w:rsidR="00AF1602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Number</w:t>
            </w:r>
          </w:p>
        </w:tc>
        <w:tc>
          <w:tcPr>
            <w:tcW w:w="7578" w:type="dxa"/>
            <w:gridSpan w:val="3"/>
            <w:tcBorders>
              <w:top w:val="single" w:sz="12" w:space="0" w:color="1B587C" w:themeColor="accent3"/>
            </w:tcBorders>
          </w:tcPr>
          <w:p w14:paraId="4129B693" w14:textId="77777777" w:rsidR="00B66678" w:rsidRPr="00B74FDD" w:rsidRDefault="00AF1602" w:rsidP="00C8245D">
            <w:pPr>
              <w:tabs>
                <w:tab w:val="left" w:pos="72"/>
              </w:tabs>
              <w:rPr>
                <w:rFonts w:asciiTheme="majorHAnsi" w:hAnsiTheme="majorHAnsi" w:cstheme="majorHAnsi"/>
                <w:i/>
                <w:color w:val="595959" w:themeColor="text1" w:themeTint="A6"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i/>
                <w:color w:val="404040" w:themeColor="text1" w:themeTint="BF"/>
                <w:sz w:val="17"/>
                <w:szCs w:val="21"/>
              </w:rPr>
              <w:t>e.g., BCMP 236</w:t>
            </w:r>
          </w:p>
          <w:p w14:paraId="784DEB15" w14:textId="77777777" w:rsidR="004E6B3A" w:rsidRPr="00B74FDD" w:rsidRDefault="004E6B3A" w:rsidP="00C8245D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sdt>
            <w:sdtPr>
              <w:rPr>
                <w:rStyle w:val="PlaceholderText"/>
                <w:color w:val="808080" w:themeColor="background1" w:themeShade="80"/>
                <w:shd w:val="clear" w:color="auto" w:fill="EAEAEA" w:themeFill="text2" w:themeFillTint="1A"/>
              </w:rPr>
              <w:id w:val="596826986"/>
              <w:placeholder>
                <w:docPart w:val="235A705687644999B17C72CEB221EA2E"/>
              </w:placeholder>
              <w:text/>
            </w:sdtPr>
            <w:sdtEndPr>
              <w:rPr>
                <w:rStyle w:val="DefaultParagraphFont"/>
                <w:rFonts w:asciiTheme="majorHAnsi" w:hAnsiTheme="majorHAnsi" w:cstheme="majorHAnsi"/>
                <w:color w:val="auto"/>
                <w:sz w:val="17"/>
                <w:szCs w:val="21"/>
                <w:shd w:val="clear" w:color="auto" w:fill="auto"/>
              </w:rPr>
            </w:sdtEndPr>
            <w:sdtContent>
              <w:p w14:paraId="604081FB" w14:textId="6238462F" w:rsidR="00FE23E1" w:rsidRPr="00B74FDD" w:rsidRDefault="000F0C9F" w:rsidP="00886379">
                <w:pPr>
                  <w:tabs>
                    <w:tab w:val="left" w:pos="72"/>
                    <w:tab w:val="left" w:pos="1782"/>
                    <w:tab w:val="right" w:pos="7362"/>
                  </w:tabs>
                  <w:rPr>
                    <w:rFonts w:asciiTheme="majorHAnsi" w:hAnsiTheme="majorHAnsi" w:cstheme="majorHAnsi"/>
                    <w:sz w:val="17"/>
                    <w:szCs w:val="21"/>
                  </w:rPr>
                </w:pPr>
                <w:r>
                  <w:rPr>
                    <w:rStyle w:val="PlaceholderText"/>
                    <w:color w:val="808080" w:themeColor="background1" w:themeShade="80"/>
                    <w:shd w:val="clear" w:color="auto" w:fill="EAEAEA" w:themeFill="text2" w:themeFillTint="1A"/>
                  </w:rPr>
                  <w:t>Neurobiology 307qc</w:t>
                </w:r>
                <w:r w:rsidR="008163F5">
                  <w:rPr>
                    <w:rStyle w:val="PlaceholderText"/>
                    <w:color w:val="808080" w:themeColor="background1" w:themeShade="80"/>
                    <w:shd w:val="clear" w:color="auto" w:fill="EAEAEA" w:themeFill="text2" w:themeFillTint="1A"/>
                  </w:rPr>
                  <w:t xml:space="preserve"> (</w:t>
                </w:r>
                <w:r w:rsidR="00886379">
                  <w:rPr>
                    <w:rStyle w:val="PlaceholderText"/>
                    <w:color w:val="808080" w:themeColor="background1" w:themeShade="80"/>
                    <w:shd w:val="clear" w:color="auto" w:fill="EAEAEA" w:themeFill="text2" w:themeFillTint="1A"/>
                  </w:rPr>
                  <w:t>proposed</w:t>
                </w:r>
                <w:r w:rsidR="008163F5">
                  <w:rPr>
                    <w:rStyle w:val="PlaceholderText"/>
                    <w:color w:val="808080" w:themeColor="background1" w:themeShade="80"/>
                    <w:shd w:val="clear" w:color="auto" w:fill="EAEAEA" w:themeFill="text2" w:themeFillTint="1A"/>
                  </w:rPr>
                  <w:t>)</w:t>
                </w:r>
              </w:p>
            </w:sdtContent>
          </w:sdt>
        </w:tc>
      </w:tr>
      <w:tr w:rsidR="00794ADF" w:rsidRPr="00B74FDD" w14:paraId="2E4E37FA" w14:textId="77777777" w:rsidTr="00FF218D">
        <w:trPr>
          <w:trHeight w:val="308"/>
        </w:trPr>
        <w:tc>
          <w:tcPr>
            <w:tcW w:w="3330" w:type="dxa"/>
            <w:shd w:val="clear" w:color="auto" w:fill="EAEAEA" w:themeFill="text2" w:themeFillTint="1A"/>
          </w:tcPr>
          <w:p w14:paraId="70084123" w14:textId="77777777" w:rsidR="00AD710F" w:rsidRPr="00B74FDD" w:rsidRDefault="00AD710F" w:rsidP="00AD710F">
            <w:pPr>
              <w:pStyle w:val="FormTitles"/>
              <w:rPr>
                <w:rFonts w:asciiTheme="majorHAnsi" w:hAnsiTheme="majorHAnsi" w:cstheme="majorHAnsi"/>
                <w:i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Long Course Title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br/>
            </w:r>
            <w:r w:rsidRPr="00B74FDD">
              <w:rPr>
                <w:rFonts w:asciiTheme="majorHAnsi" w:hAnsiTheme="majorHAnsi" w:cstheme="majorHAnsi"/>
                <w:i/>
                <w:sz w:val="17"/>
                <w:szCs w:val="21"/>
              </w:rPr>
              <w:t>(100 characters max.)</w:t>
            </w:r>
          </w:p>
          <w:p w14:paraId="07B7BDF3" w14:textId="77777777" w:rsidR="00794ADF" w:rsidRPr="00B74FDD" w:rsidRDefault="00AD710F" w:rsidP="00AD710F">
            <w:pPr>
              <w:pStyle w:val="FormTitles"/>
              <w:rPr>
                <w:rFonts w:asciiTheme="majorHAnsi" w:hAnsiTheme="majorHAnsi" w:cstheme="majorHAnsi"/>
                <w:b/>
                <w:sz w:val="19"/>
                <w:szCs w:val="19"/>
              </w:rPr>
            </w:pP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>Title that is to appear in “Browse Catalog” viewed by students.</w:t>
            </w:r>
          </w:p>
        </w:tc>
        <w:tc>
          <w:tcPr>
            <w:tcW w:w="7578" w:type="dxa"/>
            <w:gridSpan w:val="3"/>
          </w:tcPr>
          <w:p w14:paraId="2EFECBD9" w14:textId="77777777" w:rsidR="00AD710F" w:rsidRPr="00B74FDD" w:rsidRDefault="00AD710F" w:rsidP="00AD710F">
            <w:pPr>
              <w:tabs>
                <w:tab w:val="left" w:pos="72"/>
              </w:tabs>
              <w:rPr>
                <w:rFonts w:asciiTheme="majorHAnsi" w:hAnsiTheme="majorHAnsi" w:cstheme="majorHAnsi"/>
                <w:i/>
                <w:color w:val="404040" w:themeColor="text1" w:themeTint="BF"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i/>
                <w:color w:val="404040" w:themeColor="text1" w:themeTint="BF"/>
                <w:sz w:val="17"/>
                <w:szCs w:val="21"/>
              </w:rPr>
              <w:t>e.g., Modern Drug Discovery: From principles to patients</w:t>
            </w:r>
          </w:p>
          <w:p w14:paraId="7FDF22FD" w14:textId="77777777" w:rsidR="004E6B3A" w:rsidRPr="00612015" w:rsidRDefault="000F0C9F" w:rsidP="000F0C9F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0F0C9F">
              <w:rPr>
                <w:rFonts w:asciiTheme="majorHAnsi" w:hAnsiTheme="majorHAnsi" w:cstheme="majorHAnsi"/>
                <w:sz w:val="21"/>
                <w:szCs w:val="21"/>
              </w:rPr>
              <w:t>Thinking about data: statistics for the life sciences</w:t>
            </w:r>
          </w:p>
        </w:tc>
      </w:tr>
      <w:tr w:rsidR="00794ADF" w:rsidRPr="00B74FDD" w14:paraId="2D24E8F7" w14:textId="77777777" w:rsidTr="00FF218D">
        <w:trPr>
          <w:trHeight w:val="309"/>
        </w:trPr>
        <w:tc>
          <w:tcPr>
            <w:tcW w:w="3330" w:type="dxa"/>
            <w:shd w:val="clear" w:color="auto" w:fill="EAEAEA" w:themeFill="text2" w:themeFillTint="1A"/>
          </w:tcPr>
          <w:p w14:paraId="09C6333D" w14:textId="77777777" w:rsidR="00AD710F" w:rsidRPr="00B74FDD" w:rsidRDefault="00AD710F" w:rsidP="00AD710F">
            <w:pPr>
              <w:pStyle w:val="FormTitles"/>
              <w:rPr>
                <w:rFonts w:asciiTheme="majorHAnsi" w:hAnsiTheme="majorHAnsi" w:cstheme="majorHAnsi"/>
                <w:i/>
                <w:sz w:val="20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Short Course Title</w:t>
            </w:r>
          </w:p>
          <w:p w14:paraId="13A84E3B" w14:textId="77777777" w:rsidR="00B61CE9" w:rsidRPr="00B74FDD" w:rsidRDefault="00AD710F" w:rsidP="00A97F18">
            <w:pPr>
              <w:pStyle w:val="FormTitles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17"/>
                <w:szCs w:val="19"/>
              </w:rPr>
              <w:t>The contents of this field will appear on advisement reports</w:t>
            </w:r>
            <w:r w:rsidR="00A97F18" w:rsidRPr="00B74FDD">
              <w:rPr>
                <w:rFonts w:asciiTheme="majorHAnsi" w:hAnsiTheme="majorHAnsi" w:cstheme="majorHAnsi"/>
                <w:sz w:val="17"/>
                <w:szCs w:val="19"/>
              </w:rPr>
              <w:t xml:space="preserve"> and</w:t>
            </w:r>
            <w:r w:rsidRPr="00B74FDD">
              <w:rPr>
                <w:rFonts w:asciiTheme="majorHAnsi" w:hAnsiTheme="majorHAnsi" w:cstheme="majorHAnsi"/>
                <w:sz w:val="17"/>
                <w:szCs w:val="19"/>
              </w:rPr>
              <w:t xml:space="preserve"> study lists.</w:t>
            </w:r>
            <w:r w:rsidR="00B61CE9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</w:tc>
        <w:tc>
          <w:tcPr>
            <w:tcW w:w="7578" w:type="dxa"/>
            <w:gridSpan w:val="3"/>
          </w:tcPr>
          <w:p w14:paraId="3ACDE136" w14:textId="77777777" w:rsidR="00AD710F" w:rsidRPr="00B74FDD" w:rsidRDefault="00AD710F" w:rsidP="00AD710F">
            <w:pPr>
              <w:tabs>
                <w:tab w:val="left" w:pos="72"/>
              </w:tabs>
              <w:rPr>
                <w:rFonts w:asciiTheme="majorHAnsi" w:hAnsiTheme="majorHAnsi" w:cstheme="majorHAnsi"/>
                <w:i/>
                <w:color w:val="404040" w:themeColor="text1" w:themeTint="BF"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i/>
                <w:color w:val="404040" w:themeColor="text1" w:themeTint="BF"/>
                <w:sz w:val="17"/>
                <w:szCs w:val="21"/>
              </w:rPr>
              <w:t>e.g., Modern Drug Discovery</w:t>
            </w:r>
          </w:p>
          <w:sdt>
            <w:sdtPr>
              <w:rPr>
                <w:color w:val="808080"/>
                <w:highlight w:val="lightGray"/>
                <w:shd w:val="clear" w:color="auto" w:fill="D9D9D9" w:themeFill="background1" w:themeFillShade="D9"/>
              </w:rPr>
              <w:id w:val="1258565610"/>
              <w:placeholder>
                <w:docPart w:val="B211C8485A854AC2B546AC7FD084E9E0"/>
              </w:placeholder>
              <w:text/>
            </w:sdtPr>
            <w:sdtEndPr/>
            <w:sdtContent>
              <w:p w14:paraId="07459BCE" w14:textId="77777777" w:rsidR="0006427D" w:rsidRPr="00612015" w:rsidRDefault="000F0C9F" w:rsidP="0006427D">
                <w:pPr>
                  <w:tabs>
                    <w:tab w:val="left" w:pos="72"/>
                  </w:tabs>
                  <w:rPr>
                    <w:rFonts w:asciiTheme="majorHAnsi" w:hAnsiTheme="majorHAnsi" w:cstheme="majorHAnsi"/>
                    <w:sz w:val="21"/>
                    <w:szCs w:val="21"/>
                  </w:rPr>
                </w:pPr>
                <w:r w:rsidRPr="000F0C9F">
                  <w:rPr>
                    <w:color w:val="808080"/>
                    <w:highlight w:val="lightGray"/>
                    <w:shd w:val="clear" w:color="auto" w:fill="D9D9D9" w:themeFill="background1" w:themeFillShade="D9"/>
                  </w:rPr>
                  <w:t>Thinking about data</w:t>
                </w:r>
              </w:p>
            </w:sdtContent>
          </w:sdt>
          <w:p w14:paraId="1476D062" w14:textId="77777777" w:rsidR="00570C84" w:rsidRPr="00B74FDD" w:rsidRDefault="00570C84" w:rsidP="00AD710F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794ADF" w:rsidRPr="00B74FDD" w14:paraId="26FFFAF4" w14:textId="77777777" w:rsidTr="00FF218D">
        <w:trPr>
          <w:trHeight w:val="1412"/>
        </w:trPr>
        <w:tc>
          <w:tcPr>
            <w:tcW w:w="3330" w:type="dxa"/>
            <w:shd w:val="clear" w:color="auto" w:fill="EAEAEA" w:themeFill="text2" w:themeFillTint="1A"/>
          </w:tcPr>
          <w:p w14:paraId="7C0A0965" w14:textId="77777777" w:rsidR="00794ADF" w:rsidRPr="00B74FDD" w:rsidRDefault="00B01C76" w:rsidP="00B66678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Description</w:t>
            </w:r>
          </w:p>
          <w:p w14:paraId="28175457" w14:textId="77777777" w:rsidR="00B66678" w:rsidRPr="00B74FDD" w:rsidRDefault="00B66678" w:rsidP="00570C84">
            <w:pPr>
              <w:pStyle w:val="FormTitles"/>
              <w:rPr>
                <w:rFonts w:asciiTheme="majorHAnsi" w:hAnsiTheme="majorHAnsi" w:cstheme="majorHAnsi"/>
                <w:i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i/>
                <w:sz w:val="17"/>
                <w:szCs w:val="21"/>
              </w:rPr>
              <w:t xml:space="preserve">(150 </w:t>
            </w:r>
            <w:r w:rsidR="00570C84" w:rsidRPr="00B74FDD">
              <w:rPr>
                <w:rFonts w:asciiTheme="majorHAnsi" w:hAnsiTheme="majorHAnsi" w:cstheme="majorHAnsi"/>
                <w:i/>
                <w:sz w:val="17"/>
                <w:szCs w:val="21"/>
              </w:rPr>
              <w:t>words</w:t>
            </w:r>
            <w:r w:rsidRPr="00B74FDD">
              <w:rPr>
                <w:rFonts w:asciiTheme="majorHAnsi" w:hAnsiTheme="majorHAnsi" w:cstheme="majorHAnsi"/>
                <w:i/>
                <w:sz w:val="17"/>
                <w:szCs w:val="21"/>
              </w:rPr>
              <w:t xml:space="preserve"> max.</w:t>
            </w:r>
            <w:r w:rsidR="00D952ED" w:rsidRPr="00B74FDD">
              <w:rPr>
                <w:rFonts w:asciiTheme="majorHAnsi" w:hAnsiTheme="majorHAnsi" w:cstheme="majorHAnsi"/>
                <w:i/>
                <w:sz w:val="17"/>
                <w:szCs w:val="21"/>
              </w:rPr>
              <w:t>)</w:t>
            </w:r>
            <w:r w:rsidR="00D952ED" w:rsidRPr="00B74FDD">
              <w:rPr>
                <w:rFonts w:asciiTheme="majorHAnsi" w:hAnsiTheme="majorHAnsi" w:cstheme="majorHAnsi"/>
                <w:i/>
                <w:sz w:val="17"/>
                <w:szCs w:val="21"/>
              </w:rPr>
              <w:br/>
            </w:r>
            <w:r w:rsidR="00A90E9B" w:rsidRPr="00B74FDD">
              <w:rPr>
                <w:rFonts w:asciiTheme="majorHAnsi" w:hAnsiTheme="majorHAnsi" w:cstheme="majorHAnsi"/>
                <w:sz w:val="17"/>
                <w:szCs w:val="21"/>
              </w:rPr>
              <w:t>Keep the description concise</w:t>
            </w:r>
            <w:r w:rsidR="0036669B" w:rsidRPr="00B74FDD">
              <w:rPr>
                <w:rFonts w:asciiTheme="majorHAnsi" w:hAnsiTheme="majorHAnsi" w:cstheme="majorHAnsi"/>
                <w:sz w:val="17"/>
                <w:szCs w:val="21"/>
              </w:rPr>
              <w:t>,</w:t>
            </w:r>
            <w:r w:rsidR="00A90E9B"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 as students will be browsing through many descriptions.</w:t>
            </w:r>
          </w:p>
        </w:tc>
        <w:tc>
          <w:tcPr>
            <w:tcW w:w="7578" w:type="dxa"/>
            <w:gridSpan w:val="3"/>
          </w:tcPr>
          <w:p w14:paraId="220B4FC5" w14:textId="77777777" w:rsidR="004E6B3A" w:rsidRPr="00B74FDD" w:rsidRDefault="008062F0" w:rsidP="000C1063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1246952225"/>
                <w:placeholder>
                  <w:docPart w:val="1FB84061961D4E8FBE9A1E99D763B468"/>
                </w:placeholder>
              </w:sdtPr>
              <w:sdtEndPr>
                <w:rPr>
                  <w:rStyle w:val="DefaultParagraphFont"/>
                  <w:sz w:val="21"/>
                  <w:szCs w:val="21"/>
                  <w:shd w:val="clear" w:color="auto" w:fill="auto"/>
                </w:rPr>
              </w:sdtEndPr>
              <w:sdtContent>
                <w:r w:rsidR="000F0C9F" w:rsidRPr="000F0C9F">
                  <w:rPr>
                    <w:rStyle w:val="Filledoutcontent"/>
                    <w:rFonts w:asciiTheme="majorHAnsi" w:hAnsiTheme="majorHAnsi" w:cstheme="majorHAnsi"/>
                  </w:rPr>
                  <w:t>Probability &amp; statistics taught with an emphasis on using simulations and re-sampling methods to both analyze data and understand core statistical concepts.</w:t>
                </w:r>
                <w:r w:rsidR="00AF10EA">
                  <w:rPr>
                    <w:rStyle w:val="Filledoutcontent"/>
                    <w:rFonts w:asciiTheme="majorHAnsi" w:hAnsiTheme="majorHAnsi" w:cstheme="majorHAnsi"/>
                  </w:rPr>
                  <w:t xml:space="preserve"> </w:t>
                </w:r>
                <w:r w:rsidR="00AF10EA" w:rsidRPr="00AF10EA">
                  <w:rPr>
                    <w:rStyle w:val="Filledoutcontent"/>
                    <w:rFonts w:asciiTheme="majorHAnsi" w:hAnsiTheme="majorHAnsi" w:cstheme="majorHAnsi"/>
                  </w:rPr>
                  <w:t>Prior to class, students will view online lectures from Dr. Brian Healy’s biostatistics course</w:t>
                </w:r>
                <w:r w:rsidR="00AF10EA">
                  <w:rPr>
                    <w:rStyle w:val="Filledoutcontent"/>
                    <w:rFonts w:asciiTheme="majorHAnsi" w:hAnsiTheme="majorHAnsi" w:cstheme="majorHAnsi"/>
                  </w:rPr>
                  <w:t xml:space="preserve">. In class, we will focus on MATLAB coding exercises to </w:t>
                </w:r>
                <w:r w:rsidR="00AF10EA" w:rsidRPr="00AF10EA">
                  <w:rPr>
                    <w:rStyle w:val="Filledoutcontent"/>
                    <w:rFonts w:asciiTheme="majorHAnsi" w:hAnsiTheme="majorHAnsi" w:cstheme="majorHAnsi"/>
                  </w:rPr>
                  <w:t>practice different approaches to analyzing real data sets, with an emphasis on resampling methods</w:t>
                </w:r>
                <w:r w:rsidR="00AF10EA">
                  <w:rPr>
                    <w:rStyle w:val="Filledoutcontent"/>
                    <w:rFonts w:asciiTheme="majorHAnsi" w:hAnsiTheme="majorHAnsi" w:cstheme="majorHAnsi"/>
                  </w:rPr>
                  <w:t>.</w:t>
                </w:r>
              </w:sdtContent>
            </w:sdt>
          </w:p>
        </w:tc>
      </w:tr>
      <w:tr w:rsidR="00794ADF" w:rsidRPr="00B74FDD" w14:paraId="6BB8CDF2" w14:textId="77777777" w:rsidTr="00FF218D">
        <w:trPr>
          <w:trHeight w:val="309"/>
        </w:trPr>
        <w:tc>
          <w:tcPr>
            <w:tcW w:w="3330" w:type="dxa"/>
            <w:shd w:val="clear" w:color="auto" w:fill="EAEAEA" w:themeFill="text2" w:themeFillTint="1A"/>
          </w:tcPr>
          <w:p w14:paraId="454B39EF" w14:textId="77777777" w:rsidR="00794ADF" w:rsidRPr="00B74FDD" w:rsidRDefault="00BF779E" w:rsidP="00B66678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Course Credits</w:t>
            </w:r>
          </w:p>
          <w:p w14:paraId="71FA50C0" w14:textId="77777777" w:rsidR="002008CB" w:rsidRPr="00B74FDD" w:rsidRDefault="002008CB" w:rsidP="009D2801">
            <w:pPr>
              <w:pStyle w:val="FormTitles"/>
              <w:rPr>
                <w:rFonts w:asciiTheme="majorHAnsi" w:hAnsiTheme="majorHAnsi" w:cstheme="majorHAnsi"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>Half course = full term course</w:t>
            </w:r>
            <w:r w:rsidR="009D2801" w:rsidRPr="00B74FDD">
              <w:rPr>
                <w:rFonts w:asciiTheme="majorHAnsi" w:hAnsiTheme="majorHAnsi" w:cstheme="majorHAnsi"/>
                <w:sz w:val="17"/>
                <w:szCs w:val="21"/>
              </w:rPr>
              <w:br/>
            </w: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>Quarter course = 8 sessions/half term</w:t>
            </w:r>
          </w:p>
        </w:tc>
        <w:tc>
          <w:tcPr>
            <w:tcW w:w="7578" w:type="dxa"/>
            <w:gridSpan w:val="3"/>
          </w:tcPr>
          <w:p w14:paraId="2AF8C82B" w14:textId="77777777" w:rsidR="00FF2836" w:rsidRDefault="00BF779E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0667680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7D1F">
                  <w:rPr>
                    <w:rFonts w:ascii="MS Gothic" w:eastAsia="MS Gothic" w:hAnsi="MS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Half course</w:t>
            </w:r>
            <w:r w:rsidR="00157677">
              <w:rPr>
                <w:rFonts w:asciiTheme="majorHAnsi" w:hAnsiTheme="majorHAnsi" w:cstheme="majorHAnsi"/>
                <w:sz w:val="21"/>
                <w:szCs w:val="21"/>
              </w:rPr>
              <w:t xml:space="preserve"> - </w:t>
            </w:r>
            <w:r w:rsidR="00FF2836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157677" w:rsidRPr="00612015">
              <w:rPr>
                <w:rFonts w:asciiTheme="majorHAnsi" w:hAnsiTheme="majorHAnsi" w:cstheme="majorHAnsi"/>
                <w:i/>
                <w:sz w:val="21"/>
                <w:szCs w:val="21"/>
              </w:rPr>
              <w:t>4 Units</w:t>
            </w:r>
            <w:r w:rsidR="0006427D">
              <w:rPr>
                <w:rFonts w:asciiTheme="majorHAnsi" w:hAnsiTheme="majorHAnsi" w:cstheme="majorHAnsi"/>
                <w:i/>
                <w:sz w:val="21"/>
                <w:szCs w:val="21"/>
              </w:rPr>
              <w:t xml:space="preserve"> </w:t>
            </w:r>
            <w:r w:rsidR="00FF2836">
              <w:rPr>
                <w:rFonts w:asciiTheme="majorHAnsi" w:hAnsiTheme="majorHAnsi" w:cstheme="majorHAnsi"/>
                <w:sz w:val="21"/>
                <w:szCs w:val="21"/>
              </w:rPr>
              <w:t xml:space="preserve">         </w:t>
            </w:r>
            <w:r w:rsidR="0006427D" w:rsidRPr="00A35073">
              <w:rPr>
                <w:rFonts w:asciiTheme="majorHAnsi" w:hAnsiTheme="majorHAnsi" w:cstheme="majorHAnsi"/>
                <w:sz w:val="18"/>
                <w:szCs w:val="21"/>
              </w:rPr>
              <w:t xml:space="preserve">            </w:t>
            </w:r>
            <w:r w:rsidR="00157677">
              <w:rPr>
                <w:rFonts w:asciiTheme="majorHAnsi" w:hAnsiTheme="majorHAnsi" w:cstheme="majorHAnsi"/>
                <w:sz w:val="18"/>
                <w:szCs w:val="21"/>
              </w:rPr>
              <w:t xml:space="preserve">  </w:t>
            </w:r>
            <w:r w:rsidR="00FF2836" w:rsidRPr="00612015">
              <w:rPr>
                <w:rFonts w:asciiTheme="majorHAnsi" w:hAnsiTheme="majorHAnsi" w:cstheme="majorHAnsi"/>
                <w:sz w:val="18"/>
                <w:szCs w:val="21"/>
              </w:rPr>
              <w:t xml:space="preserve">  </w:t>
            </w:r>
            <w:r w:rsidR="00FF2836" w:rsidRPr="00B74FDD">
              <w:rPr>
                <w:rFonts w:asciiTheme="majorHAnsi" w:hAnsiTheme="majorHAnsi" w:cstheme="majorHAnsi"/>
                <w:sz w:val="18"/>
                <w:szCs w:val="21"/>
              </w:rPr>
              <w:t>[</w:t>
            </w:r>
            <w:r w:rsidR="00FF2836" w:rsidRPr="00B74FDD">
              <w:rPr>
                <w:rFonts w:asciiTheme="majorHAnsi" w:hAnsiTheme="majorHAnsi" w:cstheme="majorHAnsi"/>
                <w:i/>
                <w:sz w:val="18"/>
                <w:szCs w:val="21"/>
                <w:shd w:val="clear" w:color="auto" w:fill="D9D9D9" w:themeFill="background1" w:themeFillShade="D9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 w:val="18"/>
                  <w:szCs w:val="21"/>
                  <w:shd w:val="clear" w:color="auto" w:fill="D9D9D9" w:themeFill="background1" w:themeFillShade="D9"/>
                </w:rPr>
                <w:id w:val="171254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2836" w:rsidRPr="00B74FDD">
                  <w:rPr>
                    <w:rFonts w:ascii="MS UI Gothic" w:eastAsia="MS UI Gothic" w:hAnsi="MS UI Gothic" w:cs="MS UI Gothic" w:hint="eastAsia"/>
                    <w:sz w:val="18"/>
                    <w:szCs w:val="21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="00FF2836" w:rsidRPr="00B74FDD">
              <w:rPr>
                <w:rFonts w:asciiTheme="majorHAnsi" w:hAnsiTheme="majorHAnsi" w:cstheme="majorHAnsi"/>
                <w:sz w:val="18"/>
                <w:szCs w:val="21"/>
                <w:shd w:val="clear" w:color="auto" w:fill="D9D9D9" w:themeFill="background1" w:themeFillShade="D9"/>
              </w:rPr>
              <w:t xml:space="preserve"> </w:t>
            </w:r>
            <w:r w:rsidR="00FF2836" w:rsidRPr="00B74FDD">
              <w:rPr>
                <w:rFonts w:asciiTheme="majorHAnsi" w:hAnsiTheme="majorHAnsi" w:cstheme="majorHAnsi"/>
                <w:i/>
                <w:sz w:val="18"/>
                <w:szCs w:val="21"/>
                <w:shd w:val="clear" w:color="auto" w:fill="D9D9D9" w:themeFill="background1" w:themeFillShade="D9"/>
              </w:rPr>
              <w:t xml:space="preserve">DMS office approval  </w:t>
            </w:r>
            <w:r w:rsidR="00FF2836" w:rsidRPr="00B74FDD">
              <w:rPr>
                <w:rFonts w:asciiTheme="majorHAnsi" w:hAnsiTheme="majorHAnsi" w:cstheme="majorHAnsi"/>
                <w:sz w:val="18"/>
                <w:szCs w:val="21"/>
              </w:rPr>
              <w:t>]</w:t>
            </w:r>
          </w:p>
          <w:p w14:paraId="2523DB2F" w14:textId="77777777" w:rsidR="0006427D" w:rsidRDefault="006D1DD8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i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204674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BF779E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Quarter course</w:t>
            </w:r>
            <w:r w:rsidR="00157677">
              <w:rPr>
                <w:rFonts w:asciiTheme="majorHAnsi" w:hAnsiTheme="majorHAnsi" w:cstheme="majorHAnsi"/>
                <w:sz w:val="21"/>
                <w:szCs w:val="21"/>
              </w:rPr>
              <w:t xml:space="preserve"> - </w:t>
            </w:r>
            <w:r w:rsidR="00FF2836" w:rsidRPr="00612015">
              <w:rPr>
                <w:rFonts w:asciiTheme="majorHAnsi" w:hAnsiTheme="majorHAnsi" w:cstheme="majorHAnsi"/>
                <w:i/>
                <w:sz w:val="21"/>
                <w:szCs w:val="21"/>
              </w:rPr>
              <w:t>2 Units</w:t>
            </w:r>
          </w:p>
          <w:p w14:paraId="6B9C7170" w14:textId="77777777" w:rsidR="00794ADF" w:rsidRPr="00A35073" w:rsidRDefault="00794ADF" w:rsidP="00A35073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28380A" w:rsidRPr="00B74FDD" w14:paraId="291ADC93" w14:textId="77777777" w:rsidTr="00FF218D">
        <w:trPr>
          <w:trHeight w:val="309"/>
        </w:trPr>
        <w:tc>
          <w:tcPr>
            <w:tcW w:w="3330" w:type="dxa"/>
            <w:shd w:val="clear" w:color="auto" w:fill="EAEAEA" w:themeFill="text2" w:themeFillTint="1A"/>
          </w:tcPr>
          <w:p w14:paraId="2BC1AB49" w14:textId="77777777" w:rsidR="0028380A" w:rsidRPr="00B74FDD" w:rsidRDefault="0028380A" w:rsidP="00185B09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Multiple Enrollment</w:t>
            </w:r>
          </w:p>
        </w:tc>
        <w:tc>
          <w:tcPr>
            <w:tcW w:w="7578" w:type="dxa"/>
            <w:gridSpan w:val="3"/>
          </w:tcPr>
          <w:p w14:paraId="3FD4D86D" w14:textId="77777777" w:rsidR="0028380A" w:rsidRDefault="00185B09" w:rsidP="0028380A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Allow</w:t>
            </w:r>
            <w:r w:rsidR="0028380A" w:rsidRPr="00920C44">
              <w:rPr>
                <w:rFonts w:asciiTheme="majorHAnsi" w:hAnsiTheme="majorHAnsi" w:cstheme="majorHAnsi"/>
                <w:sz w:val="21"/>
                <w:szCs w:val="21"/>
              </w:rPr>
              <w:t xml:space="preserve"> for multiple </w:t>
            </w:r>
            <w:r w:rsidR="00177C99" w:rsidRPr="00920C44">
              <w:rPr>
                <w:rFonts w:asciiTheme="majorHAnsi" w:hAnsiTheme="majorHAnsi" w:cstheme="majorHAnsi"/>
                <w:sz w:val="21"/>
                <w:szCs w:val="21"/>
              </w:rPr>
              <w:t>enroll</w:t>
            </w:r>
            <w:r w:rsidR="00177C99">
              <w:rPr>
                <w:rFonts w:asciiTheme="majorHAnsi" w:hAnsiTheme="majorHAnsi" w:cstheme="majorHAnsi"/>
                <w:sz w:val="21"/>
                <w:szCs w:val="21"/>
              </w:rPr>
              <w:t>ments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in a single term?</w:t>
            </w:r>
            <w:r w:rsidR="0028380A">
              <w:rPr>
                <w:rFonts w:asciiTheme="majorHAnsi" w:hAnsiTheme="majorHAnsi" w:cstheme="majorHAnsi"/>
                <w:sz w:val="21"/>
                <w:szCs w:val="21"/>
              </w:rPr>
              <w:t xml:space="preserve">   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006127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80A" w:rsidRPr="0028189D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  <w:r w:rsidR="0028380A">
              <w:rPr>
                <w:rFonts w:asciiTheme="majorHAnsi" w:hAnsiTheme="majorHAnsi" w:cstheme="majorHAnsi"/>
                <w:sz w:val="21"/>
                <w:szCs w:val="21"/>
              </w:rPr>
              <w:t xml:space="preserve">   Yes</w:t>
            </w:r>
            <w:r w:rsidR="0028380A" w:rsidRPr="00920C44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28380A">
              <w:rPr>
                <w:rFonts w:asciiTheme="majorHAnsi" w:hAnsiTheme="majorHAnsi" w:cstheme="majorHAnsi"/>
                <w:sz w:val="21"/>
                <w:szCs w:val="21"/>
              </w:rPr>
              <w:t xml:space="preserve">     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949660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28380A">
              <w:rPr>
                <w:rFonts w:asciiTheme="majorHAnsi" w:hAnsiTheme="majorHAnsi" w:cstheme="majorHAnsi"/>
                <w:sz w:val="21"/>
                <w:szCs w:val="21"/>
              </w:rPr>
              <w:t xml:space="preserve">   No</w:t>
            </w:r>
          </w:p>
          <w:p w14:paraId="637F9D52" w14:textId="77777777" w:rsidR="0028380A" w:rsidRDefault="0028380A" w:rsidP="00A35073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       If yes, maximum units allowed per semester</w:t>
            </w:r>
            <w:r w:rsidR="00A97D1F">
              <w:rPr>
                <w:rFonts w:asciiTheme="majorHAnsi" w:hAnsiTheme="majorHAnsi" w:cstheme="majorHAnsi"/>
                <w:sz w:val="21"/>
                <w:szCs w:val="21"/>
              </w:rPr>
              <w:t>:</w:t>
            </w:r>
            <w:r w:rsidR="00177C99">
              <w:rPr>
                <w:rFonts w:asciiTheme="majorHAnsi" w:hAnsiTheme="majorHAnsi" w:cstheme="majorHAnsi"/>
                <w:sz w:val="21"/>
                <w:szCs w:val="21"/>
              </w:rPr>
              <w:t>[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2024361824"/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Enter number here</w:t>
                </w:r>
              </w:sdtContent>
            </w:sdt>
            <w:r w:rsidR="00177C99">
              <w:rPr>
                <w:rFonts w:asciiTheme="majorHAnsi" w:hAnsiTheme="majorHAnsi" w:cstheme="majorHAnsi"/>
                <w:sz w:val="21"/>
                <w:szCs w:val="21"/>
              </w:rPr>
              <w:t>]</w:t>
            </w:r>
          </w:p>
          <w:p w14:paraId="31C336D2" w14:textId="77777777" w:rsidR="00C80606" w:rsidRPr="00B74FDD" w:rsidRDefault="00C80606" w:rsidP="00A35073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DB474F" w:rsidRPr="00B74FDD" w14:paraId="49B2EF53" w14:textId="77777777" w:rsidTr="00612015">
        <w:trPr>
          <w:trHeight w:val="308"/>
        </w:trPr>
        <w:tc>
          <w:tcPr>
            <w:tcW w:w="3330" w:type="dxa"/>
            <w:shd w:val="clear" w:color="auto" w:fill="EAEAEA" w:themeFill="text2" w:themeFillTint="1A"/>
          </w:tcPr>
          <w:p w14:paraId="068CB56B" w14:textId="77777777" w:rsidR="00DB474F" w:rsidRPr="00B74FDD" w:rsidRDefault="00DB474F" w:rsidP="00B66678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Repeat for Credit</w:t>
            </w:r>
          </w:p>
        </w:tc>
        <w:tc>
          <w:tcPr>
            <w:tcW w:w="7578" w:type="dxa"/>
            <w:gridSpan w:val="3"/>
            <w:tcBorders>
              <w:bottom w:val="single" w:sz="4" w:space="0" w:color="1B587C" w:themeColor="accent3"/>
            </w:tcBorders>
          </w:tcPr>
          <w:p w14:paraId="5F187E52" w14:textId="77777777" w:rsidR="00DB474F" w:rsidRPr="00B74FDD" w:rsidRDefault="008062F0" w:rsidP="00C8245D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705091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474F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DB474F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730206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DB474F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</w:tc>
      </w:tr>
      <w:tr w:rsidR="00794ADF" w:rsidRPr="00B74FDD" w14:paraId="5BC7A221" w14:textId="77777777" w:rsidTr="00612015">
        <w:trPr>
          <w:trHeight w:val="308"/>
        </w:trPr>
        <w:tc>
          <w:tcPr>
            <w:tcW w:w="3330" w:type="dxa"/>
            <w:shd w:val="clear" w:color="auto" w:fill="EAEAEA" w:themeFill="text2" w:themeFillTint="1A"/>
          </w:tcPr>
          <w:p w14:paraId="70940D54" w14:textId="77777777" w:rsidR="00794ADF" w:rsidRPr="00B74FDD" w:rsidRDefault="00B01C76" w:rsidP="00B66678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Grading Basis</w:t>
            </w:r>
          </w:p>
        </w:tc>
        <w:tc>
          <w:tcPr>
            <w:tcW w:w="7578" w:type="dxa"/>
            <w:gridSpan w:val="3"/>
            <w:tcBorders>
              <w:bottom w:val="single" w:sz="4" w:space="0" w:color="1B587C" w:themeColor="accent3"/>
            </w:tcBorders>
          </w:tcPr>
          <w:p w14:paraId="7AD048F9" w14:textId="77777777" w:rsidR="00794ADF" w:rsidRDefault="00BF779E" w:rsidP="00C8245D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18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53185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7D1F">
                  <w:rPr>
                    <w:rFonts w:ascii="MS Gothic" w:eastAsia="MS Gothic" w:hAnsi="MS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Letter grade</w:t>
            </w:r>
            <w:r w:rsidR="006D1DD8"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654608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SAT/UNSAT </w:t>
            </w:r>
            <w:r w:rsidRPr="00B74FDD">
              <w:rPr>
                <w:rFonts w:asciiTheme="majorHAnsi" w:hAnsiTheme="majorHAnsi" w:cstheme="majorHAnsi"/>
                <w:i/>
                <w:sz w:val="15"/>
                <w:szCs w:val="21"/>
              </w:rPr>
              <w:t>(300-level courses only)</w:t>
            </w:r>
            <w:r w:rsidRPr="00B74FDD">
              <w:rPr>
                <w:rFonts w:asciiTheme="majorHAnsi" w:hAnsiTheme="majorHAnsi" w:cstheme="majorHAnsi"/>
                <w:sz w:val="15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sz w:val="18"/>
                <w:szCs w:val="21"/>
              </w:rPr>
              <w:t>[</w:t>
            </w:r>
            <w:r w:rsidRPr="00B74FDD">
              <w:rPr>
                <w:rFonts w:asciiTheme="majorHAnsi" w:hAnsiTheme="majorHAnsi" w:cstheme="majorHAnsi"/>
                <w:i/>
                <w:sz w:val="18"/>
                <w:szCs w:val="21"/>
                <w:shd w:val="clear" w:color="auto" w:fill="D9D9D9" w:themeFill="background1" w:themeFillShade="D9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 w:val="18"/>
                  <w:szCs w:val="21"/>
                  <w:shd w:val="clear" w:color="auto" w:fill="D9D9D9" w:themeFill="background1" w:themeFillShade="D9"/>
                </w:rPr>
                <w:id w:val="404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74FDD">
                  <w:rPr>
                    <w:rFonts w:ascii="MS UI Gothic" w:eastAsia="MS UI Gothic" w:hAnsi="MS UI Gothic" w:cs="MS UI Gothic" w:hint="eastAsia"/>
                    <w:sz w:val="18"/>
                    <w:szCs w:val="21"/>
                    <w:shd w:val="clear" w:color="auto" w:fill="D9D9D9" w:themeFill="background1" w:themeFillShade="D9"/>
                  </w:rPr>
                  <w:t>☐</w:t>
                </w:r>
              </w:sdtContent>
            </w:sdt>
            <w:r w:rsidRPr="00B74FDD">
              <w:rPr>
                <w:rFonts w:asciiTheme="majorHAnsi" w:hAnsiTheme="majorHAnsi" w:cstheme="majorHAnsi"/>
                <w:sz w:val="18"/>
                <w:szCs w:val="21"/>
                <w:shd w:val="clear" w:color="auto" w:fill="D9D9D9" w:themeFill="background1" w:themeFillShade="D9"/>
              </w:rPr>
              <w:t xml:space="preserve"> </w:t>
            </w:r>
            <w:r w:rsidRPr="00B74FDD">
              <w:rPr>
                <w:rFonts w:asciiTheme="majorHAnsi" w:hAnsiTheme="majorHAnsi" w:cstheme="majorHAnsi"/>
                <w:i/>
                <w:sz w:val="18"/>
                <w:szCs w:val="21"/>
                <w:shd w:val="clear" w:color="auto" w:fill="D9D9D9" w:themeFill="background1" w:themeFillShade="D9"/>
              </w:rPr>
              <w:t xml:space="preserve">DMS office approval  </w:t>
            </w:r>
            <w:r w:rsidRPr="00B74FDD">
              <w:rPr>
                <w:rFonts w:asciiTheme="majorHAnsi" w:hAnsiTheme="majorHAnsi" w:cstheme="majorHAnsi"/>
                <w:sz w:val="18"/>
                <w:szCs w:val="21"/>
              </w:rPr>
              <w:t>]</w:t>
            </w:r>
          </w:p>
          <w:p w14:paraId="238C633B" w14:textId="77777777" w:rsidR="000E3B8E" w:rsidRPr="00B74FDD" w:rsidRDefault="000E3B8E" w:rsidP="00C8245D">
            <w:pPr>
              <w:tabs>
                <w:tab w:val="left" w:pos="72"/>
                <w:tab w:val="left" w:pos="1782"/>
                <w:tab w:val="right" w:pos="73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926226" w:rsidRPr="00B74FDD" w14:paraId="4C393174" w14:textId="77777777" w:rsidTr="00612015">
        <w:trPr>
          <w:trHeight w:val="309"/>
        </w:trPr>
        <w:tc>
          <w:tcPr>
            <w:tcW w:w="3330" w:type="dxa"/>
            <w:shd w:val="clear" w:color="auto" w:fill="EAEAEA" w:themeFill="text2" w:themeFillTint="1A"/>
          </w:tcPr>
          <w:p w14:paraId="14A3A1B6" w14:textId="77777777" w:rsidR="00926226" w:rsidRDefault="000A3348" w:rsidP="00B66678">
            <w:pPr>
              <w:pStyle w:val="NoSpacing"/>
              <w:jc w:val="right"/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>R</w:t>
            </w:r>
            <w:r w:rsidR="00926226"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>equire instructor’s consent</w:t>
            </w:r>
            <w:r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 xml:space="preserve"> to </w:t>
            </w:r>
            <w:r w:rsidRPr="00612015">
              <w:rPr>
                <w:rFonts w:asciiTheme="majorHAnsi" w:eastAsia="Arial Unicode MS" w:hAnsiTheme="majorHAnsi" w:cstheme="majorHAnsi"/>
                <w:b/>
                <w:sz w:val="21"/>
                <w:szCs w:val="21"/>
                <w:u w:val="single"/>
              </w:rPr>
              <w:t>register</w:t>
            </w:r>
            <w:r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 xml:space="preserve"> for course</w:t>
            </w:r>
            <w:r w:rsidR="00926226"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>?</w:t>
            </w:r>
          </w:p>
          <w:p w14:paraId="647F6ECC" w14:textId="77777777" w:rsidR="00FF2836" w:rsidRPr="00B74FDD" w:rsidRDefault="00FF2836" w:rsidP="00612015">
            <w:pPr>
              <w:pStyle w:val="FormTitles"/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</w:pPr>
          </w:p>
        </w:tc>
        <w:tc>
          <w:tcPr>
            <w:tcW w:w="3078" w:type="dxa"/>
            <w:tcBorders>
              <w:bottom w:val="single" w:sz="4" w:space="0" w:color="auto"/>
            </w:tcBorders>
          </w:tcPr>
          <w:p w14:paraId="07CA8458" w14:textId="77777777" w:rsidR="0087317E" w:rsidRDefault="008062F0" w:rsidP="00612015">
            <w:pPr>
              <w:pStyle w:val="FormTitles"/>
              <w:jc w:val="left"/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154030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7D1F">
                  <w:rPr>
                    <w:rFonts w:ascii="MS Gothic" w:eastAsia="MS Gothic" w:hAnsi="MS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92622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</w:t>
            </w:r>
            <w:r w:rsidR="000E3B8E">
              <w:rPr>
                <w:rFonts w:asciiTheme="majorHAnsi" w:hAnsiTheme="majorHAnsi" w:cstheme="majorHAnsi"/>
                <w:sz w:val="21"/>
                <w:szCs w:val="21"/>
              </w:rPr>
              <w:t>*</w:t>
            </w:r>
            <w:r w:rsidR="000A3348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216929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0A3348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  <w:p w14:paraId="7F43DD96" w14:textId="77777777" w:rsidR="00926226" w:rsidRPr="00A97D1F" w:rsidRDefault="0087317E" w:rsidP="00A97D1F">
            <w:pPr>
              <w:pStyle w:val="FormTitles"/>
              <w:rPr>
                <w:rFonts w:asciiTheme="majorHAnsi" w:hAnsiTheme="majorHAnsi" w:cstheme="majorHAnsi"/>
                <w:sz w:val="17"/>
                <w:szCs w:val="21"/>
              </w:rPr>
            </w:pPr>
            <w:r w:rsidRPr="000D7059">
              <w:rPr>
                <w:rFonts w:asciiTheme="majorHAnsi" w:eastAsia="Arial Unicode MS" w:hAnsiTheme="majorHAnsi" w:cstheme="majorHAnsi"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>*</w:t>
            </w:r>
            <w:r w:rsidRPr="00BE41EC">
              <w:rPr>
                <w:rFonts w:asciiTheme="majorHAnsi" w:hAnsiTheme="majorHAnsi" w:cstheme="majorHAnsi"/>
                <w:b/>
                <w:szCs w:val="18"/>
              </w:rPr>
              <w:t>Please note that if you check off “yes”, a faculty member from your course will need to approve all students who request to enroll</w:t>
            </w:r>
            <w:r w:rsidR="000E3B8E" w:rsidRPr="00BE41EC">
              <w:rPr>
                <w:rFonts w:asciiTheme="majorHAnsi" w:hAnsiTheme="majorHAnsi" w:cstheme="majorHAnsi"/>
                <w:b/>
                <w:szCs w:val="18"/>
              </w:rPr>
              <w:t>.</w:t>
            </w:r>
            <w:r w:rsidRPr="000D7059">
              <w:rPr>
                <w:rFonts w:asciiTheme="majorHAnsi" w:hAnsiTheme="majorHAnsi" w:cstheme="majorHAnsi"/>
                <w:sz w:val="17"/>
                <w:szCs w:val="21"/>
              </w:rPr>
              <w:t xml:space="preserve"> 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14:paraId="6998B77B" w14:textId="77777777" w:rsidR="00926226" w:rsidRPr="00B74FDD" w:rsidRDefault="000A3348" w:rsidP="00C8245D">
            <w:pPr>
              <w:tabs>
                <w:tab w:val="left" w:pos="72"/>
              </w:tabs>
              <w:ind w:left="72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 xml:space="preserve">Require </w:t>
            </w:r>
            <w:r w:rsidR="00926226"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 xml:space="preserve">instructor’s consent to </w:t>
            </w:r>
            <w:r w:rsidR="00926226" w:rsidRPr="00612015">
              <w:rPr>
                <w:rFonts w:asciiTheme="majorHAnsi" w:eastAsia="Arial Unicode MS" w:hAnsiTheme="majorHAnsi" w:cstheme="majorHAnsi"/>
                <w:b/>
                <w:sz w:val="21"/>
                <w:szCs w:val="21"/>
                <w:u w:val="single"/>
              </w:rPr>
              <w:t xml:space="preserve">withdraw </w:t>
            </w:r>
            <w:r w:rsidR="00926226"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>from course?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2C3CA6B" w14:textId="77777777" w:rsidR="00926226" w:rsidRPr="00B74FDD" w:rsidRDefault="008062F0" w:rsidP="00A35073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6913302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92622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</w:t>
            </w:r>
            <w:r w:rsidR="000A3348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500862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3348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0A3348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</w:tc>
      </w:tr>
    </w:tbl>
    <w:p w14:paraId="492B0D07" w14:textId="77777777" w:rsidR="00477503" w:rsidRDefault="00477503">
      <w:r>
        <w:br w:type="page"/>
      </w:r>
    </w:p>
    <w:tbl>
      <w:tblPr>
        <w:tblStyle w:val="TableGrid"/>
        <w:tblW w:w="4951" w:type="pct"/>
        <w:tbl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single" w:sz="4" w:space="0" w:color="1B587C" w:themeColor="accent3"/>
          <w:insideV w:val="single" w:sz="4" w:space="0" w:color="1B587C" w:themeColor="accent3"/>
        </w:tblBorders>
        <w:tblLook w:val="01E0" w:firstRow="1" w:lastRow="1" w:firstColumn="1" w:lastColumn="1" w:noHBand="0" w:noVBand="0"/>
      </w:tblPr>
      <w:tblGrid>
        <w:gridCol w:w="3330"/>
        <w:gridCol w:w="2178"/>
        <w:gridCol w:w="2520"/>
        <w:gridCol w:w="2880"/>
      </w:tblGrid>
      <w:tr w:rsidR="008E7635" w:rsidRPr="00B74FDD" w14:paraId="4FFD7610" w14:textId="77777777" w:rsidTr="00612015">
        <w:trPr>
          <w:trHeight w:val="309"/>
        </w:trPr>
        <w:tc>
          <w:tcPr>
            <w:tcW w:w="3330" w:type="dxa"/>
            <w:vMerge w:val="restart"/>
            <w:shd w:val="clear" w:color="auto" w:fill="EAEAEA" w:themeFill="text2" w:themeFillTint="1A"/>
          </w:tcPr>
          <w:p w14:paraId="139F8FE0" w14:textId="77777777" w:rsidR="008E7635" w:rsidRDefault="008E7635" w:rsidP="008E7635">
            <w:pPr>
              <w:pStyle w:val="NoSpacing"/>
              <w:jc w:val="right"/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lastRenderedPageBreak/>
              <w:t>Enrollment limi</w:t>
            </w:r>
            <w:r w:rsidR="000E3B8E"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  <w:t>t?</w:t>
            </w:r>
          </w:p>
          <w:p w14:paraId="6B5F3F0B" w14:textId="77777777" w:rsidR="00157677" w:rsidRPr="00B74FDD" w:rsidRDefault="00157677" w:rsidP="00612015">
            <w:pPr>
              <w:pStyle w:val="FormTitles"/>
              <w:rPr>
                <w:rFonts w:asciiTheme="majorHAnsi" w:eastAsia="Arial Unicode MS" w:hAnsiTheme="majorHAnsi" w:cstheme="majorHAnsi"/>
                <w:b/>
                <w:sz w:val="21"/>
                <w:szCs w:val="21"/>
              </w:rPr>
            </w:pPr>
          </w:p>
        </w:tc>
        <w:tc>
          <w:tcPr>
            <w:tcW w:w="7578" w:type="dxa"/>
            <w:gridSpan w:val="3"/>
            <w:tcBorders>
              <w:top w:val="single" w:sz="4" w:space="0" w:color="auto"/>
              <w:bottom w:val="nil"/>
            </w:tcBorders>
          </w:tcPr>
          <w:p w14:paraId="40026B74" w14:textId="77777777" w:rsidR="00BE41EC" w:rsidRDefault="008062F0" w:rsidP="00612015">
            <w:pPr>
              <w:pStyle w:val="FormTitles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56776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8E7635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</w:t>
            </w:r>
            <w:r w:rsidR="000E3B8E">
              <w:rPr>
                <w:rFonts w:asciiTheme="majorHAnsi" w:hAnsiTheme="majorHAnsi" w:cstheme="majorHAnsi"/>
                <w:sz w:val="21"/>
                <w:szCs w:val="21"/>
              </w:rPr>
              <w:t>*</w:t>
            </w:r>
            <w:r w:rsidR="008E7635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 </w:t>
            </w:r>
            <w:r w:rsidR="0087317E">
              <w:rPr>
                <w:rFonts w:asciiTheme="majorHAnsi" w:hAnsiTheme="majorHAnsi" w:cstheme="majorHAnsi"/>
                <w:sz w:val="17"/>
                <w:szCs w:val="21"/>
              </w:rPr>
              <w:t>*</w:t>
            </w:r>
            <w:r w:rsidR="0087317E" w:rsidRPr="00BE41EC">
              <w:rPr>
                <w:rFonts w:asciiTheme="majorHAnsi" w:hAnsiTheme="majorHAnsi" w:cstheme="majorHAnsi"/>
                <w:b/>
                <w:szCs w:val="18"/>
              </w:rPr>
              <w:t xml:space="preserve">Please note that if you set an enrollment limit, instructor consent will </w:t>
            </w:r>
          </w:p>
          <w:p w14:paraId="37E10EB1" w14:textId="77777777" w:rsidR="008E7635" w:rsidRPr="00BE41EC" w:rsidRDefault="00BE41EC" w:rsidP="00612015">
            <w:pPr>
              <w:pStyle w:val="FormTitles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Theme="majorHAnsi" w:hAnsiTheme="majorHAnsi" w:cstheme="majorHAnsi"/>
                <w:b/>
                <w:szCs w:val="18"/>
              </w:rPr>
              <w:t xml:space="preserve">                   </w:t>
            </w:r>
            <w:r w:rsidR="0087317E" w:rsidRPr="00BE41EC">
              <w:rPr>
                <w:rFonts w:asciiTheme="majorHAnsi" w:hAnsiTheme="majorHAnsi" w:cstheme="majorHAnsi"/>
                <w:b/>
                <w:szCs w:val="18"/>
              </w:rPr>
              <w:t>be required.</w:t>
            </w:r>
            <w:r w:rsidR="0087317E" w:rsidRPr="00F35EE2">
              <w:rPr>
                <w:rFonts w:asciiTheme="majorHAnsi" w:hAnsiTheme="majorHAnsi" w:cstheme="majorHAnsi"/>
                <w:sz w:val="17"/>
                <w:szCs w:val="21"/>
              </w:rPr>
              <w:t xml:space="preserve">  </w:t>
            </w:r>
          </w:p>
        </w:tc>
      </w:tr>
      <w:tr w:rsidR="008E7635" w:rsidRPr="00B74FDD" w14:paraId="35D68194" w14:textId="77777777" w:rsidTr="00477503">
        <w:trPr>
          <w:trHeight w:val="881"/>
        </w:trPr>
        <w:tc>
          <w:tcPr>
            <w:tcW w:w="3330" w:type="dxa"/>
            <w:vMerge/>
            <w:tcBorders>
              <w:bottom w:val="single" w:sz="4" w:space="0" w:color="auto"/>
            </w:tcBorders>
            <w:shd w:val="clear" w:color="auto" w:fill="EAEAEA" w:themeFill="text2" w:themeFillTint="1A"/>
          </w:tcPr>
          <w:p w14:paraId="49A734E1" w14:textId="77777777" w:rsidR="008E7635" w:rsidRPr="00B74FDD" w:rsidRDefault="008E7635" w:rsidP="00B66678">
            <w:pPr>
              <w:pStyle w:val="Heading3"/>
              <w:outlineLvl w:val="2"/>
              <w:rPr>
                <w:rFonts w:cstheme="majorHAnsi"/>
                <w:sz w:val="21"/>
                <w:szCs w:val="21"/>
              </w:rPr>
            </w:pPr>
          </w:p>
        </w:tc>
        <w:tc>
          <w:tcPr>
            <w:tcW w:w="7578" w:type="dxa"/>
            <w:gridSpan w:val="3"/>
            <w:tcBorders>
              <w:top w:val="nil"/>
              <w:bottom w:val="single" w:sz="4" w:space="0" w:color="auto"/>
            </w:tcBorders>
          </w:tcPr>
          <w:p w14:paraId="2EA47940" w14:textId="77777777" w:rsidR="008E7635" w:rsidRPr="00B74FDD" w:rsidRDefault="00C16C6C" w:rsidP="00C8245D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ab/>
            </w:r>
            <w:r w:rsidR="0087317E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    </w:t>
            </w:r>
            <w:r w:rsidR="00844B03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       </w:t>
            </w:r>
            <w:r w:rsidR="008E7635" w:rsidRPr="00612015">
              <w:rPr>
                <w:rFonts w:asciiTheme="majorHAnsi" w:hAnsiTheme="majorHAnsi" w:cstheme="majorHAnsi"/>
                <w:i/>
                <w:sz w:val="21"/>
                <w:szCs w:val="21"/>
              </w:rPr>
              <w:t xml:space="preserve">If </w:t>
            </w:r>
            <w:r w:rsidR="00E2545C" w:rsidRPr="00612015">
              <w:rPr>
                <w:rFonts w:asciiTheme="majorHAnsi" w:hAnsiTheme="majorHAnsi" w:cstheme="majorHAnsi"/>
                <w:i/>
                <w:sz w:val="21"/>
                <w:szCs w:val="21"/>
              </w:rPr>
              <w:t>Y</w:t>
            </w:r>
            <w:r w:rsidR="008E7635" w:rsidRPr="00612015">
              <w:rPr>
                <w:rFonts w:asciiTheme="majorHAnsi" w:hAnsiTheme="majorHAnsi" w:cstheme="majorHAnsi"/>
                <w:i/>
                <w:sz w:val="21"/>
                <w:szCs w:val="21"/>
              </w:rPr>
              <w:t>es:</w:t>
            </w:r>
            <w:r w:rsidR="00844B03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  </w:t>
            </w:r>
            <w:r w:rsidR="008E7635" w:rsidRPr="00B74FDD">
              <w:rPr>
                <w:rFonts w:asciiTheme="majorHAnsi" w:hAnsiTheme="majorHAnsi" w:cstheme="majorHAnsi"/>
                <w:sz w:val="21"/>
                <w:szCs w:val="21"/>
              </w:rPr>
              <w:t>1. Specify enrollment limit here:</w:t>
            </w:r>
            <w:r w:rsidR="00B04050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980995522"/>
              </w:sdtPr>
              <w:sdtEndPr>
                <w:rPr>
                  <w:rStyle w:val="DefaultParagraphFont"/>
                  <w:sz w:val="21"/>
                  <w:szCs w:val="21"/>
                  <w:shd w:val="clear" w:color="auto" w:fill="auto"/>
                </w:rPr>
              </w:sdtEndPr>
              <w:sdtContent>
                <w:r w:rsidR="000F0C9F">
                  <w:rPr>
                    <w:rStyle w:val="Filledoutcontent"/>
                    <w:rFonts w:asciiTheme="majorHAnsi" w:hAnsiTheme="majorHAnsi" w:cstheme="majorHAnsi"/>
                  </w:rPr>
                  <w:t>25</w:t>
                </w:r>
              </w:sdtContent>
            </w:sdt>
          </w:p>
          <w:p w14:paraId="76CC5A19" w14:textId="77777777" w:rsidR="00023FFB" w:rsidRPr="00B74FDD" w:rsidRDefault="008E7635" w:rsidP="00C8245D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="000A2935"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="00844B03">
              <w:rPr>
                <w:rFonts w:asciiTheme="majorHAnsi" w:hAnsiTheme="majorHAnsi" w:cstheme="majorHAnsi"/>
                <w:sz w:val="21"/>
                <w:szCs w:val="21"/>
              </w:rPr>
              <w:t xml:space="preserve">         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2. </w:t>
            </w:r>
            <w:r w:rsidR="00B3675F" w:rsidRPr="00B74FDD">
              <w:rPr>
                <w:rFonts w:asciiTheme="majorHAnsi" w:hAnsiTheme="majorHAnsi" w:cstheme="majorHAnsi"/>
                <w:sz w:val="21"/>
                <w:szCs w:val="21"/>
              </w:rPr>
              <w:t>O</w:t>
            </w:r>
            <w:r w:rsidR="001D7EDE" w:rsidRPr="00B74FDD">
              <w:rPr>
                <w:rFonts w:asciiTheme="majorHAnsi" w:hAnsiTheme="majorHAnsi" w:cstheme="majorHAnsi"/>
                <w:sz w:val="21"/>
                <w:szCs w:val="21"/>
              </w:rPr>
              <w:t>ffer waitlist for students</w:t>
            </w:r>
            <w:r w:rsidR="00B3675F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: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582579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B3675F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 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130862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675F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B3675F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  <w:p w14:paraId="18A966B9" w14:textId="77777777" w:rsidR="00BE41EC" w:rsidRPr="00B74FDD" w:rsidRDefault="008062F0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33227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17E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87317E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</w:tc>
      </w:tr>
      <w:tr w:rsidR="00034D0C" w:rsidRPr="00B74FDD" w14:paraId="2C3219A6" w14:textId="77777777" w:rsidTr="00034D0C">
        <w:trPr>
          <w:trHeight w:val="308"/>
        </w:trPr>
        <w:tc>
          <w:tcPr>
            <w:tcW w:w="3330" w:type="dxa"/>
            <w:tcBorders>
              <w:top w:val="single" w:sz="4" w:space="0" w:color="auto"/>
            </w:tcBorders>
            <w:shd w:val="clear" w:color="auto" w:fill="EAEAEA" w:themeFill="text2" w:themeFillTint="1A"/>
          </w:tcPr>
          <w:p w14:paraId="0135D15A" w14:textId="77777777" w:rsidR="00034D0C" w:rsidRPr="00B74FDD" w:rsidRDefault="00034D0C" w:rsidP="00DB474F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How would you describe the primary component of your course?</w:t>
            </w:r>
          </w:p>
        </w:tc>
        <w:sdt>
          <w:sdtPr>
            <w:rPr>
              <w:rFonts w:asciiTheme="majorHAnsi" w:hAnsiTheme="majorHAnsi" w:cstheme="majorHAnsi"/>
              <w:sz w:val="21"/>
              <w:szCs w:val="21"/>
            </w:rPr>
            <w:id w:val="1938406239"/>
            <w:comboBox>
              <w:listItem w:displayText="Lecture" w:value="Lecture"/>
              <w:listItem w:displayText="Laboratory Research" w:value="Laboratory Research"/>
              <w:listItem w:displayText="Reading Course" w:value="Reading Course"/>
              <w:listItem w:displayText="Reading and Research" w:value="Reading and Research"/>
              <w:listItem w:displayText="Seminar" w:value="Seminar"/>
              <w:listItem w:displayText="Thesis Research" w:value="Thesis Research"/>
              <w:listItem w:displayText="Workshop" w:value="Workshop"/>
              <w:listItem w:displayText="Independent Study" w:value="Independent Study"/>
            </w:comboBox>
          </w:sdtPr>
          <w:sdtEndPr/>
          <w:sdtContent>
            <w:tc>
              <w:tcPr>
                <w:tcW w:w="2178" w:type="dxa"/>
                <w:tcBorders>
                  <w:top w:val="single" w:sz="4" w:space="0" w:color="auto"/>
                </w:tcBorders>
              </w:tcPr>
              <w:p w14:paraId="08AD2139" w14:textId="77777777" w:rsidR="00034D0C" w:rsidRDefault="000F0C9F" w:rsidP="0080704D">
                <w:pPr>
                  <w:tabs>
                    <w:tab w:val="left" w:pos="72"/>
                  </w:tabs>
                  <w:rPr>
                    <w:rFonts w:asciiTheme="majorHAnsi" w:hAnsiTheme="majorHAnsi" w:cstheme="majorHAnsi"/>
                    <w:sz w:val="21"/>
                    <w:szCs w:val="21"/>
                  </w:rPr>
                </w:pPr>
                <w:r>
                  <w:rPr>
                    <w:rFonts w:asciiTheme="majorHAnsi" w:hAnsiTheme="majorHAnsi" w:cstheme="majorHAnsi"/>
                    <w:sz w:val="21"/>
                    <w:szCs w:val="21"/>
                  </w:rPr>
                  <w:t>Workshop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</w:tcBorders>
          </w:tcPr>
          <w:p w14:paraId="74E02BAC" w14:textId="77777777" w:rsidR="00034D0C" w:rsidRDefault="00034D0C" w:rsidP="0080704D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Are there additional components for your course? 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6F85204" w14:textId="77777777" w:rsidR="00034D0C" w:rsidRDefault="008062F0" w:rsidP="00034D0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2926435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034D0C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361666192"/>
                <w:comboBox>
                  <w:listItem w:displayText="Lecture" w:value="Lecture"/>
                  <w:listItem w:displayText="Laboratory Research" w:value="Laboratory Research"/>
                  <w:listItem w:displayText="Reading Course" w:value="Reading Course"/>
                  <w:listItem w:displayText="Reading and Research" w:value="Reading and Research"/>
                  <w:listItem w:displayText="Seminar" w:value="Seminar"/>
                  <w:listItem w:displayText="Thesis Research" w:value="Thesis Research"/>
                  <w:listItem w:displayText="Workshop" w:value="Workshop"/>
                  <w:listItem w:displayText="Independent Study" w:value="Independent Study"/>
                </w:comboBox>
              </w:sdtPr>
              <w:sdtEndPr/>
              <w:sdtContent>
                <w:r w:rsidR="000F0C9F">
                  <w:rPr>
                    <w:rFonts w:asciiTheme="majorHAnsi" w:hAnsiTheme="majorHAnsi" w:cstheme="majorHAnsi"/>
                    <w:sz w:val="21"/>
                    <w:szCs w:val="21"/>
                  </w:rPr>
                  <w:t>Independent Study</w:t>
                </w:r>
              </w:sdtContent>
            </w:sdt>
          </w:p>
          <w:p w14:paraId="0F6F54AC" w14:textId="77777777" w:rsidR="00034D0C" w:rsidRDefault="008062F0" w:rsidP="00034D0C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898935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4D0C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034D0C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  <w:p w14:paraId="3D100F92" w14:textId="77777777" w:rsidR="00034D0C" w:rsidRDefault="00034D0C" w:rsidP="0080704D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8E7635" w:rsidRPr="00B74FDD" w14:paraId="1402A985" w14:textId="77777777" w:rsidTr="00A97D1F">
        <w:trPr>
          <w:trHeight w:val="308"/>
        </w:trPr>
        <w:tc>
          <w:tcPr>
            <w:tcW w:w="3330" w:type="dxa"/>
            <w:tcBorders>
              <w:top w:val="single" w:sz="4" w:space="0" w:color="auto"/>
            </w:tcBorders>
            <w:shd w:val="clear" w:color="auto" w:fill="EAEAEA" w:themeFill="text2" w:themeFillTint="1A"/>
          </w:tcPr>
          <w:p w14:paraId="190EC555" w14:textId="77777777" w:rsidR="008E7635" w:rsidRPr="00B74FDD" w:rsidRDefault="00B04050" w:rsidP="00034D0C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Will your course </w:t>
            </w:r>
            <w:r w:rsidR="005A3011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hold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="00034D0C">
              <w:rPr>
                <w:rFonts w:asciiTheme="majorHAnsi" w:hAnsiTheme="majorHAnsi" w:cstheme="majorHAnsi"/>
                <w:b/>
                <w:sz w:val="21"/>
                <w:szCs w:val="21"/>
              </w:rPr>
              <w:t>discussion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sections?</w:t>
            </w:r>
          </w:p>
        </w:tc>
        <w:tc>
          <w:tcPr>
            <w:tcW w:w="7578" w:type="dxa"/>
            <w:gridSpan w:val="3"/>
            <w:tcBorders>
              <w:top w:val="single" w:sz="4" w:space="0" w:color="auto"/>
            </w:tcBorders>
          </w:tcPr>
          <w:p w14:paraId="66B5010E" w14:textId="77777777" w:rsidR="000E3B8E" w:rsidRDefault="008062F0" w:rsidP="00C8245D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884446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B04050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   </w:t>
            </w:r>
          </w:p>
          <w:p w14:paraId="48F6523F" w14:textId="77777777" w:rsidR="00B04050" w:rsidRPr="00B74FDD" w:rsidRDefault="00C16C6C" w:rsidP="00C80606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ab/>
            </w:r>
            <w:r w:rsidR="0087317E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    </w:t>
            </w:r>
            <w:r w:rsidR="00844B03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     </w:t>
            </w:r>
            <w:r w:rsidR="00B04050" w:rsidRPr="00C80606">
              <w:rPr>
                <w:rFonts w:asciiTheme="majorHAnsi" w:hAnsiTheme="majorHAnsi" w:cstheme="majorHAnsi"/>
                <w:i/>
                <w:sz w:val="21"/>
                <w:szCs w:val="21"/>
              </w:rPr>
              <w:t>If Yes:</w:t>
            </w:r>
            <w:r w:rsidR="000E3B8E">
              <w:rPr>
                <w:rFonts w:asciiTheme="majorHAnsi" w:hAnsiTheme="majorHAnsi" w:cstheme="majorHAnsi"/>
                <w:i/>
                <w:sz w:val="21"/>
                <w:szCs w:val="21"/>
              </w:rPr>
              <w:t xml:space="preserve"> </w:t>
            </w:r>
            <w:r w:rsidR="00B04050" w:rsidRPr="0087317E">
              <w:rPr>
                <w:rFonts w:asciiTheme="majorHAnsi" w:hAnsiTheme="majorHAnsi" w:cstheme="majorHAnsi"/>
                <w:sz w:val="21"/>
                <w:szCs w:val="21"/>
              </w:rPr>
              <w:t>1</w:t>
            </w:r>
            <w:r w:rsidR="00B04050" w:rsidRPr="00B74FDD">
              <w:rPr>
                <w:rFonts w:asciiTheme="majorHAnsi" w:hAnsiTheme="majorHAnsi" w:cstheme="majorHAnsi"/>
                <w:sz w:val="21"/>
                <w:szCs w:val="21"/>
              </w:rPr>
              <w:t>.</w:t>
            </w:r>
            <w:r w:rsidR="00B04050" w:rsidRPr="00B74FDD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</w:t>
            </w:r>
            <w:r w:rsidR="00B04050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Specify section size: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1188874177"/>
              </w:sdtPr>
              <w:sdtEndPr>
                <w:rPr>
                  <w:rStyle w:val="DefaultParagraphFont"/>
                  <w:sz w:val="21"/>
                  <w:szCs w:val="21"/>
                  <w:shd w:val="clear" w:color="auto" w:fill="auto"/>
                </w:rPr>
              </w:sdtEndPr>
              <w:sdtContent>
                <w:r w:rsidR="000F0C9F">
                  <w:rPr>
                    <w:rStyle w:val="Filledoutcontent"/>
                    <w:rFonts w:asciiTheme="majorHAnsi" w:hAnsiTheme="majorHAnsi" w:cstheme="majorHAnsi"/>
                  </w:rPr>
                  <w:t>25</w:t>
                </w:r>
              </w:sdtContent>
            </w:sdt>
          </w:p>
          <w:p w14:paraId="2CBE24C3" w14:textId="77777777" w:rsidR="00B04050" w:rsidRPr="00B74FDD" w:rsidRDefault="005A3011" w:rsidP="00C8245D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="000A2935"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="00844B03">
              <w:rPr>
                <w:rFonts w:asciiTheme="majorHAnsi" w:hAnsiTheme="majorHAnsi" w:cstheme="majorHAnsi"/>
                <w:sz w:val="21"/>
                <w:szCs w:val="21"/>
              </w:rPr>
              <w:t xml:space="preserve">      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2. Specify number of sections needed: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2103718790"/>
              </w:sdtPr>
              <w:sdtEndPr>
                <w:rPr>
                  <w:rStyle w:val="DefaultParagraphFont"/>
                  <w:sz w:val="21"/>
                  <w:szCs w:val="21"/>
                  <w:shd w:val="clear" w:color="auto" w:fill="auto"/>
                </w:rPr>
              </w:sdtEndPr>
              <w:sdtContent>
                <w:r w:rsidR="000F0C9F">
                  <w:rPr>
                    <w:rStyle w:val="Filledoutcontent"/>
                    <w:rFonts w:asciiTheme="majorHAnsi" w:hAnsiTheme="majorHAnsi" w:cstheme="majorHAnsi"/>
                  </w:rPr>
                  <w:t>1</w:t>
                </w:r>
              </w:sdtContent>
            </w:sdt>
          </w:p>
          <w:p w14:paraId="15951992" w14:textId="77777777" w:rsidR="000E3B8E" w:rsidRPr="00B74FDD" w:rsidRDefault="008062F0" w:rsidP="00C8245D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16335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17E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87317E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</w:tc>
      </w:tr>
      <w:tr w:rsidR="00AF1602" w:rsidRPr="00B74FDD" w14:paraId="57BD7A21" w14:textId="77777777" w:rsidTr="00FF218D">
        <w:trPr>
          <w:trHeight w:val="308"/>
        </w:trPr>
        <w:tc>
          <w:tcPr>
            <w:tcW w:w="3330" w:type="dxa"/>
            <w:shd w:val="clear" w:color="auto" w:fill="EAEAEA" w:themeFill="text2" w:themeFillTint="1A"/>
          </w:tcPr>
          <w:p w14:paraId="452DFEA0" w14:textId="77777777" w:rsidR="00AF1602" w:rsidRPr="00B74FDD" w:rsidRDefault="00AF1602" w:rsidP="005A3011">
            <w:pPr>
              <w:pStyle w:val="FormTitles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>Course Pre-requisites?</w:t>
            </w:r>
          </w:p>
          <w:p w14:paraId="108E1985" w14:textId="77777777" w:rsidR="00AF1602" w:rsidRPr="00B74FDD" w:rsidRDefault="00AF1602" w:rsidP="005A3011">
            <w:pPr>
              <w:pStyle w:val="FormTitles"/>
              <w:rPr>
                <w:rFonts w:asciiTheme="majorHAnsi" w:hAnsiTheme="majorHAnsi" w:cstheme="majorHAnsi"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Please note that any requirement added to a course is </w:t>
            </w:r>
            <w:r w:rsidRPr="00B74FDD">
              <w:rPr>
                <w:rFonts w:asciiTheme="majorHAnsi" w:hAnsiTheme="majorHAnsi" w:cstheme="majorHAnsi"/>
                <w:b/>
                <w:i/>
                <w:sz w:val="17"/>
                <w:szCs w:val="21"/>
              </w:rPr>
              <w:t>enforced by the system</w:t>
            </w: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>, meaning that if a student attempts to enroll in a course and does not meet the requirement, the student will not be able to enroll in the class.</w:t>
            </w:r>
          </w:p>
        </w:tc>
        <w:tc>
          <w:tcPr>
            <w:tcW w:w="7578" w:type="dxa"/>
            <w:gridSpan w:val="3"/>
          </w:tcPr>
          <w:p w14:paraId="3675AB2E" w14:textId="77777777" w:rsidR="00AF1602" w:rsidRPr="00B74FDD" w:rsidRDefault="008062F0" w:rsidP="00C8245D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6818581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AF1602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   </w:t>
            </w:r>
          </w:p>
          <w:p w14:paraId="5B34CF76" w14:textId="77777777" w:rsidR="000A7533" w:rsidRDefault="00AF1602" w:rsidP="00C8245D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i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</w:t>
            </w:r>
            <w:r w:rsidR="0087317E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   </w:t>
            </w:r>
            <w:r w:rsidRPr="00612015">
              <w:rPr>
                <w:rFonts w:asciiTheme="majorHAnsi" w:hAnsiTheme="majorHAnsi" w:cstheme="majorHAnsi"/>
                <w:i/>
                <w:sz w:val="21"/>
                <w:szCs w:val="21"/>
              </w:rPr>
              <w:t>If Yes:</w:t>
            </w:r>
            <w:r w:rsidRPr="00612015">
              <w:rPr>
                <w:rFonts w:asciiTheme="majorHAnsi" w:hAnsiTheme="majorHAnsi" w:cstheme="majorHAnsi"/>
                <w:i/>
                <w:sz w:val="21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>1.</w:t>
            </w:r>
            <w:r w:rsidRPr="00B74FDD">
              <w:rPr>
                <w:rFonts w:asciiTheme="majorHAnsi" w:hAnsiTheme="majorHAnsi" w:cstheme="majorHAnsi"/>
                <w:b/>
                <w:i/>
                <w:sz w:val="21"/>
                <w:szCs w:val="21"/>
              </w:rPr>
              <w:t xml:space="preserve"> </w:t>
            </w:r>
            <w:r w:rsidR="000A7533" w:rsidRPr="00B74FDD">
              <w:rPr>
                <w:rFonts w:asciiTheme="majorHAnsi" w:hAnsiTheme="majorHAnsi" w:cstheme="majorHAnsi"/>
                <w:sz w:val="21"/>
                <w:szCs w:val="21"/>
              </w:rPr>
              <w:t>Specify course(s):</w:t>
            </w:r>
            <w:r w:rsidR="000B4C99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(</w:t>
            </w:r>
            <w:r w:rsidR="000A7533" w:rsidRPr="00B74FDD">
              <w:rPr>
                <w:rFonts w:asciiTheme="majorHAnsi" w:hAnsiTheme="majorHAnsi" w:cstheme="majorHAnsi"/>
                <w:i/>
                <w:sz w:val="21"/>
                <w:szCs w:val="21"/>
              </w:rPr>
              <w:t>Please include course number</w:t>
            </w:r>
            <w:r w:rsidR="000B4C99" w:rsidRPr="00B74FDD">
              <w:rPr>
                <w:rFonts w:asciiTheme="majorHAnsi" w:hAnsiTheme="majorHAnsi" w:cstheme="majorHAnsi"/>
                <w:i/>
                <w:sz w:val="21"/>
                <w:szCs w:val="21"/>
              </w:rPr>
              <w:t xml:space="preserve"> and title</w:t>
            </w:r>
            <w:r w:rsidR="000A7533" w:rsidRPr="00B74FDD">
              <w:rPr>
                <w:rFonts w:asciiTheme="majorHAnsi" w:hAnsiTheme="majorHAnsi" w:cstheme="majorHAnsi"/>
                <w:i/>
                <w:sz w:val="21"/>
                <w:szCs w:val="21"/>
              </w:rPr>
              <w:t>.</w:t>
            </w:r>
            <w:r w:rsidR="000B4C99" w:rsidRPr="00B74FDD">
              <w:rPr>
                <w:rFonts w:asciiTheme="majorHAnsi" w:hAnsiTheme="majorHAnsi" w:cstheme="majorHAnsi"/>
                <w:i/>
                <w:sz w:val="21"/>
                <w:szCs w:val="21"/>
              </w:rPr>
              <w:t>)</w:t>
            </w:r>
          </w:p>
          <w:p w14:paraId="1407D436" w14:textId="77777777" w:rsidR="000E3B8E" w:rsidRDefault="000E3B8E" w:rsidP="00C8245D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i/>
                <w:sz w:val="21"/>
                <w:szCs w:val="21"/>
              </w:rPr>
            </w:pPr>
          </w:p>
          <w:p w14:paraId="0B64D624" w14:textId="77777777" w:rsidR="000E3B8E" w:rsidRDefault="008062F0" w:rsidP="00C8245D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i/>
                <w:sz w:val="21"/>
                <w:szCs w:val="21"/>
              </w:rPr>
            </w:pP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1687949207"/>
              </w:sdtPr>
              <w:sdtEndPr>
                <w:rPr>
                  <w:rStyle w:val="DefaultParagraphFont"/>
                  <w:sz w:val="21"/>
                  <w:szCs w:val="21"/>
                  <w:shd w:val="clear" w:color="auto" w:fill="auto"/>
                </w:rPr>
              </w:sdtEndPr>
              <w:sdtContent>
                <w:r w:rsidR="000F0C9F">
                  <w:rPr>
                    <w:rStyle w:val="Filledoutcontent"/>
                    <w:rFonts w:asciiTheme="majorHAnsi" w:hAnsiTheme="majorHAnsi" w:cstheme="majorHAnsi"/>
                  </w:rPr>
                  <w:t>Neurobiology 306qc</w:t>
                </w:r>
              </w:sdtContent>
            </w:sdt>
          </w:p>
          <w:p w14:paraId="3677D13C" w14:textId="77777777" w:rsidR="000E3B8E" w:rsidRDefault="000E3B8E" w:rsidP="00C8245D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2DA2C071" w14:textId="77777777" w:rsidR="00AF1602" w:rsidRPr="00477503" w:rsidRDefault="008062F0" w:rsidP="00477503">
            <w:pPr>
              <w:tabs>
                <w:tab w:val="left" w:pos="72"/>
                <w:tab w:val="left" w:pos="1062"/>
              </w:tabs>
              <w:rPr>
                <w:rFonts w:asciiTheme="majorHAnsi" w:hAnsiTheme="majorHAnsi" w:cstheme="majorHAnsi"/>
                <w:i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282144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17E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87317E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</w:tc>
      </w:tr>
      <w:tr w:rsidR="00DB474F" w:rsidRPr="00B74FDD" w14:paraId="1A05501C" w14:textId="77777777" w:rsidTr="00FF218D">
        <w:trPr>
          <w:trHeight w:val="308"/>
        </w:trPr>
        <w:tc>
          <w:tcPr>
            <w:tcW w:w="3330" w:type="dxa"/>
            <w:shd w:val="clear" w:color="auto" w:fill="EAEAEA" w:themeFill="text2" w:themeFillTint="1A"/>
          </w:tcPr>
          <w:p w14:paraId="1B031DFB" w14:textId="77777777" w:rsidR="00DB474F" w:rsidRPr="00DB474F" w:rsidRDefault="00DB474F" w:rsidP="005A3011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DB474F">
              <w:rPr>
                <w:rFonts w:asciiTheme="majorHAnsi" w:hAnsiTheme="majorHAnsi" w:cstheme="majorHAnsi"/>
                <w:b/>
                <w:sz w:val="21"/>
                <w:szCs w:val="21"/>
              </w:rPr>
              <w:t>Final Exam</w:t>
            </w:r>
          </w:p>
        </w:tc>
        <w:tc>
          <w:tcPr>
            <w:tcW w:w="7578" w:type="dxa"/>
            <w:gridSpan w:val="3"/>
          </w:tcPr>
          <w:p w14:paraId="61A1DF6D" w14:textId="77777777" w:rsidR="00DB474F" w:rsidRDefault="008062F0" w:rsidP="00C8245D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508055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474F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DB474F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3003843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DB474F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No</w:t>
            </w:r>
          </w:p>
        </w:tc>
      </w:tr>
    </w:tbl>
    <w:p w14:paraId="58DF1125" w14:textId="77777777" w:rsidR="0065319F" w:rsidRDefault="0065319F">
      <w:pPr>
        <w:rPr>
          <w:b/>
        </w:rPr>
      </w:pPr>
    </w:p>
    <w:p w14:paraId="00A1A385" w14:textId="77777777" w:rsidR="00415962" w:rsidRDefault="00415962">
      <w:pPr>
        <w:rPr>
          <w:b/>
        </w:rPr>
      </w:pPr>
    </w:p>
    <w:p w14:paraId="540AC815" w14:textId="77777777" w:rsidR="005B50EC" w:rsidRPr="00C80606" w:rsidRDefault="00415962" w:rsidP="00C80606">
      <w:pPr>
        <w:pStyle w:val="Heading3"/>
        <w:jc w:val="center"/>
        <w:rPr>
          <w:rFonts w:cstheme="majorHAnsi"/>
          <w:sz w:val="28"/>
          <w:szCs w:val="28"/>
        </w:rPr>
      </w:pPr>
      <w:r w:rsidRPr="00C80606">
        <w:rPr>
          <w:rFonts w:cstheme="majorHAnsi"/>
          <w:sz w:val="28"/>
          <w:szCs w:val="28"/>
        </w:rPr>
        <w:t>Scheduling Information</w:t>
      </w:r>
    </w:p>
    <w:tbl>
      <w:tblPr>
        <w:tblStyle w:val="TableGrid"/>
        <w:tblW w:w="4951" w:type="pct"/>
        <w:tbl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single" w:sz="4" w:space="0" w:color="1B587C" w:themeColor="accent3"/>
          <w:insideV w:val="single" w:sz="4" w:space="0" w:color="1B587C" w:themeColor="accent3"/>
        </w:tblBorders>
        <w:tblLook w:val="01E0" w:firstRow="1" w:lastRow="1" w:firstColumn="1" w:lastColumn="1" w:noHBand="0" w:noVBand="0"/>
      </w:tblPr>
      <w:tblGrid>
        <w:gridCol w:w="3330"/>
        <w:gridCol w:w="7578"/>
      </w:tblGrid>
      <w:tr w:rsidR="008E7635" w:rsidRPr="00B74FDD" w14:paraId="4950FE90" w14:textId="77777777" w:rsidTr="00FF218D">
        <w:trPr>
          <w:trHeight w:val="308"/>
        </w:trPr>
        <w:tc>
          <w:tcPr>
            <w:tcW w:w="3330" w:type="dxa"/>
            <w:tcBorders>
              <w:top w:val="single" w:sz="12" w:space="0" w:color="1B587C" w:themeColor="accent3"/>
            </w:tcBorders>
            <w:shd w:val="clear" w:color="auto" w:fill="EAEAEA" w:themeFill="text2" w:themeFillTint="1A"/>
          </w:tcPr>
          <w:p w14:paraId="3CAAB242" w14:textId="77777777" w:rsidR="008E7635" w:rsidRPr="00B74FDD" w:rsidRDefault="006601E2" w:rsidP="006601E2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Term(s) course is held</w:t>
            </w:r>
          </w:p>
        </w:tc>
        <w:tc>
          <w:tcPr>
            <w:tcW w:w="7578" w:type="dxa"/>
            <w:tcBorders>
              <w:top w:val="single" w:sz="12" w:space="0" w:color="1B587C" w:themeColor="accent3"/>
            </w:tcBorders>
          </w:tcPr>
          <w:p w14:paraId="7B85711A" w14:textId="77777777" w:rsidR="008E7635" w:rsidRPr="00B74FDD" w:rsidRDefault="00D0752E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504113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350AA0">
              <w:rPr>
                <w:rFonts w:asciiTheme="majorHAnsi" w:hAnsiTheme="majorHAnsi" w:cstheme="majorHAnsi"/>
                <w:sz w:val="21"/>
                <w:szCs w:val="21"/>
              </w:rPr>
              <w:t xml:space="preserve"> Fall 2017</w:t>
            </w:r>
            <w:r w:rsidR="006601E2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</w:t>
            </w:r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6601E2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87759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3A5A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  <w:r w:rsidR="00350AA0">
              <w:rPr>
                <w:rFonts w:asciiTheme="majorHAnsi" w:hAnsiTheme="majorHAnsi" w:cstheme="majorHAnsi"/>
                <w:sz w:val="21"/>
                <w:szCs w:val="21"/>
              </w:rPr>
              <w:t xml:space="preserve"> Spring 2018</w:t>
            </w:r>
            <w:r w:rsidR="006601E2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616590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01E2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6601E2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January </w:t>
            </w:r>
            <w:r w:rsidR="00350AA0">
              <w:rPr>
                <w:rFonts w:asciiTheme="majorHAnsi" w:hAnsiTheme="majorHAnsi" w:cstheme="majorHAnsi"/>
                <w:sz w:val="21"/>
                <w:szCs w:val="21"/>
              </w:rPr>
              <w:t>2018</w:t>
            </w:r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Intensive </w:t>
            </w:r>
            <w:r w:rsidR="006601E2" w:rsidRPr="00B74FDD">
              <w:rPr>
                <w:rFonts w:asciiTheme="majorHAnsi" w:hAnsiTheme="majorHAnsi" w:cstheme="majorHAnsi"/>
                <w:sz w:val="21"/>
                <w:szCs w:val="21"/>
              </w:rPr>
              <w:t>course</w:t>
            </w:r>
          </w:p>
        </w:tc>
      </w:tr>
      <w:tr w:rsidR="008E7635" w:rsidRPr="00B74FDD" w14:paraId="1D6B0402" w14:textId="77777777" w:rsidTr="00FF218D">
        <w:tc>
          <w:tcPr>
            <w:tcW w:w="3330" w:type="dxa"/>
            <w:shd w:val="clear" w:color="auto" w:fill="EAEAEA" w:themeFill="text2" w:themeFillTint="1A"/>
          </w:tcPr>
          <w:p w14:paraId="4342A790" w14:textId="77777777" w:rsidR="008E7635" w:rsidRPr="00B74FDD" w:rsidRDefault="00221BF6" w:rsidP="0084528B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Meeting times</w:t>
            </w:r>
          </w:p>
        </w:tc>
        <w:tc>
          <w:tcPr>
            <w:tcW w:w="7578" w:type="dxa"/>
          </w:tcPr>
          <w:p w14:paraId="6F232390" w14:textId="77777777" w:rsidR="00EE5AB5" w:rsidRPr="00B74FDD" w:rsidRDefault="00D0752E" w:rsidP="00B94CFF">
            <w:pPr>
              <w:tabs>
                <w:tab w:val="left" w:pos="72"/>
                <w:tab w:val="right" w:pos="7092"/>
              </w:tabs>
              <w:rPr>
                <w:rFonts w:asciiTheme="majorHAnsi" w:hAnsiTheme="majorHAnsi" w:cstheme="majorHAnsi"/>
                <w:i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>Course start:</w:t>
            </w:r>
            <w:r w:rsidR="00EC2B3B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306397753"/>
              </w:sdtPr>
              <w:sdtEndPr/>
              <w:sdtContent>
                <w:r w:rsidR="000F0C9F">
                  <w:rPr>
                    <w:rFonts w:asciiTheme="majorHAnsi" w:hAnsiTheme="majorHAnsi" w:cstheme="majorHAnsi"/>
                    <w:sz w:val="21"/>
                    <w:szCs w:val="21"/>
                  </w:rPr>
                  <w:t>6</w:t>
                </w:r>
              </w:sdtContent>
            </w:sdt>
            <w:r w:rsidR="00EE5AB5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476830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B3B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AM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856701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PM</w:t>
            </w:r>
            <w:r w:rsidR="00B94CFF"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616570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4CFF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B94CFF" w:rsidRPr="00B74FDD">
              <w:rPr>
                <w:rFonts w:asciiTheme="majorHAnsi" w:hAnsiTheme="majorHAnsi" w:cstheme="majorHAnsi"/>
                <w:i/>
                <w:sz w:val="21"/>
                <w:szCs w:val="21"/>
              </w:rPr>
              <w:t xml:space="preserve"> Hours to be arranged</w:t>
            </w:r>
          </w:p>
          <w:p w14:paraId="32184CDD" w14:textId="77777777" w:rsidR="008E7635" w:rsidRPr="00B74FDD" w:rsidRDefault="00EE5AB5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>Course end:</w:t>
            </w:r>
            <w:r w:rsidR="008D4B12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EC2B3B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489981524"/>
              </w:sdtPr>
              <w:sdtEndPr/>
              <w:sdtContent>
                <w:r w:rsidR="000F0C9F">
                  <w:rPr>
                    <w:rFonts w:asciiTheme="majorHAnsi" w:hAnsiTheme="majorHAnsi" w:cstheme="majorHAnsi"/>
                    <w:sz w:val="21"/>
                    <w:szCs w:val="21"/>
                  </w:rPr>
                  <w:t>8</w:t>
                </w:r>
              </w:sdtContent>
            </w:sdt>
            <w:r w:rsidR="008D4B12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EC2B3B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202435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2B3B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AM 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51742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PM</w:t>
            </w:r>
          </w:p>
          <w:p w14:paraId="6949965F" w14:textId="77777777" w:rsidR="00D0752E" w:rsidRPr="00B74FDD" w:rsidRDefault="00D0752E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13"/>
                <w:szCs w:val="21"/>
              </w:rPr>
            </w:pPr>
          </w:p>
          <w:p w14:paraId="471A9D6B" w14:textId="77777777" w:rsidR="00D0752E" w:rsidRPr="00B74FDD" w:rsidRDefault="00D0752E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19"/>
                <w:szCs w:val="21"/>
              </w:rPr>
            </w:pPr>
            <w:r w:rsidRPr="00B74FDD">
              <w:rPr>
                <w:rFonts w:asciiTheme="majorHAnsi" w:hAnsiTheme="majorHAnsi" w:cstheme="majorHAnsi"/>
                <w:sz w:val="13"/>
                <w:szCs w:val="21"/>
              </w:rPr>
              <w:tab/>
              <w:t xml:space="preserve"> </w:t>
            </w:r>
            <w:r w:rsidR="00221BF6" w:rsidRPr="00B74FDD">
              <w:rPr>
                <w:rFonts w:asciiTheme="majorHAnsi" w:hAnsiTheme="majorHAnsi" w:cstheme="majorHAnsi"/>
                <w:sz w:val="19"/>
                <w:szCs w:val="21"/>
              </w:rPr>
              <w:t xml:space="preserve">M </w:t>
            </w:r>
            <w:r w:rsidR="00376C73" w:rsidRPr="00B74FDD">
              <w:rPr>
                <w:rFonts w:asciiTheme="majorHAnsi" w:hAnsiTheme="majorHAnsi" w:cstheme="majorHAnsi"/>
                <w:sz w:val="19"/>
                <w:szCs w:val="21"/>
              </w:rPr>
              <w:t xml:space="preserve"> </w:t>
            </w:r>
            <w:r w:rsidR="00221BF6" w:rsidRPr="00B74FDD">
              <w:rPr>
                <w:rFonts w:asciiTheme="majorHAnsi" w:hAnsiTheme="majorHAnsi" w:cstheme="majorHAnsi"/>
                <w:sz w:val="19"/>
                <w:szCs w:val="21"/>
              </w:rPr>
              <w:t xml:space="preserve">T  W  </w:t>
            </w:r>
            <w:r w:rsidR="00376C73" w:rsidRPr="00B74FDD">
              <w:rPr>
                <w:rFonts w:asciiTheme="majorHAnsi" w:hAnsiTheme="majorHAnsi" w:cstheme="majorHAnsi"/>
                <w:sz w:val="19"/>
                <w:szCs w:val="21"/>
              </w:rPr>
              <w:t xml:space="preserve"> </w:t>
            </w:r>
            <w:proofErr w:type="spellStart"/>
            <w:r w:rsidR="00221BF6" w:rsidRPr="00B74FDD">
              <w:rPr>
                <w:rFonts w:asciiTheme="majorHAnsi" w:hAnsiTheme="majorHAnsi" w:cstheme="majorHAnsi"/>
                <w:sz w:val="19"/>
                <w:szCs w:val="21"/>
              </w:rPr>
              <w:t>Th</w:t>
            </w:r>
            <w:proofErr w:type="spellEnd"/>
            <w:r w:rsidR="00221BF6" w:rsidRPr="00B74FDD">
              <w:rPr>
                <w:rFonts w:asciiTheme="majorHAnsi" w:hAnsiTheme="majorHAnsi" w:cstheme="majorHAnsi"/>
                <w:sz w:val="19"/>
                <w:szCs w:val="21"/>
              </w:rPr>
              <w:t xml:space="preserve"> </w:t>
            </w:r>
            <w:r w:rsidR="00376C73" w:rsidRPr="00B74FDD">
              <w:rPr>
                <w:rFonts w:asciiTheme="majorHAnsi" w:hAnsiTheme="majorHAnsi" w:cstheme="majorHAnsi"/>
                <w:sz w:val="19"/>
                <w:szCs w:val="21"/>
              </w:rPr>
              <w:t xml:space="preserve"> </w:t>
            </w:r>
            <w:r w:rsidR="00221BF6" w:rsidRPr="00B74FDD">
              <w:rPr>
                <w:rFonts w:asciiTheme="majorHAnsi" w:hAnsiTheme="majorHAnsi" w:cstheme="majorHAnsi"/>
                <w:sz w:val="19"/>
                <w:szCs w:val="21"/>
              </w:rPr>
              <w:t xml:space="preserve">F  Sa </w:t>
            </w:r>
            <w:r w:rsidR="00376C73" w:rsidRPr="00B74FDD">
              <w:rPr>
                <w:rFonts w:asciiTheme="majorHAnsi" w:hAnsiTheme="majorHAnsi" w:cstheme="majorHAnsi"/>
                <w:sz w:val="19"/>
                <w:szCs w:val="21"/>
              </w:rPr>
              <w:t xml:space="preserve"> </w:t>
            </w:r>
            <w:r w:rsidR="00221BF6" w:rsidRPr="00B74FDD">
              <w:rPr>
                <w:rFonts w:asciiTheme="majorHAnsi" w:hAnsiTheme="majorHAnsi" w:cstheme="majorHAnsi"/>
                <w:sz w:val="19"/>
                <w:szCs w:val="21"/>
              </w:rPr>
              <w:t>Su</w:t>
            </w:r>
          </w:p>
          <w:p w14:paraId="6315E2B8" w14:textId="77777777" w:rsidR="00221BF6" w:rsidRPr="00B74FDD" w:rsidRDefault="00D0752E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19"/>
                <w:szCs w:val="21"/>
              </w:rPr>
            </w:pPr>
            <w:r w:rsidRPr="00B74FDD">
              <w:rPr>
                <w:rFonts w:asciiTheme="majorHAnsi" w:hAnsiTheme="majorHAnsi" w:cstheme="majorHAnsi"/>
                <w:sz w:val="19"/>
                <w:szCs w:val="21"/>
              </w:rPr>
              <w:tab/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2008251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B12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507747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7D3C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84648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C9F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701931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7D3C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493566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B12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673913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1BF6" w:rsidRPr="00B74FDD">
                  <w:rPr>
                    <w:rFonts w:ascii="MS UI Gothic" w:eastAsia="MS UI Gothic" w:hAnsi="MS UI Gothic" w:cs="MS UI Gothic" w:hint="eastAsia"/>
                    <w:sz w:val="21"/>
                    <w:szCs w:val="21"/>
                  </w:rPr>
                  <w:t>☐</w:t>
                </w:r>
              </w:sdtContent>
            </w:sdt>
            <w:r w:rsidR="00221BF6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273328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B12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</w:p>
          <w:p w14:paraId="59A7864F" w14:textId="77777777" w:rsidR="00B94CFF" w:rsidRPr="00B74FDD" w:rsidRDefault="00B94CFF" w:rsidP="00251F28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AD859E5" w14:textId="77777777" w:rsidR="00755279" w:rsidRPr="00B74FDD" w:rsidRDefault="00C95EED" w:rsidP="00755279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1352174583"/>
                <w:showingPlcHdr/>
              </w:sdtPr>
              <w:sdtEndPr>
                <w:rPr>
                  <w:rStyle w:val="DefaultParagraphFont"/>
                  <w:sz w:val="21"/>
                  <w:szCs w:val="21"/>
                  <w:shd w:val="clear" w:color="auto" w:fill="auto"/>
                </w:rPr>
              </w:sdtEndPr>
              <w:sdtContent>
                <w:r w:rsidR="00755279" w:rsidRPr="00B74FDD">
                  <w:rPr>
                    <w:rStyle w:val="PlaceholderText"/>
                    <w:rFonts w:asciiTheme="majorHAnsi" w:hAnsiTheme="majorHAnsi" w:cstheme="majorHAnsi"/>
                    <w:color w:val="808080" w:themeColor="background1" w:themeShade="80"/>
                    <w:shd w:val="clear" w:color="auto" w:fill="EAEAEA" w:themeFill="text2" w:themeFillTint="1A"/>
                  </w:rPr>
                  <w:t>Additional notes for meeting times</w:t>
                </w:r>
              </w:sdtContent>
            </w:sdt>
          </w:p>
          <w:p w14:paraId="28FD6DD3" w14:textId="77777777" w:rsidR="00C95EED" w:rsidRPr="00B74FDD" w:rsidRDefault="00C95EED" w:rsidP="00755279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251F28" w:rsidRPr="00B74FDD" w14:paraId="4E6FDA25" w14:textId="77777777" w:rsidTr="00FF218D">
        <w:tc>
          <w:tcPr>
            <w:tcW w:w="3330" w:type="dxa"/>
            <w:shd w:val="clear" w:color="auto" w:fill="EAEAEA" w:themeFill="text2" w:themeFillTint="1A"/>
          </w:tcPr>
          <w:p w14:paraId="2D8577BA" w14:textId="77777777" w:rsidR="00251F28" w:rsidRPr="00B74FDD" w:rsidRDefault="00251F28" w:rsidP="0084528B">
            <w:pPr>
              <w:pStyle w:val="FormTitles"/>
              <w:rPr>
                <w:rFonts w:asciiTheme="majorHAnsi" w:hAnsiTheme="majorHAnsi" w:cstheme="majorHAnsi"/>
                <w:color w:val="FF0000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Course Dates</w:t>
            </w:r>
          </w:p>
        </w:tc>
        <w:tc>
          <w:tcPr>
            <w:tcW w:w="7578" w:type="dxa"/>
          </w:tcPr>
          <w:p w14:paraId="744EDA7B" w14:textId="77777777" w:rsidR="00251F28" w:rsidRPr="00B74FDD" w:rsidRDefault="00251F28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  <w:u w:val="single"/>
              </w:rPr>
              <w:t>Start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:</w:t>
            </w:r>
            <w:r w:rsidR="009D3A5A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b/>
                  <w:sz w:val="21"/>
                  <w:szCs w:val="21"/>
                </w:rPr>
                <w:id w:val="-1150975550"/>
                <w:date w:fullDate="2017-09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F0C9F">
                  <w:rPr>
                    <w:rFonts w:asciiTheme="majorHAnsi" w:hAnsiTheme="majorHAnsi" w:cstheme="majorHAnsi"/>
                    <w:b/>
                    <w:sz w:val="21"/>
                    <w:szCs w:val="21"/>
                  </w:rPr>
                  <w:t>9/6/2017</w:t>
                </w:r>
              </w:sdtContent>
            </w:sdt>
            <w:r w:rsidR="009D3A5A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 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  <w:u w:val="single"/>
              </w:rPr>
              <w:t>End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: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271588351"/>
                <w:date w:fullDate="2017-10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F0C9F">
                  <w:rPr>
                    <w:rFonts w:asciiTheme="majorHAnsi" w:hAnsiTheme="majorHAnsi" w:cstheme="majorHAnsi"/>
                    <w:sz w:val="21"/>
                    <w:szCs w:val="21"/>
                  </w:rPr>
                  <w:t>10/25/2017</w:t>
                </w:r>
              </w:sdtContent>
            </w:sdt>
          </w:p>
          <w:p w14:paraId="10209E91" w14:textId="77777777" w:rsidR="002A500E" w:rsidRPr="00B74FDD" w:rsidRDefault="002A500E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8E7635" w:rsidRPr="00B74FDD" w14:paraId="093FE112" w14:textId="77777777" w:rsidTr="00FF218D">
        <w:tc>
          <w:tcPr>
            <w:tcW w:w="3330" w:type="dxa"/>
            <w:shd w:val="clear" w:color="auto" w:fill="EAEAEA" w:themeFill="text2" w:themeFillTint="1A"/>
          </w:tcPr>
          <w:p w14:paraId="3410A37F" w14:textId="77777777" w:rsidR="008E7635" w:rsidRPr="00B74FDD" w:rsidRDefault="00251F28" w:rsidP="003B243F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</w:rPr>
              <w:br w:type="page"/>
            </w:r>
            <w:r w:rsidR="00221BF6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Course </w:t>
            </w:r>
            <w:r w:rsidR="005A0344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Head</w:t>
            </w:r>
            <w:r w:rsidR="00221BF6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Instructor</w:t>
            </w:r>
          </w:p>
          <w:p w14:paraId="7D5D01BF" w14:textId="77777777" w:rsidR="00221BF6" w:rsidRPr="00B74FDD" w:rsidRDefault="00FF218D" w:rsidP="00034D0C">
            <w:pPr>
              <w:pStyle w:val="FormTitles"/>
              <w:rPr>
                <w:rFonts w:asciiTheme="majorHAnsi" w:hAnsiTheme="majorHAnsi" w:cstheme="majorHAnsi"/>
                <w:szCs w:val="18"/>
              </w:rPr>
            </w:pPr>
            <w:r w:rsidRPr="00C80606">
              <w:rPr>
                <w:rFonts w:asciiTheme="majorHAnsi" w:hAnsiTheme="majorHAnsi" w:cstheme="majorHAnsi"/>
                <w:sz w:val="17"/>
                <w:szCs w:val="21"/>
              </w:rPr>
              <w:t>Please provide full name</w:t>
            </w:r>
            <w:r w:rsidR="009A4DF8" w:rsidRPr="00C80606">
              <w:rPr>
                <w:rFonts w:asciiTheme="majorHAnsi" w:hAnsiTheme="majorHAnsi" w:cstheme="majorHAnsi"/>
                <w:sz w:val="17"/>
                <w:szCs w:val="21"/>
              </w:rPr>
              <w:t>.</w:t>
            </w:r>
            <w:r w:rsidR="008911D3">
              <w:rPr>
                <w:rFonts w:asciiTheme="majorHAnsi" w:hAnsiTheme="majorHAnsi" w:cstheme="majorHAnsi"/>
                <w:sz w:val="17"/>
                <w:szCs w:val="21"/>
              </w:rPr>
              <w:t xml:space="preserve"> The Course Head Instructor will automatically be listed first under the course title in the catalog and be assigned “Post” grading access.</w:t>
            </w:r>
          </w:p>
        </w:tc>
        <w:tc>
          <w:tcPr>
            <w:tcW w:w="7578" w:type="dxa"/>
          </w:tcPr>
          <w:p w14:paraId="7418E895" w14:textId="77777777" w:rsidR="00FF218D" w:rsidRPr="00B74FDD" w:rsidRDefault="00FF218D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7A9F810E" w14:textId="77777777" w:rsidR="000E48BC" w:rsidRPr="00ED73EC" w:rsidRDefault="00EE5AB5" w:rsidP="0070441F">
            <w:pPr>
              <w:tabs>
                <w:tab w:val="right" w:pos="7182"/>
              </w:tabs>
              <w:rPr>
                <w:rFonts w:asciiTheme="majorHAnsi" w:hAnsiTheme="majorHAnsi" w:cstheme="majorHAnsi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[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alias w:val="Full name"/>
                <w:tag w:val="Full name"/>
                <w:id w:val="1926532561"/>
                <w:lock w:val="sdtLocked"/>
              </w:sdtPr>
              <w:sdtEndPr>
                <w:rPr>
                  <w:rStyle w:val="DefaultParagraphFont"/>
                  <w:sz w:val="21"/>
                  <w:szCs w:val="21"/>
                  <w:shd w:val="clear" w:color="auto" w:fill="auto"/>
                </w:rPr>
              </w:sdtEndPr>
              <w:sdtContent>
                <w:r w:rsidR="000F0C9F">
                  <w:rPr>
                    <w:rStyle w:val="Filledoutcontent"/>
                    <w:rFonts w:asciiTheme="majorHAnsi" w:hAnsiTheme="majorHAnsi" w:cstheme="majorHAnsi"/>
                  </w:rPr>
                  <w:t>Richard T. Born</w:t>
                </w:r>
              </w:sdtContent>
            </w:sdt>
            <w:r w:rsidR="00C8604A" w:rsidRPr="00B74FDD">
              <w:rPr>
                <w:rStyle w:val="Style1"/>
                <w:rFonts w:asciiTheme="majorHAnsi" w:hAnsiTheme="majorHAnsi" w:cstheme="majorHAnsi"/>
                <w:sz w:val="21"/>
                <w:szCs w:val="21"/>
              </w:rPr>
              <w:t xml:space="preserve">  </w:t>
            </w:r>
            <w:r w:rsidRPr="00B74FDD">
              <w:rPr>
                <w:rStyle w:val="Style1"/>
                <w:rFonts w:asciiTheme="majorHAnsi" w:hAnsiTheme="majorHAnsi" w:cstheme="majorHAnsi"/>
                <w:sz w:val="21"/>
                <w:szCs w:val="21"/>
              </w:rPr>
              <w:t xml:space="preserve"> ]</w:t>
            </w:r>
            <w:r w:rsidR="0070441F" w:rsidRPr="00B74FDD">
              <w:rPr>
                <w:rStyle w:val="Style1"/>
                <w:rFonts w:asciiTheme="majorHAnsi" w:hAnsiTheme="majorHAnsi" w:cstheme="majorHAnsi"/>
              </w:rPr>
              <w:t xml:space="preserve">   </w:t>
            </w:r>
            <w:r w:rsidR="00BD30D8">
              <w:rPr>
                <w:rStyle w:val="Style1"/>
                <w:rFonts w:asciiTheme="majorHAnsi" w:hAnsiTheme="majorHAnsi" w:cstheme="majorHAnsi"/>
              </w:rPr>
              <w:t xml:space="preserve">                                                      </w:t>
            </w:r>
            <w:r w:rsidR="0070441F" w:rsidRPr="00B74FDD">
              <w:rPr>
                <w:rStyle w:val="Style1"/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1"/>
                  <w:rFonts w:asciiTheme="majorHAnsi" w:hAnsiTheme="majorHAnsi" w:cstheme="majorHAnsi"/>
                </w:rPr>
                <w:alias w:val="HUID"/>
                <w:tag w:val="HUID"/>
                <w:id w:val="575862484"/>
              </w:sdtPr>
              <w:sdtEndPr>
                <w:rPr>
                  <w:rStyle w:val="Style1"/>
                </w:rPr>
              </w:sdtEndPr>
              <w:sdtContent>
                <w:r w:rsidR="00425615">
                  <w:rPr>
                    <w:rStyle w:val="Style1"/>
                    <w:rFonts w:asciiTheme="majorHAnsi" w:hAnsiTheme="majorHAnsi" w:cstheme="majorHAnsi"/>
                  </w:rPr>
                  <w:t>30248783</w:t>
                </w:r>
              </w:sdtContent>
            </w:sdt>
            <w:r w:rsidR="000E3B8E">
              <w:rPr>
                <w:rStyle w:val="Style1"/>
                <w:rFonts w:asciiTheme="majorHAnsi" w:hAnsiTheme="majorHAnsi" w:cstheme="majorHAnsi"/>
              </w:rPr>
              <w:t xml:space="preserve"> </w:t>
            </w:r>
            <w:r w:rsidR="000E3B8E" w:rsidRPr="00B74FDD">
              <w:rPr>
                <w:rStyle w:val="Style1"/>
                <w:rFonts w:asciiTheme="majorHAnsi" w:hAnsiTheme="majorHAnsi" w:cstheme="majorHAnsi"/>
              </w:rPr>
              <w:tab/>
            </w:r>
          </w:p>
          <w:p w14:paraId="5426E9B3" w14:textId="77777777" w:rsidR="008E7635" w:rsidRPr="00B74FDD" w:rsidRDefault="0093015C" w:rsidP="00310E23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="00221BF6" w:rsidRPr="00B74FDD">
              <w:rPr>
                <w:rFonts w:asciiTheme="majorHAnsi" w:hAnsiTheme="majorHAnsi" w:cstheme="majorHAnsi"/>
                <w:sz w:val="11"/>
                <w:szCs w:val="21"/>
              </w:rPr>
              <w:t>_________________________________________________________</w:t>
            </w:r>
            <w:r w:rsidR="00C8604A" w:rsidRPr="00B74FDD">
              <w:rPr>
                <w:rFonts w:asciiTheme="majorHAnsi" w:hAnsiTheme="majorHAnsi" w:cstheme="majorHAnsi"/>
                <w:sz w:val="11"/>
                <w:szCs w:val="21"/>
              </w:rPr>
              <w:t>_____________________________________________________________</w:t>
            </w:r>
          </w:p>
          <w:p w14:paraId="73E05C5A" w14:textId="77777777" w:rsidR="00221BF6" w:rsidRDefault="0093015C" w:rsidP="00802435">
            <w:pPr>
              <w:tabs>
                <w:tab w:val="left" w:pos="72"/>
                <w:tab w:val="right" w:pos="7182"/>
              </w:tabs>
              <w:rPr>
                <w:rFonts w:asciiTheme="majorHAnsi" w:hAnsiTheme="majorHAnsi" w:cstheme="majorHAnsi"/>
                <w:i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ab/>
            </w:r>
            <w:r w:rsidR="00221BF6"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First </w:t>
            </w:r>
            <w:r w:rsidR="00802435" w:rsidRPr="00B74FDD">
              <w:rPr>
                <w:rFonts w:asciiTheme="majorHAnsi" w:hAnsiTheme="majorHAnsi" w:cstheme="majorHAnsi"/>
                <w:sz w:val="17"/>
                <w:szCs w:val="21"/>
              </w:rPr>
              <w:t>n</w:t>
            </w:r>
            <w:r w:rsidR="00221BF6" w:rsidRPr="00B74FDD">
              <w:rPr>
                <w:rFonts w:asciiTheme="majorHAnsi" w:hAnsiTheme="majorHAnsi" w:cstheme="majorHAnsi"/>
                <w:sz w:val="17"/>
                <w:szCs w:val="21"/>
              </w:rPr>
              <w:t>ame</w:t>
            </w:r>
            <w:r w:rsidR="00E10E1D" w:rsidRPr="00B74FDD">
              <w:rPr>
                <w:rFonts w:asciiTheme="majorHAnsi" w:hAnsiTheme="majorHAnsi" w:cstheme="majorHAnsi"/>
                <w:sz w:val="17"/>
                <w:szCs w:val="21"/>
              </w:rPr>
              <w:t>,</w:t>
            </w:r>
            <w:r w:rsidR="00652FB0"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 middle initial,</w:t>
            </w:r>
            <w:r w:rsidR="00E10E1D"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 last n</w:t>
            </w:r>
            <w:r w:rsidR="00802435"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ame   </w:t>
            </w:r>
            <w:r w:rsidR="00802435" w:rsidRPr="00B74FDD">
              <w:rPr>
                <w:rFonts w:asciiTheme="majorHAnsi" w:hAnsiTheme="majorHAnsi" w:cstheme="majorHAnsi"/>
                <w:sz w:val="17"/>
                <w:szCs w:val="21"/>
              </w:rPr>
              <w:tab/>
            </w:r>
            <w:r w:rsidR="00221BF6" w:rsidRPr="00B74FDD">
              <w:rPr>
                <w:rFonts w:asciiTheme="majorHAnsi" w:hAnsiTheme="majorHAnsi" w:cstheme="majorHAnsi"/>
                <w:sz w:val="17"/>
                <w:szCs w:val="21"/>
              </w:rPr>
              <w:t>HUID</w:t>
            </w:r>
            <w:r w:rsidR="00BD30D8">
              <w:rPr>
                <w:rFonts w:asciiTheme="majorHAnsi" w:hAnsiTheme="majorHAnsi" w:cstheme="majorHAnsi"/>
                <w:sz w:val="17"/>
                <w:szCs w:val="21"/>
              </w:rPr>
              <w:t>*</w:t>
            </w:r>
            <w:r w:rsidR="0070441F"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 </w:t>
            </w:r>
            <w:r w:rsidR="0070441F" w:rsidRPr="00B74FDD">
              <w:rPr>
                <w:rFonts w:asciiTheme="majorHAnsi" w:hAnsiTheme="majorHAnsi" w:cstheme="majorHAnsi"/>
                <w:i/>
                <w:sz w:val="17"/>
                <w:szCs w:val="21"/>
              </w:rPr>
              <w:t>(if applicable)</w:t>
            </w:r>
          </w:p>
          <w:p w14:paraId="0143F138" w14:textId="77777777" w:rsidR="00BD30D8" w:rsidRDefault="00BD30D8" w:rsidP="00802435">
            <w:pPr>
              <w:tabs>
                <w:tab w:val="left" w:pos="72"/>
                <w:tab w:val="right" w:pos="7182"/>
              </w:tabs>
              <w:rPr>
                <w:rFonts w:asciiTheme="majorHAnsi" w:hAnsiTheme="majorHAnsi" w:cstheme="majorHAnsi"/>
                <w:i/>
                <w:sz w:val="17"/>
                <w:szCs w:val="21"/>
              </w:rPr>
            </w:pPr>
          </w:p>
          <w:p w14:paraId="2689A306" w14:textId="77777777" w:rsidR="00395776" w:rsidRPr="00034D0C" w:rsidRDefault="00BD30D8" w:rsidP="00034D0C">
            <w:pPr>
              <w:tabs>
                <w:tab w:val="left" w:pos="72"/>
                <w:tab w:val="right" w:pos="7182"/>
              </w:tabs>
              <w:rPr>
                <w:rFonts w:asciiTheme="majorHAnsi" w:hAnsiTheme="majorHAnsi" w:cstheme="majorHAnsi"/>
                <w:i/>
                <w:sz w:val="20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18"/>
              </w:rPr>
              <w:t xml:space="preserve">    *</w:t>
            </w:r>
            <w:r w:rsidRPr="00054BA0">
              <w:rPr>
                <w:rFonts w:asciiTheme="majorHAnsi" w:hAnsiTheme="majorHAnsi" w:cstheme="majorHAnsi"/>
                <w:i/>
                <w:sz w:val="20"/>
                <w:szCs w:val="18"/>
              </w:rPr>
              <w:t xml:space="preserve">If </w:t>
            </w:r>
            <w:r>
              <w:rPr>
                <w:rFonts w:asciiTheme="majorHAnsi" w:hAnsiTheme="majorHAnsi" w:cstheme="majorHAnsi"/>
                <w:i/>
                <w:sz w:val="20"/>
                <w:szCs w:val="18"/>
              </w:rPr>
              <w:t>this is a</w:t>
            </w:r>
            <w:r w:rsidRPr="00054BA0">
              <w:rPr>
                <w:rFonts w:asciiTheme="majorHAnsi" w:hAnsiTheme="majorHAnsi" w:cstheme="majorHAnsi"/>
                <w:i/>
                <w:sz w:val="20"/>
                <w:szCs w:val="18"/>
              </w:rPr>
              <w:t xml:space="preserve"> new course, please provide HUID.</w:t>
            </w:r>
          </w:p>
        </w:tc>
      </w:tr>
      <w:tr w:rsidR="008E7635" w:rsidRPr="00B74FDD" w14:paraId="0E18A4C9" w14:textId="77777777" w:rsidTr="00FF218D">
        <w:trPr>
          <w:trHeight w:val="583"/>
        </w:trPr>
        <w:tc>
          <w:tcPr>
            <w:tcW w:w="3330" w:type="dxa"/>
            <w:shd w:val="clear" w:color="auto" w:fill="EAEAEA" w:themeFill="text2" w:themeFillTint="1A"/>
          </w:tcPr>
          <w:p w14:paraId="72AA1DE1" w14:textId="77777777" w:rsidR="008E7635" w:rsidRPr="00B74FDD" w:rsidRDefault="00221BF6" w:rsidP="0084528B">
            <w:pPr>
              <w:pStyle w:val="FormTitles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>Additional teaching faculty</w:t>
            </w:r>
            <w:r w:rsidR="00D50CA8">
              <w:rPr>
                <w:rFonts w:asciiTheme="majorHAnsi" w:hAnsiTheme="majorHAnsi" w:cstheme="majorHAnsi"/>
                <w:sz w:val="21"/>
                <w:szCs w:val="21"/>
              </w:rPr>
              <w:t xml:space="preserve"> and staff</w:t>
            </w:r>
          </w:p>
          <w:p w14:paraId="03493AFD" w14:textId="77777777" w:rsidR="00D50CA8" w:rsidRPr="00ED683C" w:rsidRDefault="00EE5AB5" w:rsidP="00ED683C">
            <w:pPr>
              <w:pStyle w:val="FormTitles"/>
              <w:rPr>
                <w:rFonts w:asciiTheme="majorHAnsi" w:hAnsiTheme="majorHAnsi" w:cstheme="majorHAnsi"/>
                <w:sz w:val="20"/>
                <w:szCs w:val="18"/>
              </w:rPr>
            </w:pPr>
            <w:r w:rsidRPr="00612015">
              <w:rPr>
                <w:rFonts w:asciiTheme="majorHAnsi" w:hAnsiTheme="majorHAnsi" w:cstheme="majorHAnsi"/>
                <w:sz w:val="17"/>
                <w:szCs w:val="21"/>
              </w:rPr>
              <w:t>Please list</w:t>
            </w:r>
            <w:r w:rsidR="00477503">
              <w:rPr>
                <w:rFonts w:asciiTheme="majorHAnsi" w:hAnsiTheme="majorHAnsi" w:cstheme="majorHAnsi"/>
                <w:sz w:val="17"/>
                <w:szCs w:val="21"/>
              </w:rPr>
              <w:t xml:space="preserve"> any faculty or administrator that </w:t>
            </w:r>
            <w:r w:rsidR="00ED683C">
              <w:rPr>
                <w:rFonts w:asciiTheme="majorHAnsi" w:hAnsiTheme="majorHAnsi" w:cstheme="majorHAnsi"/>
                <w:sz w:val="17"/>
                <w:szCs w:val="21"/>
              </w:rPr>
              <w:t>need grading access</w:t>
            </w:r>
            <w:r w:rsidR="00477503">
              <w:rPr>
                <w:rFonts w:asciiTheme="majorHAnsi" w:hAnsiTheme="majorHAnsi" w:cstheme="majorHAnsi"/>
                <w:sz w:val="17"/>
                <w:szCs w:val="21"/>
              </w:rPr>
              <w:t>. Please list</w:t>
            </w:r>
            <w:r w:rsidRPr="00612015">
              <w:rPr>
                <w:rFonts w:asciiTheme="majorHAnsi" w:hAnsiTheme="majorHAnsi" w:cstheme="majorHAnsi"/>
                <w:sz w:val="17"/>
                <w:szCs w:val="21"/>
              </w:rPr>
              <w:t xml:space="preserve"> full names </w:t>
            </w:r>
            <w:r w:rsidR="00DA6DF6" w:rsidRPr="00612015">
              <w:rPr>
                <w:rFonts w:asciiTheme="majorHAnsi" w:hAnsiTheme="majorHAnsi" w:cstheme="majorHAnsi"/>
                <w:sz w:val="17"/>
                <w:szCs w:val="21"/>
              </w:rPr>
              <w:t>and use the dr</w:t>
            </w:r>
            <w:r w:rsidR="00D36CC0">
              <w:rPr>
                <w:rFonts w:asciiTheme="majorHAnsi" w:hAnsiTheme="majorHAnsi" w:cstheme="majorHAnsi"/>
                <w:sz w:val="17"/>
                <w:szCs w:val="21"/>
              </w:rPr>
              <w:t>op-down menus to select</w:t>
            </w:r>
            <w:r w:rsidRPr="00612015">
              <w:rPr>
                <w:rFonts w:asciiTheme="majorHAnsi" w:hAnsiTheme="majorHAnsi" w:cstheme="majorHAnsi"/>
                <w:sz w:val="17"/>
                <w:szCs w:val="21"/>
              </w:rPr>
              <w:t xml:space="preserve"> Role and Grading Access</w:t>
            </w:r>
            <w:r w:rsidRPr="00B74FDD">
              <w:rPr>
                <w:rFonts w:asciiTheme="majorHAnsi" w:hAnsiTheme="majorHAnsi" w:cstheme="majorHAnsi"/>
                <w:sz w:val="20"/>
                <w:szCs w:val="18"/>
              </w:rPr>
              <w:t>.</w:t>
            </w:r>
            <w:r w:rsidR="00D50CA8">
              <w:rPr>
                <w:rFonts w:asciiTheme="majorHAnsi" w:hAnsiTheme="majorHAnsi" w:cstheme="majorHAnsi"/>
                <w:sz w:val="20"/>
                <w:szCs w:val="18"/>
              </w:rPr>
              <w:t xml:space="preserve">  </w:t>
            </w:r>
            <w:r w:rsidR="00D50CA8" w:rsidRPr="002E4ACF">
              <w:rPr>
                <w:rFonts w:asciiTheme="majorHAnsi" w:hAnsiTheme="majorHAnsi" w:cstheme="majorHAnsi"/>
                <w:i/>
                <w:sz w:val="20"/>
                <w:szCs w:val="18"/>
              </w:rPr>
              <w:t xml:space="preserve"> </w:t>
            </w:r>
          </w:p>
          <w:p w14:paraId="2B68A98B" w14:textId="77777777" w:rsidR="00EE5AB5" w:rsidRDefault="00EE5AB5" w:rsidP="00EE5AB5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</w:p>
          <w:p w14:paraId="693D04B9" w14:textId="77777777" w:rsidR="00182A41" w:rsidRPr="00612015" w:rsidRDefault="00182A41" w:rsidP="00182A41">
            <w:pPr>
              <w:pStyle w:val="FormTitles"/>
              <w:jc w:val="left"/>
              <w:rPr>
                <w:rFonts w:asciiTheme="majorHAnsi" w:hAnsiTheme="majorHAnsi" w:cstheme="majorHAnsi"/>
                <w:i/>
                <w:sz w:val="17"/>
                <w:szCs w:val="21"/>
                <w:u w:val="single"/>
              </w:rPr>
            </w:pPr>
            <w:r w:rsidRPr="00612015">
              <w:rPr>
                <w:rFonts w:asciiTheme="majorHAnsi" w:hAnsiTheme="majorHAnsi" w:cstheme="majorHAnsi"/>
                <w:i/>
                <w:sz w:val="17"/>
                <w:szCs w:val="21"/>
                <w:u w:val="single"/>
              </w:rPr>
              <w:t>Grading Access Definitions</w:t>
            </w:r>
          </w:p>
          <w:p w14:paraId="64EB2C22" w14:textId="77777777" w:rsidR="00182A41" w:rsidRPr="00016A4D" w:rsidRDefault="00182A41" w:rsidP="00182A41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  <w:r w:rsidRPr="00016A4D">
              <w:rPr>
                <w:rFonts w:asciiTheme="majorHAnsi" w:hAnsiTheme="majorHAnsi" w:cstheme="majorHAnsi"/>
                <w:i/>
                <w:sz w:val="17"/>
                <w:szCs w:val="21"/>
              </w:rPr>
              <w:t>Grade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>: Individual</w:t>
            </w:r>
            <w:r w:rsidRPr="00016A4D">
              <w:rPr>
                <w:rFonts w:asciiTheme="majorHAnsi" w:hAnsiTheme="majorHAnsi" w:cstheme="majorHAnsi"/>
                <w:sz w:val="17"/>
                <w:szCs w:val="21"/>
              </w:rPr>
              <w:t xml:space="preserve"> can only enter grades for the class.</w:t>
            </w:r>
          </w:p>
          <w:p w14:paraId="2D090904" w14:textId="77777777" w:rsidR="00182A41" w:rsidRPr="00612015" w:rsidRDefault="00182A41" w:rsidP="00182A41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  <w:r w:rsidRPr="00612015">
              <w:rPr>
                <w:rFonts w:asciiTheme="majorHAnsi" w:hAnsiTheme="majorHAnsi" w:cstheme="majorHAnsi"/>
                <w:i/>
                <w:sz w:val="17"/>
                <w:szCs w:val="21"/>
              </w:rPr>
              <w:t>Approve</w:t>
            </w:r>
            <w:r w:rsidR="00D36CC0">
              <w:rPr>
                <w:rFonts w:asciiTheme="majorHAnsi" w:hAnsiTheme="majorHAnsi" w:cstheme="majorHAnsi"/>
                <w:sz w:val="17"/>
                <w:szCs w:val="21"/>
              </w:rPr>
              <w:t>: Individual</w:t>
            </w:r>
            <w:r w:rsidRPr="00612015">
              <w:rPr>
                <w:rFonts w:asciiTheme="majorHAnsi" w:hAnsiTheme="majorHAnsi" w:cstheme="majorHAnsi"/>
                <w:sz w:val="17"/>
                <w:szCs w:val="21"/>
              </w:rPr>
              <w:t xml:space="preserve"> can enter grades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>,</w:t>
            </w:r>
            <w:r w:rsidRPr="00612015">
              <w:rPr>
                <w:rFonts w:asciiTheme="majorHAnsi" w:hAnsiTheme="majorHAnsi" w:cstheme="majorHAnsi"/>
                <w:sz w:val="17"/>
                <w:szCs w:val="21"/>
              </w:rPr>
              <w:t xml:space="preserve"> </w:t>
            </w:r>
            <w:r w:rsidRPr="00612015">
              <w:rPr>
                <w:rFonts w:asciiTheme="majorHAnsi" w:hAnsiTheme="majorHAnsi" w:cstheme="majorHAnsi"/>
                <w:sz w:val="17"/>
                <w:szCs w:val="21"/>
              </w:rPr>
              <w:lastRenderedPageBreak/>
              <w:t>approve the grade roster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and approve students to enroll in the course.</w:t>
            </w:r>
          </w:p>
          <w:p w14:paraId="4EABB12C" w14:textId="77777777" w:rsidR="00182A41" w:rsidRPr="00B74FDD" w:rsidRDefault="00182A41" w:rsidP="00182A41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  <w:r w:rsidRPr="00612015">
              <w:rPr>
                <w:rFonts w:asciiTheme="majorHAnsi" w:hAnsiTheme="majorHAnsi" w:cstheme="majorHAnsi"/>
                <w:i/>
                <w:sz w:val="17"/>
                <w:szCs w:val="21"/>
              </w:rPr>
              <w:t>Post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: </w:t>
            </w:r>
            <w:r w:rsidR="00D36CC0">
              <w:rPr>
                <w:rFonts w:asciiTheme="majorHAnsi" w:hAnsiTheme="majorHAnsi" w:cstheme="majorHAnsi"/>
                <w:sz w:val="17"/>
                <w:szCs w:val="21"/>
              </w:rPr>
              <w:t>Individual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</w:t>
            </w:r>
            <w:r w:rsidRPr="00612015">
              <w:rPr>
                <w:rFonts w:asciiTheme="majorHAnsi" w:hAnsiTheme="majorHAnsi" w:cstheme="majorHAnsi"/>
                <w:sz w:val="17"/>
                <w:szCs w:val="21"/>
              </w:rPr>
              <w:t xml:space="preserve">can enter grades, approve the roster, 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approve students to enroll </w:t>
            </w:r>
            <w:r w:rsidRPr="00612015">
              <w:rPr>
                <w:rFonts w:asciiTheme="majorHAnsi" w:hAnsiTheme="majorHAnsi" w:cstheme="majorHAnsi"/>
                <w:sz w:val="17"/>
                <w:szCs w:val="21"/>
              </w:rPr>
              <w:t>and post the grades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to transcripts.</w:t>
            </w:r>
            <w:r w:rsidR="00D36CC0">
              <w:rPr>
                <w:rFonts w:asciiTheme="majorHAnsi" w:hAnsiTheme="majorHAnsi" w:cstheme="majorHAnsi"/>
                <w:sz w:val="17"/>
                <w:szCs w:val="21"/>
              </w:rPr>
              <w:t xml:space="preserve"> </w:t>
            </w:r>
            <w:r w:rsidR="00D36CC0" w:rsidRPr="00D36CC0">
              <w:rPr>
                <w:rFonts w:asciiTheme="majorHAnsi" w:hAnsiTheme="majorHAnsi" w:cstheme="majorHAnsi"/>
                <w:b/>
                <w:sz w:val="17"/>
                <w:szCs w:val="21"/>
              </w:rPr>
              <w:t>Access is limited only to Head Instructors.</w:t>
            </w:r>
          </w:p>
          <w:p w14:paraId="2BB8D335" w14:textId="77777777" w:rsidR="00182A41" w:rsidRDefault="00182A41" w:rsidP="00EE5AB5">
            <w:pPr>
              <w:pStyle w:val="FormTitles"/>
              <w:jc w:val="left"/>
              <w:rPr>
                <w:rFonts w:asciiTheme="majorHAnsi" w:hAnsiTheme="majorHAnsi" w:cstheme="majorHAnsi"/>
                <w:i/>
                <w:sz w:val="17"/>
                <w:szCs w:val="21"/>
                <w:u w:val="single"/>
              </w:rPr>
            </w:pPr>
          </w:p>
          <w:p w14:paraId="6C8B5325" w14:textId="77777777" w:rsidR="00C749DF" w:rsidRDefault="00C749DF" w:rsidP="00EE5AB5">
            <w:pPr>
              <w:pStyle w:val="FormTitles"/>
              <w:jc w:val="left"/>
              <w:rPr>
                <w:rFonts w:asciiTheme="majorHAnsi" w:hAnsiTheme="majorHAnsi" w:cstheme="majorHAnsi"/>
                <w:i/>
                <w:sz w:val="17"/>
                <w:szCs w:val="21"/>
                <w:u w:val="single"/>
              </w:rPr>
            </w:pPr>
            <w:r>
              <w:rPr>
                <w:rFonts w:asciiTheme="majorHAnsi" w:hAnsiTheme="majorHAnsi" w:cstheme="majorHAnsi"/>
                <w:i/>
                <w:sz w:val="17"/>
                <w:szCs w:val="21"/>
                <w:u w:val="single"/>
              </w:rPr>
              <w:t>Faculty Role Definitions</w:t>
            </w:r>
          </w:p>
          <w:p w14:paraId="3801A9CE" w14:textId="77777777" w:rsidR="00C749DF" w:rsidRDefault="00C749DF" w:rsidP="00EE5AB5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  <w:r>
              <w:rPr>
                <w:rFonts w:asciiTheme="majorHAnsi" w:hAnsiTheme="majorHAnsi" w:cstheme="majorHAnsi"/>
                <w:i/>
                <w:sz w:val="17"/>
                <w:szCs w:val="21"/>
              </w:rPr>
              <w:t xml:space="preserve">Head Instructor: </w:t>
            </w:r>
            <w:r w:rsidRPr="00182A41">
              <w:rPr>
                <w:rFonts w:asciiTheme="majorHAnsi" w:hAnsiTheme="majorHAnsi" w:cstheme="majorHAnsi"/>
                <w:sz w:val="17"/>
                <w:szCs w:val="21"/>
              </w:rPr>
              <w:t xml:space="preserve">Head faculty teaching the course. </w:t>
            </w:r>
            <w:r w:rsidR="00182A41" w:rsidRPr="00182A41">
              <w:rPr>
                <w:rFonts w:asciiTheme="majorHAnsi" w:hAnsiTheme="majorHAnsi" w:cstheme="majorHAnsi"/>
                <w:sz w:val="17"/>
                <w:szCs w:val="21"/>
              </w:rPr>
              <w:t>Can list multiple</w:t>
            </w:r>
            <w:r w:rsidR="00182A41">
              <w:rPr>
                <w:rFonts w:asciiTheme="majorHAnsi" w:hAnsiTheme="majorHAnsi" w:cstheme="majorHAnsi"/>
                <w:sz w:val="17"/>
                <w:szCs w:val="21"/>
              </w:rPr>
              <w:t xml:space="preserve">. Will be assigned </w:t>
            </w:r>
            <w:r w:rsidR="00182A41"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Post</w:t>
            </w:r>
            <w:r w:rsidR="00182A41">
              <w:rPr>
                <w:rFonts w:asciiTheme="majorHAnsi" w:hAnsiTheme="majorHAnsi" w:cstheme="majorHAnsi"/>
                <w:sz w:val="17"/>
                <w:szCs w:val="21"/>
              </w:rPr>
              <w:t xml:space="preserve"> access.</w:t>
            </w:r>
          </w:p>
          <w:p w14:paraId="32DC04F3" w14:textId="77777777" w:rsidR="00182A41" w:rsidRDefault="00182A41" w:rsidP="00EE5AB5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Instructor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: Additional instructors who are not the head instructor(s). May have </w:t>
            </w: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Grade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or </w:t>
            </w: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Approve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access.</w:t>
            </w:r>
          </w:p>
          <w:p w14:paraId="3DB6B233" w14:textId="77777777" w:rsidR="00182A41" w:rsidRDefault="00182A41" w:rsidP="00EE5AB5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TA/TF: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Teaching Assistant or Teaching Fellow. Will not have grading access.</w:t>
            </w:r>
          </w:p>
          <w:p w14:paraId="24DF12CA" w14:textId="77777777" w:rsidR="00182A41" w:rsidRDefault="00182A41" w:rsidP="00EE5AB5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Course Director: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Administrator directing administration of course. May have </w:t>
            </w: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Grade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or </w:t>
            </w: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Approve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access.</w:t>
            </w:r>
          </w:p>
          <w:p w14:paraId="1CE09512" w14:textId="77777777" w:rsidR="009A4DF8" w:rsidRPr="00B74FDD" w:rsidRDefault="00182A41" w:rsidP="00E44175">
            <w:pPr>
              <w:pStyle w:val="FormTitles"/>
              <w:jc w:val="left"/>
              <w:rPr>
                <w:rFonts w:asciiTheme="majorHAnsi" w:hAnsiTheme="majorHAnsi" w:cstheme="majorHAnsi"/>
                <w:sz w:val="17"/>
                <w:szCs w:val="21"/>
              </w:rPr>
            </w:pP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Grade Admin: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Administrator supporting course (e.g. faculty assistant). Will be assigned </w:t>
            </w:r>
            <w:r w:rsidRPr="00182A41">
              <w:rPr>
                <w:rFonts w:asciiTheme="majorHAnsi" w:hAnsiTheme="majorHAnsi" w:cstheme="majorHAnsi"/>
                <w:i/>
                <w:sz w:val="17"/>
                <w:szCs w:val="21"/>
              </w:rPr>
              <w:t>Grade</w:t>
            </w:r>
            <w:r>
              <w:rPr>
                <w:rFonts w:asciiTheme="majorHAnsi" w:hAnsiTheme="majorHAnsi" w:cstheme="majorHAnsi"/>
                <w:sz w:val="17"/>
                <w:szCs w:val="21"/>
              </w:rPr>
              <w:t xml:space="preserve"> access. </w:t>
            </w:r>
          </w:p>
        </w:tc>
        <w:tc>
          <w:tcPr>
            <w:tcW w:w="7578" w:type="dxa"/>
          </w:tcPr>
          <w:p w14:paraId="6EC3842A" w14:textId="77777777" w:rsidR="002A1E68" w:rsidRPr="00B74FDD" w:rsidRDefault="00D01F9F" w:rsidP="00D01F9F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1.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ab/>
            </w:r>
            <w:r w:rsidR="00511F37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Name</w:t>
            </w:r>
            <w:r w:rsidR="00C8604A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  <w:r w:rsidR="0070441F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="0070441F" w:rsidRPr="00B74FDD">
              <w:rPr>
                <w:rFonts w:asciiTheme="majorHAnsi" w:hAnsiTheme="majorHAnsi" w:cstheme="majorHAnsi"/>
                <w:sz w:val="21"/>
                <w:szCs w:val="21"/>
              </w:rPr>
              <w:t>[</w:t>
            </w:r>
            <w:r w:rsidR="0070441F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1223183097"/>
              </w:sdtPr>
              <w:sdtEndPr>
                <w:rPr>
                  <w:rStyle w:val="DefaultParagraphFont"/>
                  <w:shd w:val="clear" w:color="auto" w:fill="auto"/>
                </w:rPr>
              </w:sdtEndPr>
              <w:sdtContent>
                <w:r w:rsidR="00425615">
                  <w:rPr>
                    <w:rStyle w:val="Filledoutcontent"/>
                    <w:rFonts w:asciiTheme="majorHAnsi" w:hAnsiTheme="majorHAnsi" w:cstheme="majorHAnsi"/>
                  </w:rPr>
                  <w:t>Brian Healy</w:t>
                </w:r>
              </w:sdtContent>
            </w:sdt>
            <w:r w:rsidR="0070441F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 ]</w:t>
            </w:r>
          </w:p>
          <w:p w14:paraId="5DB23B0A" w14:textId="77777777" w:rsidR="002A1E68" w:rsidRPr="00B74FDD" w:rsidRDefault="0093015C" w:rsidP="00D01F9F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sz w:val="18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17"/>
                <w:szCs w:val="21"/>
              </w:rPr>
              <w:tab/>
            </w:r>
            <w:r w:rsidR="00D01F9F" w:rsidRPr="00B74FDD">
              <w:rPr>
                <w:rFonts w:asciiTheme="majorHAnsi" w:hAnsiTheme="majorHAnsi" w:cstheme="majorHAnsi"/>
                <w:b/>
                <w:sz w:val="17"/>
                <w:szCs w:val="21"/>
              </w:rPr>
              <w:tab/>
            </w:r>
            <w:r w:rsidR="00BD30D8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R</w:t>
            </w:r>
            <w:r w:rsidR="002A1E68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ole</w:t>
            </w:r>
            <w:r w:rsidR="002A1E68"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>:</w:t>
            </w:r>
            <w:r w:rsidR="00D01F9F"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</w:t>
            </w:r>
            <w:r w:rsidR="0070441F"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[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1636766027"/>
                <w:comboBox>
                  <w:listItem w:displayText="Co-Head Instructor" w:value="Co-Head Instructor"/>
                  <w:listItem w:displayText="Instructor" w:value="Instructor"/>
                  <w:listItem w:displayText="Grade Administrator" w:value="Grade Administrator"/>
                  <w:listItem w:displayText="Course Director" w:value="Course Director"/>
                  <w:listItem w:displayText="TA" w:value="TA"/>
                  <w:listItem w:displayText="TF" w:value="TF"/>
                </w:comboBox>
              </w:sdtPr>
              <w:sdtEndPr>
                <w:rPr>
                  <w:rStyle w:val="DefaultParagraphFont"/>
                  <w:sz w:val="18"/>
                  <w:szCs w:val="21"/>
                  <w:shd w:val="clear" w:color="auto" w:fill="auto"/>
                </w:rPr>
              </w:sdtEndPr>
              <w:sdtContent>
                <w:r w:rsidR="00425615">
                  <w:rPr>
                    <w:rStyle w:val="Filledoutcontent"/>
                    <w:rFonts w:asciiTheme="majorHAnsi" w:hAnsiTheme="majorHAnsi" w:cstheme="majorHAnsi"/>
                  </w:rPr>
                  <w:t>Instructor</w:t>
                </w:r>
              </w:sdtContent>
            </w:sdt>
            <w:r w:rsidR="0070441F"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  ]</w:t>
            </w:r>
          </w:p>
          <w:p w14:paraId="198FCB2C" w14:textId="77777777" w:rsidR="00BE41EC" w:rsidRPr="00177C99" w:rsidRDefault="00D01F9F" w:rsidP="00BE41EC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sz w:val="18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ab/>
            </w:r>
            <w:r w:rsidR="0093015C"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ab/>
            </w:r>
            <w:r w:rsidR="002A1E68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Grading Access:</w:t>
            </w:r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</w:t>
            </w:r>
            <w:r w:rsidR="0070441F"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[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1743064968"/>
                <w:comboBox>
                  <w:listItem w:value="Choose an item."/>
                  <w:listItem w:displayText="Approve" w:value="Approve"/>
                  <w:listItem w:displayText="Grade" w:value="Grade"/>
                  <w:listItem w:displayText="Post" w:value="Post"/>
                  <w:listItem w:displayText="None" w:value="None"/>
                </w:comboBox>
              </w:sdtPr>
              <w:sdtEndPr>
                <w:rPr>
                  <w:rStyle w:val="DefaultParagraphFont"/>
                  <w:sz w:val="18"/>
                  <w:szCs w:val="21"/>
                  <w:shd w:val="clear" w:color="auto" w:fill="auto"/>
                </w:rPr>
              </w:sdtEndPr>
              <w:sdtContent>
                <w:r w:rsidR="00425615">
                  <w:rPr>
                    <w:rStyle w:val="Filledoutcontent"/>
                    <w:rFonts w:asciiTheme="majorHAnsi" w:hAnsiTheme="majorHAnsi" w:cstheme="majorHAnsi"/>
                  </w:rPr>
                  <w:t>None</w:t>
                </w:r>
              </w:sdtContent>
            </w:sdt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 </w:t>
            </w:r>
            <w:r w:rsidR="0070441F"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]</w:t>
            </w:r>
          </w:p>
          <w:p w14:paraId="3C7216F9" w14:textId="77777777" w:rsidR="0096038B" w:rsidRPr="00E44175" w:rsidRDefault="00F531EC" w:rsidP="00E44175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1"/>
              </w:rPr>
              <w:t xml:space="preserve">     </w:t>
            </w:r>
            <w:r w:rsidR="00BD30D8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Listing Preference</w:t>
            </w:r>
            <w:r w:rsidR="00E4417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(For Instructors Only):</w:t>
            </w:r>
            <w:r w:rsidR="00E44175" w:rsidRPr="00E44175">
              <w:rPr>
                <w:rFonts w:asciiTheme="majorHAnsi" w:hAnsiTheme="majorHAnsi" w:cstheme="majorHAnsi"/>
                <w:sz w:val="21"/>
                <w:szCs w:val="21"/>
              </w:rPr>
              <w:t xml:space="preserve"> O</w:t>
            </w:r>
            <w:r w:rsidR="00BD30D8" w:rsidRPr="00E44175">
              <w:rPr>
                <w:rFonts w:asciiTheme="majorHAnsi" w:hAnsiTheme="majorHAnsi" w:cstheme="majorHAnsi"/>
                <w:sz w:val="21"/>
                <w:szCs w:val="21"/>
              </w:rPr>
              <w:t>r</w:t>
            </w:r>
            <w:r w:rsidR="00BD30D8">
              <w:rPr>
                <w:rFonts w:asciiTheme="majorHAnsi" w:hAnsiTheme="majorHAnsi" w:cstheme="majorHAnsi"/>
                <w:sz w:val="21"/>
                <w:szCs w:val="21"/>
              </w:rPr>
              <w:t>der</w:t>
            </w:r>
            <w:r w:rsidR="00C80606">
              <w:rPr>
                <w:rFonts w:asciiTheme="majorHAnsi" w:hAnsiTheme="majorHAnsi" w:cstheme="majorHAnsi"/>
                <w:sz w:val="21"/>
                <w:szCs w:val="21"/>
              </w:rPr>
              <w:t xml:space="preserve"> [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1008982699"/>
                <w:comboBox>
                  <w:listItem w:value="Choose an item."/>
                  <w:listItem w:displayText="First" w:value="First"/>
                  <w:listItem w:displayText="Second" w:value="Second"/>
                  <w:listItem w:displayText="Third" w:value="Third"/>
                  <w:listItem w:displayText="Fourth" w:value="Fourth"/>
                  <w:listItem w:displayText="Fifth" w:value="Fifth"/>
                  <w:listItem w:displayText="Sixth" w:value="Sixth"/>
                  <w:listItem w:displayText="Seventh" w:value="Seventh"/>
                  <w:listItem w:displayText="Eight" w:value="Eight"/>
                  <w:listItem w:displayText="Ninth" w:value="Ninth"/>
                  <w:listItem w:displayText="Tenth" w:value="Tenth"/>
                </w:comboBox>
              </w:sdtPr>
              <w:sdtEndPr/>
              <w:sdtContent>
                <w:r w:rsidR="00425615">
                  <w:rPr>
                    <w:rFonts w:asciiTheme="majorHAnsi" w:hAnsiTheme="majorHAnsi" w:cstheme="majorHAnsi"/>
                    <w:sz w:val="21"/>
                    <w:szCs w:val="21"/>
                  </w:rPr>
                  <w:t>Second</w:t>
                </w:r>
              </w:sdtContent>
            </w:sdt>
            <w:r w:rsidR="0059630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C80606">
              <w:rPr>
                <w:rFonts w:asciiTheme="majorHAnsi" w:hAnsiTheme="majorHAnsi" w:cstheme="majorHAnsi"/>
                <w:sz w:val="21"/>
                <w:szCs w:val="21"/>
              </w:rPr>
              <w:t>]</w:t>
            </w:r>
          </w:p>
          <w:p w14:paraId="7FE82CF0" w14:textId="77777777" w:rsidR="00BE41EC" w:rsidRPr="00B74FDD" w:rsidRDefault="00BE41EC" w:rsidP="00BE41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1"/>
              </w:rPr>
              <w:t xml:space="preserve">     </w:t>
            </w:r>
            <w:r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Harvard Affiliation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: </w:t>
            </w:r>
            <w:r w:rsidRPr="00B74FDD">
              <w:rPr>
                <w:rFonts w:ascii="MS UI Gothic" w:eastAsia="MS UI Gothic" w:hAnsi="MS UI Gothic" w:cs="MS UI Gothic" w:hint="eastAsia"/>
                <w:sz w:val="21"/>
                <w:szCs w:val="21"/>
              </w:rPr>
              <w:t>☐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Check off here if non-Harvard affiliation</w:t>
            </w:r>
          </w:p>
          <w:p w14:paraId="0910F544" w14:textId="77777777" w:rsidR="00477503" w:rsidRDefault="00477503" w:rsidP="00BE41EC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A9DF1C4" w14:textId="77777777" w:rsidR="00BE41EC" w:rsidRPr="00B74FDD" w:rsidRDefault="0070441F" w:rsidP="00BE41EC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>2.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ab/>
            </w:r>
            <w:r w:rsidR="00BE41EC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Name:</w:t>
            </w:r>
            <w:r w:rsidR="00BE41EC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="00BE41EC" w:rsidRPr="00B74FDD">
              <w:rPr>
                <w:rFonts w:asciiTheme="majorHAnsi" w:hAnsiTheme="majorHAnsi" w:cstheme="majorHAnsi"/>
                <w:sz w:val="21"/>
                <w:szCs w:val="21"/>
              </w:rPr>
              <w:t>[</w:t>
            </w:r>
            <w:r w:rsidR="00BE41EC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1776518890"/>
                <w:showingPlcHdr/>
              </w:sdtPr>
              <w:sdtEndPr>
                <w:rPr>
                  <w:rStyle w:val="DefaultParagraphFont"/>
                  <w:shd w:val="clear" w:color="auto" w:fill="auto"/>
                </w:rPr>
              </w:sdtEndPr>
              <w:sdtContent>
                <w:r w:rsidR="00BE41EC" w:rsidRPr="00B74FDD">
                  <w:rPr>
                    <w:rStyle w:val="PlaceholderText"/>
                    <w:rFonts w:asciiTheme="majorHAnsi" w:hAnsiTheme="majorHAnsi" w:cstheme="majorHAnsi"/>
                    <w:color w:val="808080" w:themeColor="background1" w:themeShade="80"/>
                    <w:shd w:val="clear" w:color="auto" w:fill="EAEAEA" w:themeFill="text2" w:themeFillTint="1A"/>
                  </w:rPr>
                  <w:t>Enter full name here</w:t>
                </w:r>
              </w:sdtContent>
            </w:sdt>
            <w:r w:rsidR="00BE41EC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 ]</w:t>
            </w:r>
          </w:p>
          <w:p w14:paraId="4850D1A8" w14:textId="77777777" w:rsidR="00BE41EC" w:rsidRPr="00B74FDD" w:rsidRDefault="00BE41EC" w:rsidP="00BE41EC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sz w:val="18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17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b/>
                <w:sz w:val="17"/>
                <w:szCs w:val="21"/>
              </w:rPr>
              <w:tab/>
            </w:r>
            <w:r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Role</w:t>
            </w:r>
            <w:r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>:</w:t>
            </w:r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[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596830309"/>
                <w:showingPlcHdr/>
                <w:comboBox>
                  <w:listItem w:displayText="Co-Head Instructor" w:value="Co-Head Instructor"/>
                  <w:listItem w:displayText="Instructor" w:value="Instructor"/>
                  <w:listItem w:displayText="Grade Administrator" w:value="Grade Administrator"/>
                  <w:listItem w:displayText="Course Director" w:value="Course Director"/>
                  <w:listItem w:displayText="TA" w:value="TA"/>
                  <w:listItem w:displayText="TF" w:value="TF"/>
                </w:comboBox>
              </w:sdtPr>
              <w:sdtEndPr>
                <w:rPr>
                  <w:rStyle w:val="DefaultParagraphFont"/>
                  <w:sz w:val="18"/>
                  <w:szCs w:val="21"/>
                  <w:shd w:val="clear" w:color="auto" w:fill="auto"/>
                </w:rPr>
              </w:sdtEndPr>
              <w:sdtContent>
                <w:r w:rsidRPr="00B74FDD">
                  <w:rPr>
                    <w:rStyle w:val="PlaceholderText"/>
                    <w:rFonts w:asciiTheme="majorHAnsi" w:hAnsiTheme="majorHAnsi" w:cstheme="majorHAnsi"/>
                    <w:color w:val="808080" w:themeColor="background1" w:themeShade="80"/>
                    <w:shd w:val="clear" w:color="auto" w:fill="EAEAEA" w:themeFill="text2" w:themeFillTint="1A"/>
                  </w:rPr>
                  <w:t>Click and select arrow on right</w:t>
                </w:r>
              </w:sdtContent>
            </w:sdt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  ]</w:t>
            </w:r>
          </w:p>
          <w:p w14:paraId="5F87F19F" w14:textId="77777777" w:rsidR="00BE41EC" w:rsidRPr="00177C99" w:rsidRDefault="00BE41EC" w:rsidP="00BE41EC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sz w:val="18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ab/>
            </w:r>
            <w:r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Grading Access:</w:t>
            </w:r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[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434980959"/>
                <w:showingPlcHdr/>
                <w:comboBox>
                  <w:listItem w:value="Choose an item."/>
                  <w:listItem w:displayText="Approve" w:value="Approve"/>
                  <w:listItem w:displayText="Grade" w:value="Grade"/>
                  <w:listItem w:displayText="Post" w:value="Post"/>
                  <w:listItem w:displayText="None" w:value="None"/>
                </w:comboBox>
              </w:sdtPr>
              <w:sdtEndPr>
                <w:rPr>
                  <w:rStyle w:val="DefaultParagraphFont"/>
                  <w:sz w:val="18"/>
                  <w:szCs w:val="21"/>
                  <w:shd w:val="clear" w:color="auto" w:fill="auto"/>
                </w:rPr>
              </w:sdtEndPr>
              <w:sdtContent>
                <w:r w:rsidRPr="00B74FDD">
                  <w:rPr>
                    <w:rStyle w:val="PlaceholderText"/>
                    <w:rFonts w:asciiTheme="majorHAnsi" w:hAnsiTheme="majorHAnsi" w:cstheme="majorHAnsi"/>
                    <w:color w:val="808080" w:themeColor="background1" w:themeShade="80"/>
                    <w:shd w:val="clear" w:color="auto" w:fill="EAEAEA" w:themeFill="text2" w:themeFillTint="1A"/>
                  </w:rPr>
                  <w:t>Click and select arrow on right</w:t>
                </w:r>
              </w:sdtContent>
            </w:sdt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  ]</w:t>
            </w:r>
          </w:p>
          <w:p w14:paraId="7D4D478F" w14:textId="77777777" w:rsidR="00E44175" w:rsidRPr="00E44175" w:rsidRDefault="00BE41EC" w:rsidP="00E44175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1"/>
              </w:rPr>
              <w:lastRenderedPageBreak/>
              <w:t xml:space="preserve">     </w:t>
            </w:r>
            <w:r w:rsidR="00E44175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Listing Preference</w:t>
            </w:r>
            <w:r w:rsidR="00E4417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(For Instructors Only):</w:t>
            </w:r>
            <w:r w:rsidR="00E44175" w:rsidRPr="00E44175">
              <w:rPr>
                <w:rFonts w:asciiTheme="majorHAnsi" w:hAnsiTheme="majorHAnsi" w:cstheme="majorHAnsi"/>
                <w:sz w:val="21"/>
                <w:szCs w:val="21"/>
              </w:rPr>
              <w:t xml:space="preserve"> Or</w:t>
            </w:r>
            <w:r w:rsidR="00E44175">
              <w:rPr>
                <w:rFonts w:asciiTheme="majorHAnsi" w:hAnsiTheme="majorHAnsi" w:cstheme="majorHAnsi"/>
                <w:sz w:val="21"/>
                <w:szCs w:val="21"/>
              </w:rPr>
              <w:t xml:space="preserve">der [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483547965"/>
                <w:showingPlcHdr/>
                <w:comboBox>
                  <w:listItem w:value="Choose an item."/>
                  <w:listItem w:displayText="First" w:value="First"/>
                  <w:listItem w:displayText="Second" w:value="Second"/>
                  <w:listItem w:displayText="Third" w:value="Third"/>
                  <w:listItem w:displayText="Fourth" w:value="Fourth"/>
                  <w:listItem w:displayText="Fifth" w:value="Fifth"/>
                  <w:listItem w:displayText="Sixth" w:value="Sixth"/>
                  <w:listItem w:displayText="Seventh" w:value="Seventh"/>
                  <w:listItem w:displayText="Eight" w:value="Eight"/>
                  <w:listItem w:displayText="Ninth" w:value="Ninth"/>
                  <w:listItem w:displayText="Tenth" w:value="Tenth"/>
                </w:comboBox>
              </w:sdtPr>
              <w:sdtEndPr/>
              <w:sdtContent>
                <w:r w:rsidR="00E44175">
                  <w:rPr>
                    <w:rStyle w:val="PlaceholderText"/>
                  </w:rPr>
                  <w:t>Select order</w:t>
                </w:r>
              </w:sdtContent>
            </w:sdt>
            <w:r w:rsidR="00E44175">
              <w:rPr>
                <w:rFonts w:asciiTheme="majorHAnsi" w:hAnsiTheme="majorHAnsi" w:cstheme="majorHAnsi"/>
                <w:sz w:val="21"/>
                <w:szCs w:val="21"/>
              </w:rPr>
              <w:t xml:space="preserve"> ]</w:t>
            </w:r>
          </w:p>
          <w:p w14:paraId="18BF413F" w14:textId="77777777" w:rsidR="00BE41EC" w:rsidRPr="00B74FDD" w:rsidRDefault="00BE41EC" w:rsidP="00BE41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1"/>
              </w:rPr>
              <w:t xml:space="preserve">     </w:t>
            </w:r>
            <w:r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Harvard Affiliation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: </w:t>
            </w:r>
            <w:r w:rsidRPr="00B74FDD">
              <w:rPr>
                <w:rFonts w:ascii="MS UI Gothic" w:eastAsia="MS UI Gothic" w:hAnsi="MS UI Gothic" w:cs="MS UI Gothic" w:hint="eastAsia"/>
                <w:sz w:val="21"/>
                <w:szCs w:val="21"/>
              </w:rPr>
              <w:t>☐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Check off here if non-Harvard affiliation</w:t>
            </w:r>
          </w:p>
          <w:p w14:paraId="7C36D0F2" w14:textId="77777777" w:rsidR="00D01F9F" w:rsidRPr="00B74FDD" w:rsidRDefault="00D01F9F" w:rsidP="00612015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rPr>
                <w:rFonts w:asciiTheme="majorHAnsi" w:hAnsiTheme="majorHAnsi" w:cstheme="majorHAnsi"/>
                <w:b/>
                <w:sz w:val="21"/>
                <w:szCs w:val="21"/>
              </w:rPr>
            </w:pPr>
          </w:p>
          <w:p w14:paraId="5DFAC38E" w14:textId="77777777" w:rsidR="00BE41EC" w:rsidRPr="00B74FDD" w:rsidRDefault="0070441F" w:rsidP="00BE41EC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>3.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ab/>
            </w:r>
            <w:r w:rsidR="00BE41EC"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Name:</w:t>
            </w:r>
            <w:r w:rsidR="00BE41EC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="00BE41EC" w:rsidRPr="00B74FDD">
              <w:rPr>
                <w:rFonts w:asciiTheme="majorHAnsi" w:hAnsiTheme="majorHAnsi" w:cstheme="majorHAnsi"/>
                <w:sz w:val="21"/>
                <w:szCs w:val="21"/>
              </w:rPr>
              <w:t>[</w:t>
            </w:r>
            <w:r w:rsidR="00BE41EC"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885410468"/>
                <w:showingPlcHdr/>
              </w:sdtPr>
              <w:sdtEndPr>
                <w:rPr>
                  <w:rStyle w:val="DefaultParagraphFont"/>
                  <w:shd w:val="clear" w:color="auto" w:fill="auto"/>
                </w:rPr>
              </w:sdtEndPr>
              <w:sdtContent>
                <w:r w:rsidR="00BE41EC" w:rsidRPr="00B74FDD">
                  <w:rPr>
                    <w:rStyle w:val="PlaceholderText"/>
                    <w:rFonts w:asciiTheme="majorHAnsi" w:hAnsiTheme="majorHAnsi" w:cstheme="majorHAnsi"/>
                    <w:color w:val="808080" w:themeColor="background1" w:themeShade="80"/>
                    <w:shd w:val="clear" w:color="auto" w:fill="EAEAEA" w:themeFill="text2" w:themeFillTint="1A"/>
                  </w:rPr>
                  <w:t>Enter full name here</w:t>
                </w:r>
              </w:sdtContent>
            </w:sdt>
            <w:r w:rsidR="00BE41EC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  ]</w:t>
            </w:r>
          </w:p>
          <w:p w14:paraId="782D114C" w14:textId="77777777" w:rsidR="00BE41EC" w:rsidRPr="00B74FDD" w:rsidRDefault="00BE41EC" w:rsidP="00BE41EC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sz w:val="18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17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b/>
                <w:sz w:val="17"/>
                <w:szCs w:val="21"/>
              </w:rPr>
              <w:tab/>
            </w:r>
            <w:r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Role</w:t>
            </w:r>
            <w:r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>:</w:t>
            </w:r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[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332376322"/>
                <w:showingPlcHdr/>
                <w:comboBox>
                  <w:listItem w:displayText="Co-Head Instructor" w:value="Co-Head Instructor"/>
                  <w:listItem w:displayText="Instructor" w:value="Instructor"/>
                  <w:listItem w:displayText="Grade Administrator" w:value="Grade Administrator"/>
                  <w:listItem w:displayText="Course Director" w:value="Course Director"/>
                  <w:listItem w:displayText="TA" w:value="TA"/>
                  <w:listItem w:displayText="TF" w:value="TF"/>
                </w:comboBox>
              </w:sdtPr>
              <w:sdtEndPr>
                <w:rPr>
                  <w:rStyle w:val="DefaultParagraphFont"/>
                  <w:sz w:val="18"/>
                  <w:szCs w:val="21"/>
                  <w:shd w:val="clear" w:color="auto" w:fill="auto"/>
                </w:rPr>
              </w:sdtEndPr>
              <w:sdtContent>
                <w:r w:rsidRPr="00B74FDD">
                  <w:rPr>
                    <w:rStyle w:val="PlaceholderText"/>
                    <w:rFonts w:asciiTheme="majorHAnsi" w:hAnsiTheme="majorHAnsi" w:cstheme="majorHAnsi"/>
                    <w:color w:val="808080" w:themeColor="background1" w:themeShade="80"/>
                    <w:shd w:val="clear" w:color="auto" w:fill="EAEAEA" w:themeFill="text2" w:themeFillTint="1A"/>
                  </w:rPr>
                  <w:t>Click and select arrow on right</w:t>
                </w:r>
              </w:sdtContent>
            </w:sdt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  ]</w:t>
            </w:r>
          </w:p>
          <w:p w14:paraId="73FD9455" w14:textId="77777777" w:rsidR="00BE41EC" w:rsidRPr="00177C99" w:rsidRDefault="00BE41EC" w:rsidP="00BE41EC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sz w:val="18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b/>
                <w:sz w:val="18"/>
                <w:szCs w:val="21"/>
              </w:rPr>
              <w:tab/>
            </w:r>
            <w:r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Grading Access:</w:t>
            </w:r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[  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1601016648"/>
                <w:showingPlcHdr/>
                <w:comboBox>
                  <w:listItem w:value="Choose an item."/>
                  <w:listItem w:displayText="Approve" w:value="Approve"/>
                  <w:listItem w:displayText="Grade" w:value="Grade"/>
                  <w:listItem w:displayText="Post" w:value="Post"/>
                  <w:listItem w:displayText="None" w:value="None"/>
                </w:comboBox>
              </w:sdtPr>
              <w:sdtEndPr>
                <w:rPr>
                  <w:rStyle w:val="DefaultParagraphFont"/>
                  <w:sz w:val="18"/>
                  <w:szCs w:val="21"/>
                  <w:shd w:val="clear" w:color="auto" w:fill="auto"/>
                </w:rPr>
              </w:sdtEndPr>
              <w:sdtContent>
                <w:r w:rsidRPr="00B74FDD">
                  <w:rPr>
                    <w:rStyle w:val="PlaceholderText"/>
                    <w:rFonts w:asciiTheme="majorHAnsi" w:hAnsiTheme="majorHAnsi" w:cstheme="majorHAnsi"/>
                    <w:color w:val="808080" w:themeColor="background1" w:themeShade="80"/>
                    <w:shd w:val="clear" w:color="auto" w:fill="EAEAEA" w:themeFill="text2" w:themeFillTint="1A"/>
                  </w:rPr>
                  <w:t>Click and select arrow on right</w:t>
                </w:r>
              </w:sdtContent>
            </w:sdt>
            <w:r w:rsidRPr="00B74FDD">
              <w:rPr>
                <w:rFonts w:asciiTheme="majorHAnsi" w:hAnsiTheme="majorHAnsi" w:cstheme="majorHAnsi"/>
                <w:sz w:val="18"/>
                <w:szCs w:val="21"/>
              </w:rPr>
              <w:t xml:space="preserve">   ]</w:t>
            </w:r>
          </w:p>
          <w:p w14:paraId="6230674E" w14:textId="77777777" w:rsidR="00E44175" w:rsidRPr="00E44175" w:rsidRDefault="00E44175" w:rsidP="00E44175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ind w:left="342" w:hanging="34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</w:t>
            </w:r>
            <w:r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Listing Preference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(For Instructors Only):</w:t>
            </w:r>
            <w:r w:rsidRPr="00E44175">
              <w:rPr>
                <w:rFonts w:asciiTheme="majorHAnsi" w:hAnsiTheme="majorHAnsi" w:cstheme="majorHAnsi"/>
                <w:sz w:val="21"/>
                <w:szCs w:val="21"/>
              </w:rPr>
              <w:t xml:space="preserve"> Or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der [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986397367"/>
                <w:showingPlcHdr/>
                <w:comboBox>
                  <w:listItem w:value="Choose an item."/>
                  <w:listItem w:displayText="First" w:value="First"/>
                  <w:listItem w:displayText="Second" w:value="Second"/>
                  <w:listItem w:displayText="Third" w:value="Third"/>
                  <w:listItem w:displayText="Fourth" w:value="Fourth"/>
                  <w:listItem w:displayText="Fifth" w:value="Fifth"/>
                  <w:listItem w:displayText="Sixth" w:value="Sixth"/>
                  <w:listItem w:displayText="Seventh" w:value="Seventh"/>
                  <w:listItem w:displayText="Eight" w:value="Eight"/>
                  <w:listItem w:displayText="Ninth" w:value="Ninth"/>
                  <w:listItem w:displayText="Tenth" w:value="Tenth"/>
                </w:comboBox>
              </w:sdtPr>
              <w:sdtEndPr/>
              <w:sdtContent>
                <w:r>
                  <w:rPr>
                    <w:rStyle w:val="PlaceholderText"/>
                  </w:rPr>
                  <w:t>Select order</w:t>
                </w:r>
              </w:sdtContent>
            </w:sdt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]</w:t>
            </w:r>
          </w:p>
          <w:p w14:paraId="75F800DC" w14:textId="77777777" w:rsidR="00BE41EC" w:rsidRPr="00B74FDD" w:rsidRDefault="00BE41EC" w:rsidP="00BE41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1"/>
              </w:rPr>
              <w:t xml:space="preserve">     </w:t>
            </w:r>
            <w:r w:rsidRPr="00BE41EC">
              <w:rPr>
                <w:rFonts w:asciiTheme="majorHAnsi" w:hAnsiTheme="majorHAnsi" w:cstheme="majorHAnsi"/>
                <w:b/>
                <w:sz w:val="20"/>
                <w:szCs w:val="20"/>
              </w:rPr>
              <w:t>Harvard Affiliation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: </w:t>
            </w:r>
            <w:r w:rsidRPr="00B74FDD">
              <w:rPr>
                <w:rFonts w:ascii="MS UI Gothic" w:eastAsia="MS UI Gothic" w:hAnsi="MS UI Gothic" w:cs="MS UI Gothic" w:hint="eastAsia"/>
                <w:sz w:val="21"/>
                <w:szCs w:val="21"/>
              </w:rPr>
              <w:t>☐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Check off here if non-Harvard affiliation</w:t>
            </w:r>
          </w:p>
          <w:p w14:paraId="4645FCD8" w14:textId="77777777" w:rsidR="00D01F9F" w:rsidRPr="00B74FDD" w:rsidRDefault="00D01F9F" w:rsidP="00D01F9F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rPr>
                <w:rFonts w:asciiTheme="majorHAnsi" w:hAnsiTheme="majorHAnsi" w:cstheme="majorHAnsi"/>
                <w:sz w:val="18"/>
                <w:szCs w:val="21"/>
              </w:rPr>
            </w:pPr>
          </w:p>
          <w:p w14:paraId="0601CD4E" w14:textId="77777777" w:rsidR="00D33F3B" w:rsidRPr="00B74FDD" w:rsidRDefault="0070441F" w:rsidP="0070441F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Cs w:val="21"/>
              </w:rPr>
              <w:t>Additional instructors:</w:t>
            </w:r>
          </w:p>
          <w:p w14:paraId="0E2DCCDB" w14:textId="77777777" w:rsidR="002A1E68" w:rsidRPr="00477503" w:rsidRDefault="008062F0" w:rsidP="00477503">
            <w:pPr>
              <w:tabs>
                <w:tab w:val="left" w:pos="72"/>
                <w:tab w:val="left" w:pos="252"/>
                <w:tab w:val="left" w:pos="1422"/>
                <w:tab w:val="right" w:pos="7272"/>
              </w:tabs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-1073728815"/>
                <w:showingPlcHdr/>
              </w:sdtPr>
              <w:sdtEndPr>
                <w:rPr>
                  <w:rStyle w:val="DefaultParagraphFont"/>
                  <w:szCs w:val="21"/>
                  <w:shd w:val="clear" w:color="auto" w:fill="auto"/>
                </w:rPr>
              </w:sdtEndPr>
              <w:sdtContent>
                <w:r w:rsidR="009E0189" w:rsidRPr="00B74FDD">
                  <w:rPr>
                    <w:rStyle w:val="PlaceholderText"/>
                    <w:rFonts w:asciiTheme="majorHAnsi" w:hAnsiTheme="majorHAnsi" w:cstheme="majorHAnsi"/>
                    <w:color w:val="808080" w:themeColor="background1" w:themeShade="80"/>
                    <w:shd w:val="clear" w:color="auto" w:fill="EAEAEA" w:themeFill="text2" w:themeFillTint="1A"/>
                  </w:rPr>
                  <w:t>Click to list additional instructors associated with the course.</w:t>
                </w:r>
              </w:sdtContent>
            </w:sdt>
          </w:p>
        </w:tc>
      </w:tr>
    </w:tbl>
    <w:p w14:paraId="62766179" w14:textId="77777777" w:rsidR="00415962" w:rsidRDefault="00415962">
      <w:pPr>
        <w:rPr>
          <w:b/>
        </w:rPr>
      </w:pPr>
    </w:p>
    <w:p w14:paraId="72865078" w14:textId="77777777" w:rsidR="00415962" w:rsidRDefault="00415962" w:rsidP="00612015">
      <w:pPr>
        <w:pStyle w:val="Heading3"/>
        <w:jc w:val="center"/>
        <w:rPr>
          <w:rFonts w:cstheme="majorHAnsi"/>
          <w:sz w:val="28"/>
          <w:szCs w:val="28"/>
        </w:rPr>
      </w:pPr>
    </w:p>
    <w:p w14:paraId="25CA12EB" w14:textId="77777777" w:rsidR="0065319F" w:rsidRPr="00612015" w:rsidRDefault="00A97D1F" w:rsidP="00612015">
      <w:pPr>
        <w:pStyle w:val="Heading3"/>
        <w:jc w:val="center"/>
        <w:rPr>
          <w:rFonts w:cstheme="majorHAnsi"/>
          <w:b w:val="0"/>
          <w:sz w:val="28"/>
          <w:szCs w:val="28"/>
        </w:rPr>
      </w:pPr>
      <w:r>
        <w:rPr>
          <w:rFonts w:cstheme="majorHAnsi"/>
          <w:sz w:val="28"/>
          <w:szCs w:val="28"/>
        </w:rPr>
        <w:t>A</w:t>
      </w:r>
      <w:r w:rsidR="00415962" w:rsidRPr="00612015">
        <w:rPr>
          <w:rFonts w:cstheme="majorHAnsi"/>
          <w:sz w:val="28"/>
          <w:szCs w:val="28"/>
        </w:rPr>
        <w:t>dditional Course Notes</w:t>
      </w:r>
    </w:p>
    <w:tbl>
      <w:tblPr>
        <w:tblStyle w:val="TableGrid"/>
        <w:tblW w:w="4951" w:type="pct"/>
        <w:tbl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single" w:sz="4" w:space="0" w:color="1B587C" w:themeColor="accent3"/>
          <w:insideV w:val="single" w:sz="4" w:space="0" w:color="1B587C" w:themeColor="accent3"/>
        </w:tblBorders>
        <w:tblLook w:val="01E0" w:firstRow="1" w:lastRow="1" w:firstColumn="1" w:lastColumn="1" w:noHBand="0" w:noVBand="0"/>
      </w:tblPr>
      <w:tblGrid>
        <w:gridCol w:w="3330"/>
        <w:gridCol w:w="7578"/>
      </w:tblGrid>
      <w:tr w:rsidR="004D3639" w:rsidRPr="00B74FDD" w14:paraId="75EF33B6" w14:textId="77777777" w:rsidTr="00034D0C">
        <w:trPr>
          <w:trHeight w:val="987"/>
        </w:trPr>
        <w:tc>
          <w:tcPr>
            <w:tcW w:w="3330" w:type="dxa"/>
            <w:tcBorders>
              <w:top w:val="single" w:sz="12" w:space="0" w:color="1B587C" w:themeColor="accent3"/>
            </w:tcBorders>
            <w:shd w:val="clear" w:color="auto" w:fill="EAEAEA" w:themeFill="text2" w:themeFillTint="1A"/>
          </w:tcPr>
          <w:p w14:paraId="544476A5" w14:textId="77777777" w:rsidR="004D3639" w:rsidRPr="00B74FDD" w:rsidRDefault="000F5A9B" w:rsidP="000F5A9B">
            <w:pPr>
              <w:pStyle w:val="FormTitles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>Notes</w:t>
            </w:r>
            <w:r w:rsidR="005E60A4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for Course Listing</w:t>
            </w:r>
          </w:p>
          <w:p w14:paraId="61887766" w14:textId="77777777" w:rsidR="008E3B0B" w:rsidRPr="00B74FDD" w:rsidRDefault="008E3B0B" w:rsidP="006D6E7C">
            <w:pPr>
              <w:pStyle w:val="FormTitles"/>
              <w:rPr>
                <w:rFonts w:asciiTheme="majorHAnsi" w:hAnsiTheme="majorHAnsi" w:cstheme="majorHAnsi"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Please provide any additional notes about the course that you would like to include in </w:t>
            </w:r>
            <w:r w:rsidR="006D6E7C" w:rsidRPr="00B74FDD">
              <w:rPr>
                <w:rFonts w:asciiTheme="majorHAnsi" w:hAnsiTheme="majorHAnsi" w:cstheme="majorHAnsi"/>
                <w:sz w:val="17"/>
                <w:szCs w:val="21"/>
              </w:rPr>
              <w:t>the course catalog</w:t>
            </w:r>
            <w:r w:rsidR="00684A7C" w:rsidRPr="00B74FDD">
              <w:rPr>
                <w:rFonts w:asciiTheme="majorHAnsi" w:hAnsiTheme="majorHAnsi" w:cstheme="majorHAnsi"/>
                <w:sz w:val="17"/>
                <w:szCs w:val="21"/>
              </w:rPr>
              <w:t xml:space="preserve"> listing</w:t>
            </w: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>.</w:t>
            </w:r>
          </w:p>
        </w:tc>
        <w:tc>
          <w:tcPr>
            <w:tcW w:w="7578" w:type="dxa"/>
            <w:tcBorders>
              <w:top w:val="single" w:sz="12" w:space="0" w:color="1B587C" w:themeColor="accent3"/>
            </w:tcBorders>
          </w:tcPr>
          <w:p w14:paraId="4B596DA1" w14:textId="77777777" w:rsidR="00876EEB" w:rsidRPr="00B74FDD" w:rsidRDefault="000A5B3A" w:rsidP="00876EEB">
            <w:pPr>
              <w:tabs>
                <w:tab w:val="left" w:pos="72"/>
              </w:tabs>
              <w:rPr>
                <w:rFonts w:asciiTheme="majorHAnsi" w:hAnsiTheme="majorHAnsi" w:cstheme="majorHAnsi"/>
                <w:i/>
                <w:color w:val="595959" w:themeColor="text1" w:themeTint="A6"/>
                <w:sz w:val="19"/>
                <w:szCs w:val="21"/>
              </w:rPr>
            </w:pPr>
            <w:r w:rsidRPr="00B74FDD">
              <w:rPr>
                <w:rFonts w:asciiTheme="majorHAnsi" w:hAnsiTheme="majorHAnsi" w:cstheme="majorHAnsi"/>
                <w:i/>
                <w:color w:val="A6A6A6" w:themeColor="background1" w:themeShade="A6"/>
                <w:sz w:val="17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i/>
                <w:color w:val="595959" w:themeColor="text1" w:themeTint="A6"/>
                <w:sz w:val="19"/>
                <w:szCs w:val="21"/>
              </w:rPr>
              <w:t>e.g., Cours</w:t>
            </w:r>
            <w:r w:rsidR="00350AA0">
              <w:rPr>
                <w:rFonts w:asciiTheme="majorHAnsi" w:hAnsiTheme="majorHAnsi" w:cstheme="majorHAnsi"/>
                <w:i/>
                <w:color w:val="595959" w:themeColor="text1" w:themeTint="A6"/>
                <w:sz w:val="19"/>
                <w:szCs w:val="21"/>
              </w:rPr>
              <w:t>e expected to be offered in 2017-2018</w:t>
            </w:r>
            <w:r w:rsidRPr="00B74FDD">
              <w:rPr>
                <w:rFonts w:asciiTheme="majorHAnsi" w:hAnsiTheme="majorHAnsi" w:cstheme="majorHAnsi"/>
                <w:i/>
                <w:color w:val="595959" w:themeColor="text1" w:themeTint="A6"/>
                <w:sz w:val="19"/>
                <w:szCs w:val="21"/>
              </w:rPr>
              <w:t>.</w:t>
            </w:r>
          </w:p>
          <w:p w14:paraId="40CF90B5" w14:textId="77777777" w:rsidR="00876EEB" w:rsidRPr="00B74FDD" w:rsidRDefault="001D682D" w:rsidP="002008CB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="005A5054" w:rsidRPr="00B74FDD">
              <w:rPr>
                <w:rFonts w:asciiTheme="majorHAnsi" w:hAnsiTheme="majorHAnsi" w:cstheme="majorHAnsi"/>
                <w:i/>
                <w:sz w:val="21"/>
                <w:szCs w:val="21"/>
              </w:rPr>
              <w:t>Note:</w:t>
            </w:r>
            <w:r w:rsidR="005A5054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600296908"/>
              </w:sdtPr>
              <w:sdtEndPr>
                <w:rPr>
                  <w:rStyle w:val="DefaultParagraphFont"/>
                  <w:color w:val="808080" w:themeColor="background1" w:themeShade="80"/>
                  <w:szCs w:val="21"/>
                  <w:shd w:val="clear" w:color="auto" w:fill="auto"/>
                </w:rPr>
              </w:sdtEndPr>
              <w:sdtContent>
                <w:r w:rsidR="002E4ACF" w:rsidRPr="002E4ACF">
                  <w:rPr>
                    <w:rStyle w:val="Filledoutcontent"/>
                    <w:rFonts w:asciiTheme="majorHAnsi" w:hAnsiTheme="majorHAnsi" w:cstheme="majorHAnsi"/>
                    <w:color w:val="808080" w:themeColor="background1" w:themeShade="80"/>
                  </w:rPr>
                  <w:t>Enter notes here</w:t>
                </w:r>
              </w:sdtContent>
            </w:sdt>
          </w:p>
        </w:tc>
      </w:tr>
    </w:tbl>
    <w:p w14:paraId="749FC3A7" w14:textId="77777777" w:rsidR="00415962" w:rsidRDefault="00415962" w:rsidP="00612015">
      <w:pPr>
        <w:pStyle w:val="Heading3"/>
        <w:jc w:val="left"/>
        <w:rPr>
          <w:rFonts w:cstheme="majorHAnsi"/>
          <w:sz w:val="28"/>
          <w:szCs w:val="28"/>
        </w:rPr>
      </w:pPr>
    </w:p>
    <w:p w14:paraId="3021C54C" w14:textId="77777777" w:rsidR="009C093D" w:rsidRDefault="009C093D" w:rsidP="009C093D">
      <w:pPr>
        <w:pStyle w:val="Heading3"/>
        <w:jc w:val="center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Room Scheduling and Parking</w:t>
      </w:r>
    </w:p>
    <w:tbl>
      <w:tblPr>
        <w:tblStyle w:val="TableGrid"/>
        <w:tblW w:w="4951" w:type="pct"/>
        <w:tbl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single" w:sz="4" w:space="0" w:color="1B587C" w:themeColor="accent3"/>
          <w:insideV w:val="single" w:sz="4" w:space="0" w:color="1B587C" w:themeColor="accent3"/>
        </w:tblBorders>
        <w:tblLook w:val="01E0" w:firstRow="1" w:lastRow="1" w:firstColumn="1" w:lastColumn="1" w:noHBand="0" w:noVBand="0"/>
      </w:tblPr>
      <w:tblGrid>
        <w:gridCol w:w="3330"/>
        <w:gridCol w:w="7578"/>
      </w:tblGrid>
      <w:tr w:rsidR="009C093D" w:rsidRPr="00B74FDD" w14:paraId="6C8CDFC2" w14:textId="77777777" w:rsidTr="005F3AEC">
        <w:trPr>
          <w:trHeight w:val="583"/>
        </w:trPr>
        <w:tc>
          <w:tcPr>
            <w:tcW w:w="3330" w:type="dxa"/>
            <w:shd w:val="clear" w:color="auto" w:fill="EAEAEA" w:themeFill="text2" w:themeFillTint="1A"/>
          </w:tcPr>
          <w:p w14:paraId="1A9AB02E" w14:textId="77777777" w:rsidR="009C093D" w:rsidRPr="00B74FDD" w:rsidRDefault="009C093D" w:rsidP="005F3AEC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b/>
                <w:sz w:val="21"/>
                <w:szCs w:val="21"/>
              </w:rPr>
              <w:t>Room Scheduling Information</w:t>
            </w:r>
          </w:p>
        </w:tc>
        <w:tc>
          <w:tcPr>
            <w:tcW w:w="7578" w:type="dxa"/>
          </w:tcPr>
          <w:p w14:paraId="3B6597B3" w14:textId="77777777" w:rsidR="009C093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Will you need DMS to book your room?   </w:t>
            </w:r>
          </w:p>
          <w:p w14:paraId="43797057" w14:textId="77777777" w:rsidR="009C093D" w:rsidRPr="00B74FDD" w:rsidRDefault="008062F0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395520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880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  <w:r w:rsidR="00882880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9C093D" w:rsidRPr="00B74FDD">
              <w:rPr>
                <w:rFonts w:asciiTheme="majorHAnsi" w:hAnsiTheme="majorHAnsi" w:cstheme="majorHAnsi"/>
                <w:sz w:val="21"/>
                <w:szCs w:val="21"/>
              </w:rPr>
              <w:t>Yes</w:t>
            </w:r>
            <w:r w:rsidR="009C093D"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</w:p>
          <w:p w14:paraId="24D789EE" w14:textId="77777777" w:rsidR="009C093D" w:rsidRPr="00BE41EC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color w:val="FF0000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    </w:t>
            </w:r>
            <w:r w:rsidRPr="00BE41EC">
              <w:rPr>
                <w:rFonts w:asciiTheme="majorHAnsi" w:hAnsiTheme="majorHAnsi" w:cstheme="majorHAnsi"/>
                <w:i/>
                <w:color w:val="FF0000"/>
                <w:sz w:val="21"/>
                <w:szCs w:val="21"/>
              </w:rPr>
              <w:t>If yes,</w:t>
            </w:r>
            <w:r w:rsidRPr="00BE41EC">
              <w:rPr>
                <w:rFonts w:asciiTheme="majorHAnsi" w:hAnsiTheme="majorHAnsi" w:cstheme="majorHAnsi"/>
                <w:b/>
                <w:i/>
                <w:color w:val="FF0000"/>
                <w:sz w:val="21"/>
                <w:szCs w:val="21"/>
              </w:rPr>
              <w:t xml:space="preserve"> </w:t>
            </w:r>
            <w:r w:rsidRPr="00BE41EC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 xml:space="preserve">please fill out the Room Scheduling Form and submit the form to    </w:t>
            </w:r>
          </w:p>
          <w:p w14:paraId="7BD33E82" w14:textId="77777777" w:rsidR="009C093D" w:rsidRPr="00BE41EC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color w:val="FF0000"/>
                <w:sz w:val="21"/>
                <w:szCs w:val="21"/>
              </w:rPr>
            </w:pPr>
            <w:r w:rsidRPr="00BE41EC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 xml:space="preserve">     </w:t>
            </w:r>
            <w:hyperlink r:id="rId12" w:history="1">
              <w:r w:rsidRPr="00BE41EC">
                <w:rPr>
                  <w:rStyle w:val="Hyperlink"/>
                  <w:rFonts w:asciiTheme="majorHAnsi" w:hAnsiTheme="majorHAnsi" w:cstheme="majorHAnsi"/>
                  <w:color w:val="FF0000"/>
                  <w:sz w:val="21"/>
                  <w:szCs w:val="21"/>
                </w:rPr>
                <w:t>DMS_Courses@hms.harvard.edu</w:t>
              </w:r>
            </w:hyperlink>
            <w:r w:rsidRPr="00BE41EC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>.</w:t>
            </w:r>
          </w:p>
          <w:p w14:paraId="7211F344" w14:textId="77777777" w:rsidR="009C093D" w:rsidRPr="00B74FD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5AE633A" w14:textId="77777777" w:rsidR="009C093D" w:rsidRPr="00B74FDD" w:rsidRDefault="008062F0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200766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095E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F8095E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9C093D" w:rsidRPr="00B74FDD">
              <w:rPr>
                <w:rFonts w:asciiTheme="majorHAnsi" w:hAnsiTheme="majorHAnsi" w:cstheme="majorHAnsi"/>
                <w:sz w:val="21"/>
                <w:szCs w:val="21"/>
              </w:rPr>
              <w:t>No</w:t>
            </w:r>
          </w:p>
          <w:p w14:paraId="7E2174B8" w14:textId="77777777" w:rsidR="009C093D" w:rsidRPr="00B74FD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  </w:t>
            </w:r>
            <w:r w:rsidRPr="00612015">
              <w:rPr>
                <w:rFonts w:asciiTheme="majorHAnsi" w:hAnsiTheme="majorHAnsi" w:cstheme="majorHAnsi"/>
                <w:i/>
                <w:sz w:val="21"/>
                <w:szCs w:val="21"/>
              </w:rPr>
              <w:t xml:space="preserve">If no, </w:t>
            </w:r>
            <w:r w:rsidRPr="0065319F">
              <w:rPr>
                <w:rFonts w:asciiTheme="majorHAnsi" w:hAnsiTheme="majorHAnsi" w:cstheme="majorHAnsi"/>
                <w:sz w:val="21"/>
                <w:szCs w:val="21"/>
              </w:rPr>
              <w:t>please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provide room location information (</w:t>
            </w:r>
            <w:r w:rsidRPr="00612015">
              <w:rPr>
                <w:rFonts w:asciiTheme="majorHAnsi" w:hAnsiTheme="majorHAnsi" w:cstheme="majorHAnsi"/>
                <w:b/>
                <w:sz w:val="21"/>
                <w:szCs w:val="21"/>
              </w:rPr>
              <w:t>required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>):</w:t>
            </w:r>
          </w:p>
          <w:p w14:paraId="6487B013" w14:textId="7A7E88AE" w:rsidR="009C093D" w:rsidRPr="00B74FD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5"/>
                <w:szCs w:val="21"/>
              </w:rPr>
            </w:pPr>
            <w:r w:rsidRPr="00B74FDD">
              <w:rPr>
                <w:rFonts w:asciiTheme="majorHAnsi" w:hAnsiTheme="majorHAnsi" w:cstheme="majorHAnsi"/>
                <w:sz w:val="25"/>
                <w:szCs w:val="21"/>
              </w:rPr>
              <w:t xml:space="preserve">  </w:t>
            </w:r>
            <w:r>
              <w:rPr>
                <w:rFonts w:asciiTheme="majorHAnsi" w:hAnsiTheme="majorHAnsi" w:cstheme="majorHAnsi"/>
                <w:sz w:val="25"/>
                <w:szCs w:val="21"/>
              </w:rPr>
              <w:t xml:space="preserve"> </w:t>
            </w:r>
            <w:r w:rsidRPr="00B74FDD">
              <w:rPr>
                <w:rFonts w:asciiTheme="majorHAnsi" w:hAnsiTheme="majorHAnsi" w:cstheme="majorHAnsi"/>
                <w:sz w:val="25"/>
                <w:szCs w:val="21"/>
              </w:rPr>
              <w:t xml:space="preserve"> </w:t>
            </w:r>
            <w:sdt>
              <w:sdtPr>
                <w:rPr>
                  <w:rStyle w:val="Filledoutcontent"/>
                  <w:rFonts w:asciiTheme="majorHAnsi" w:hAnsiTheme="majorHAnsi" w:cstheme="majorHAnsi"/>
                </w:rPr>
                <w:id w:val="1310898761"/>
              </w:sdtPr>
              <w:sdtEndPr>
                <w:rPr>
                  <w:rStyle w:val="DefaultParagraphFont"/>
                  <w:sz w:val="25"/>
                  <w:szCs w:val="21"/>
                  <w:shd w:val="clear" w:color="auto" w:fill="auto"/>
                </w:rPr>
              </w:sdtEndPr>
              <w:sdtContent>
                <w:r w:rsidR="00F8095E">
                  <w:rPr>
                    <w:rStyle w:val="Filledoutcontent"/>
                    <w:rFonts w:asciiTheme="majorHAnsi" w:hAnsiTheme="majorHAnsi" w:cstheme="majorHAnsi"/>
                  </w:rPr>
                  <w:t>TMEC 128 (reque</w:t>
                </w:r>
                <w:r w:rsidR="00886379">
                  <w:rPr>
                    <w:rStyle w:val="Filledoutcontent"/>
                    <w:rFonts w:asciiTheme="majorHAnsi" w:hAnsiTheme="majorHAnsi" w:cstheme="majorHAnsi"/>
                  </w:rPr>
                  <w:t xml:space="preserve">st pending w/room scheduling - </w:t>
                </w:r>
                <w:r w:rsidR="00F8095E">
                  <w:rPr>
                    <w:rStyle w:val="Filledoutcontent"/>
                    <w:rFonts w:asciiTheme="majorHAnsi" w:hAnsiTheme="majorHAnsi" w:cstheme="majorHAnsi"/>
                  </w:rPr>
                  <w:t xml:space="preserve">to be confirmed after courses are confirmed in July)  </w:t>
                </w:r>
                <w:r w:rsidR="005F3AEC">
                  <w:rPr>
                    <w:rStyle w:val="Filledoutcontent"/>
                    <w:rFonts w:asciiTheme="majorHAnsi" w:hAnsiTheme="majorHAnsi" w:cstheme="majorHAnsi"/>
                  </w:rPr>
                  <w:t xml:space="preserve">- If DMS has the ability to “take priority” for room assignments, </w:t>
                </w:r>
                <w:r w:rsidR="008163F5">
                  <w:rPr>
                    <w:rStyle w:val="Filledoutcontent"/>
                    <w:rFonts w:asciiTheme="majorHAnsi" w:hAnsiTheme="majorHAnsi" w:cstheme="majorHAnsi"/>
                  </w:rPr>
                  <w:t>we are looking to book one of the learning studios in TMEC – 106, 128, 306, 328. If you think you should reserve the room instead of us, please let Tari know and she can cancel her pending request (and submit the room request form if needed).</w:t>
                </w:r>
              </w:sdtContent>
            </w:sdt>
          </w:p>
          <w:p w14:paraId="447AC535" w14:textId="77777777" w:rsidR="009C093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</w:p>
          <w:p w14:paraId="34EC6935" w14:textId="77777777" w:rsidR="009C093D" w:rsidRPr="00B74FD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  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-608120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095E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On-campus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  <w:r w:rsidRPr="00B74FDD">
              <w:rPr>
                <w:rFonts w:ascii="MS UI Gothic" w:eastAsia="MS UI Gothic" w:hAnsi="MS UI Gothic" w:cs="MS UI Gothic" w:hint="eastAsia"/>
                <w:sz w:val="21"/>
                <w:szCs w:val="21"/>
              </w:rPr>
              <w:t>☐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Off-campus</w:t>
            </w:r>
          </w:p>
        </w:tc>
      </w:tr>
      <w:tr w:rsidR="009C093D" w:rsidRPr="00B74FDD" w14:paraId="06E49680" w14:textId="77777777" w:rsidTr="009C0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83"/>
        </w:trPr>
        <w:tc>
          <w:tcPr>
            <w:tcW w:w="3330" w:type="dxa"/>
          </w:tcPr>
          <w:p w14:paraId="7370F695" w14:textId="77777777" w:rsidR="009C093D" w:rsidRPr="00B74FDD" w:rsidRDefault="009C093D" w:rsidP="005F3AEC">
            <w:pPr>
              <w:pStyle w:val="FormTitles"/>
              <w:rPr>
                <w:rFonts w:asciiTheme="majorHAnsi" w:hAnsiTheme="majorHAnsi" w:cstheme="majorHAnsi"/>
                <w:b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Visiting Faculty Parking</w:t>
            </w:r>
          </w:p>
        </w:tc>
        <w:tc>
          <w:tcPr>
            <w:tcW w:w="7578" w:type="dxa"/>
          </w:tcPr>
          <w:p w14:paraId="4FB09B8D" w14:textId="77777777" w:rsidR="009C093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Will you need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on-campus parking arrangements for any of your visiting faculty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?   </w:t>
            </w:r>
          </w:p>
          <w:p w14:paraId="454C5FF1" w14:textId="77777777" w:rsidR="009C093D" w:rsidRPr="00B74FD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eastAsia="MS Gothic" w:hAnsiTheme="majorHAnsi" w:cstheme="majorHAnsi"/>
                <w:sz w:val="21"/>
                <w:szCs w:val="21"/>
              </w:rPr>
              <w:t xml:space="preserve"> </w:t>
            </w: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93617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880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☐</w:t>
                </w:r>
              </w:sdtContent>
            </w:sdt>
            <w:r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Yes</w:t>
            </w: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</w:p>
          <w:p w14:paraId="1E0973B9" w14:textId="77777777" w:rsidR="009C093D" w:rsidRPr="00BE41EC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color w:val="FF0000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    </w:t>
            </w:r>
            <w:r w:rsidRPr="00BE41EC">
              <w:rPr>
                <w:rFonts w:asciiTheme="majorHAnsi" w:hAnsiTheme="majorHAnsi" w:cstheme="majorHAnsi"/>
                <w:i/>
                <w:color w:val="FF0000"/>
                <w:sz w:val="21"/>
                <w:szCs w:val="21"/>
              </w:rPr>
              <w:t>If yes,</w:t>
            </w:r>
            <w:r w:rsidRPr="00BE41EC">
              <w:rPr>
                <w:rFonts w:asciiTheme="majorHAnsi" w:hAnsiTheme="majorHAnsi" w:cstheme="majorHAnsi"/>
                <w:b/>
                <w:i/>
                <w:color w:val="FF0000"/>
                <w:sz w:val="21"/>
                <w:szCs w:val="21"/>
              </w:rPr>
              <w:t xml:space="preserve"> </w:t>
            </w:r>
            <w:r w:rsidRPr="00BE41EC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 xml:space="preserve">please fill out the </w:t>
            </w:r>
            <w:r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>Parking</w:t>
            </w:r>
            <w:r w:rsidRPr="00BE41EC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 xml:space="preserve"> Form and submit the form to    </w:t>
            </w:r>
          </w:p>
          <w:p w14:paraId="6BA94B82" w14:textId="77777777" w:rsidR="009C093D" w:rsidRPr="00BE41EC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color w:val="FF0000"/>
                <w:sz w:val="21"/>
                <w:szCs w:val="21"/>
              </w:rPr>
            </w:pPr>
            <w:r w:rsidRPr="00BE41EC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 xml:space="preserve">     </w:t>
            </w:r>
            <w:hyperlink r:id="rId13" w:history="1">
              <w:r w:rsidRPr="00BE41EC">
                <w:rPr>
                  <w:rStyle w:val="Hyperlink"/>
                  <w:rFonts w:asciiTheme="majorHAnsi" w:hAnsiTheme="majorHAnsi" w:cstheme="majorHAnsi"/>
                  <w:color w:val="FF0000"/>
                  <w:sz w:val="21"/>
                  <w:szCs w:val="21"/>
                </w:rPr>
                <w:t>DMS_Courses@hms.harvard.edu</w:t>
              </w:r>
            </w:hyperlink>
            <w:r w:rsidRPr="00BE41EC">
              <w:rPr>
                <w:rFonts w:asciiTheme="majorHAnsi" w:hAnsiTheme="majorHAnsi" w:cstheme="majorHAnsi"/>
                <w:color w:val="FF0000"/>
                <w:sz w:val="21"/>
                <w:szCs w:val="21"/>
              </w:rPr>
              <w:t>.</w:t>
            </w:r>
          </w:p>
          <w:p w14:paraId="58C2A91F" w14:textId="77777777" w:rsidR="009C093D" w:rsidRPr="00B74FDD" w:rsidRDefault="009C093D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3EDEDD82" w14:textId="77777777" w:rsidR="009C093D" w:rsidRPr="00B74FDD" w:rsidRDefault="008062F0" w:rsidP="005F3AEC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sdt>
              <w:sdtPr>
                <w:rPr>
                  <w:rFonts w:asciiTheme="majorHAnsi" w:hAnsiTheme="majorHAnsi" w:cstheme="majorHAnsi"/>
                  <w:sz w:val="21"/>
                  <w:szCs w:val="21"/>
                </w:rPr>
                <w:id w:val="181024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5615">
                  <w:rPr>
                    <w:rFonts w:ascii="MS Gothic" w:eastAsia="MS Gothic" w:hAnsi="MS Gothic" w:cstheme="majorHAnsi" w:hint="eastAsia"/>
                    <w:sz w:val="21"/>
                    <w:szCs w:val="21"/>
                  </w:rPr>
                  <w:t>☒</w:t>
                </w:r>
              </w:sdtContent>
            </w:sdt>
            <w:r w:rsidR="00882880" w:rsidRPr="00B74FDD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9C093D" w:rsidRPr="00B74FDD">
              <w:rPr>
                <w:rFonts w:asciiTheme="majorHAnsi" w:hAnsiTheme="majorHAnsi" w:cstheme="majorHAnsi"/>
                <w:sz w:val="21"/>
                <w:szCs w:val="21"/>
              </w:rPr>
              <w:t>No</w:t>
            </w:r>
          </w:p>
        </w:tc>
      </w:tr>
    </w:tbl>
    <w:p w14:paraId="0A6E70EA" w14:textId="77777777" w:rsidR="009C093D" w:rsidRPr="009C093D" w:rsidRDefault="009C093D" w:rsidP="009C093D"/>
    <w:p w14:paraId="49EE6E44" w14:textId="77777777" w:rsidR="009C093D" w:rsidRPr="009C093D" w:rsidRDefault="009C093D" w:rsidP="009C093D"/>
    <w:p w14:paraId="5B08F574" w14:textId="77777777" w:rsidR="00415962" w:rsidRPr="00612015" w:rsidRDefault="00415962" w:rsidP="00612015">
      <w:pPr>
        <w:pStyle w:val="Heading3"/>
        <w:jc w:val="center"/>
        <w:rPr>
          <w:rFonts w:cstheme="majorHAnsi"/>
          <w:sz w:val="28"/>
          <w:szCs w:val="28"/>
        </w:rPr>
      </w:pPr>
      <w:r w:rsidRPr="00612015">
        <w:rPr>
          <w:rFonts w:cstheme="majorHAnsi"/>
          <w:sz w:val="28"/>
          <w:szCs w:val="28"/>
        </w:rPr>
        <w:t>Additional Notes for DMS</w:t>
      </w:r>
    </w:p>
    <w:tbl>
      <w:tblPr>
        <w:tblStyle w:val="TableGrid"/>
        <w:tblW w:w="4951" w:type="pct"/>
        <w:tbl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single" w:sz="4" w:space="0" w:color="1B587C" w:themeColor="accent3"/>
          <w:insideV w:val="single" w:sz="4" w:space="0" w:color="1B587C" w:themeColor="accent3"/>
        </w:tblBorders>
        <w:tblLook w:val="01E0" w:firstRow="1" w:lastRow="1" w:firstColumn="1" w:lastColumn="1" w:noHBand="0" w:noVBand="0"/>
      </w:tblPr>
      <w:tblGrid>
        <w:gridCol w:w="3330"/>
        <w:gridCol w:w="7578"/>
      </w:tblGrid>
      <w:tr w:rsidR="005E60A4" w:rsidRPr="00B74FDD" w14:paraId="02CDEB66" w14:textId="77777777" w:rsidTr="00FF218D">
        <w:trPr>
          <w:trHeight w:val="1419"/>
        </w:trPr>
        <w:tc>
          <w:tcPr>
            <w:tcW w:w="3330" w:type="dxa"/>
            <w:tcBorders>
              <w:top w:val="single" w:sz="12" w:space="0" w:color="1B587C" w:themeColor="accent3"/>
            </w:tcBorders>
            <w:shd w:val="clear" w:color="auto" w:fill="EAEAEA" w:themeFill="text2" w:themeFillTint="1A"/>
          </w:tcPr>
          <w:p w14:paraId="01BD3950" w14:textId="77777777" w:rsidR="005E60A4" w:rsidRPr="00B74FDD" w:rsidRDefault="005E60A4" w:rsidP="005F3AEC">
            <w:pPr>
              <w:pStyle w:val="FormTitles"/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>Notes</w:t>
            </w:r>
          </w:p>
          <w:p w14:paraId="534C6131" w14:textId="77777777" w:rsidR="005E60A4" w:rsidRPr="00B74FDD" w:rsidRDefault="005E60A4" w:rsidP="005E60A4">
            <w:pPr>
              <w:pStyle w:val="FormTitles"/>
              <w:rPr>
                <w:rFonts w:asciiTheme="majorHAnsi" w:hAnsiTheme="majorHAnsi" w:cstheme="majorHAnsi"/>
                <w:sz w:val="17"/>
                <w:szCs w:val="21"/>
              </w:rPr>
            </w:pPr>
            <w:r w:rsidRPr="00B74FDD">
              <w:rPr>
                <w:rFonts w:asciiTheme="majorHAnsi" w:hAnsiTheme="majorHAnsi" w:cstheme="majorHAnsi"/>
                <w:sz w:val="17"/>
                <w:szCs w:val="21"/>
              </w:rPr>
              <w:t>Please use this section to communicate any additional notes about the course that you would like our offices to know about.  Thank you!</w:t>
            </w:r>
          </w:p>
        </w:tc>
        <w:tc>
          <w:tcPr>
            <w:tcW w:w="7578" w:type="dxa"/>
            <w:tcBorders>
              <w:top w:val="single" w:sz="12" w:space="0" w:color="1B587C" w:themeColor="accent3"/>
            </w:tcBorders>
          </w:tcPr>
          <w:p w14:paraId="3439784F" w14:textId="77777777" w:rsidR="008B5908" w:rsidRPr="00B74FDD" w:rsidRDefault="007E314A" w:rsidP="005E60A4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 w:rsidRPr="00B74FDD">
              <w:rPr>
                <w:rFonts w:asciiTheme="majorHAnsi" w:hAnsiTheme="majorHAnsi" w:cstheme="majorHAnsi"/>
                <w:sz w:val="21"/>
                <w:szCs w:val="21"/>
              </w:rPr>
              <w:tab/>
            </w:r>
          </w:p>
          <w:p w14:paraId="1BC94193" w14:textId="77777777" w:rsidR="007E314A" w:rsidRPr="00B74FDD" w:rsidRDefault="00425615" w:rsidP="005E60A4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This course will use a flipped design in which students will view video lectures from Dr. Brian Healy’s Biostatistics Certificate Course (offered through Catalyst) prior to in-class programming exercises. Note also that I will have two teaching assistants who have not yet been identified.</w:t>
            </w:r>
          </w:p>
          <w:p w14:paraId="12E553D6" w14:textId="77777777" w:rsidR="007E314A" w:rsidRPr="00B74FDD" w:rsidRDefault="007E314A" w:rsidP="005E60A4">
            <w:pPr>
              <w:tabs>
                <w:tab w:val="left" w:pos="72"/>
              </w:tabs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30CC5370" w14:textId="77777777" w:rsidR="00794ADF" w:rsidRPr="00B74FDD" w:rsidRDefault="00794ADF" w:rsidP="00A97D1F">
      <w:pPr>
        <w:rPr>
          <w:rFonts w:asciiTheme="majorHAnsi" w:hAnsiTheme="majorHAnsi" w:cstheme="majorHAnsi"/>
        </w:rPr>
      </w:pPr>
    </w:p>
    <w:sectPr w:rsidR="00794ADF" w:rsidRPr="00B74FDD" w:rsidSect="004D16DE">
      <w:headerReference w:type="default" r:id="rId14"/>
      <w:footerReference w:type="default" r:id="rId15"/>
      <w:pgSz w:w="12240" w:h="15840" w:code="1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8A245" w14:textId="77777777" w:rsidR="008062F0" w:rsidRDefault="008062F0" w:rsidP="00B627F1">
      <w:r>
        <w:separator/>
      </w:r>
    </w:p>
  </w:endnote>
  <w:endnote w:type="continuationSeparator" w:id="0">
    <w:p w14:paraId="33B2ED4B" w14:textId="77777777" w:rsidR="008062F0" w:rsidRDefault="008062F0" w:rsidP="00B6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altName w:val="ＭＳ 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C83C8" w14:textId="77777777" w:rsidR="005F3AEC" w:rsidRPr="00350712" w:rsidRDefault="005F3AEC" w:rsidP="00350712">
    <w:pPr>
      <w:pStyle w:val="Footer"/>
      <w:jc w:val="center"/>
      <w:rPr>
        <w:rFonts w:asciiTheme="majorHAnsi" w:hAnsiTheme="majorHAnsi" w:cstheme="majorHAnsi"/>
      </w:rPr>
    </w:pPr>
    <w:r w:rsidRPr="00B74FDD">
      <w:rPr>
        <w:rFonts w:ascii="Calibri" w:hAnsi="Calibri"/>
        <w:sz w:val="18"/>
      </w:rPr>
      <w:ptab w:relativeTo="margin" w:alignment="center" w:leader="none"/>
    </w:r>
    <w:r w:rsidRPr="00B74FDD">
      <w:rPr>
        <w:rFonts w:asciiTheme="majorHAnsi" w:hAnsiTheme="majorHAnsi" w:cstheme="majorHAnsi"/>
      </w:rPr>
      <w:t>Email</w:t>
    </w:r>
    <w:r>
      <w:rPr>
        <w:rFonts w:asciiTheme="majorHAnsi" w:hAnsiTheme="majorHAnsi" w:cstheme="majorHAnsi"/>
      </w:rPr>
      <w:t xml:space="preserve"> completed forms</w:t>
    </w:r>
    <w:r w:rsidRPr="00B74FDD">
      <w:rPr>
        <w:rFonts w:asciiTheme="majorHAnsi" w:hAnsiTheme="majorHAnsi" w:cstheme="majorHAnsi"/>
      </w:rPr>
      <w:t xml:space="preserve"> to: </w:t>
    </w:r>
    <w:hyperlink r:id="rId1" w:history="1">
      <w:r w:rsidRPr="00527243">
        <w:rPr>
          <w:rStyle w:val="Hyperlink"/>
          <w:rFonts w:asciiTheme="majorHAnsi" w:hAnsiTheme="majorHAnsi" w:cstheme="majorHAnsi"/>
        </w:rPr>
        <w:t>DMS_Courses@hms.harvard.edu</w:t>
      </w:r>
    </w:hyperlink>
    <w:r>
      <w:rPr>
        <w:rFonts w:asciiTheme="majorHAnsi" w:hAnsiTheme="majorHAnsi" w:cstheme="majorHAnsi"/>
      </w:rPr>
      <w:t xml:space="preserve"> by May 24, 2017</w:t>
    </w:r>
    <w:r w:rsidRPr="00B74FDD">
      <w:rPr>
        <w:rFonts w:ascii="Calibri" w:hAnsi="Calibri"/>
        <w:sz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91059" w14:textId="77777777" w:rsidR="008062F0" w:rsidRDefault="008062F0" w:rsidP="00B627F1">
      <w:r>
        <w:separator/>
      </w:r>
    </w:p>
  </w:footnote>
  <w:footnote w:type="continuationSeparator" w:id="0">
    <w:p w14:paraId="6DD1D040" w14:textId="77777777" w:rsidR="008062F0" w:rsidRDefault="008062F0" w:rsidP="00B62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61DF9" w14:textId="77777777" w:rsidR="005F3AEC" w:rsidRDefault="005F3AEC" w:rsidP="0059630F">
    <w:pPr>
      <w:pStyle w:val="Header"/>
    </w:pPr>
    <w:r>
      <w:t>Course Catalog 2017-2018</w:t>
    </w:r>
    <w:r>
      <w:ptab w:relativeTo="margin" w:alignment="center" w:leader="none"/>
    </w:r>
    <w:r>
      <w:t>Division of Medical Sciences</w:t>
    </w:r>
    <w:r>
      <w:tab/>
      <w:t xml:space="preserve">                                     Administration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0A19"/>
    <w:multiLevelType w:val="hybridMultilevel"/>
    <w:tmpl w:val="A1AA740E"/>
    <w:lvl w:ilvl="0" w:tplc="CA22FAF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4FBB75AB"/>
    <w:multiLevelType w:val="hybridMultilevel"/>
    <w:tmpl w:val="DE48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C3843"/>
    <w:multiLevelType w:val="hybridMultilevel"/>
    <w:tmpl w:val="A1AA740E"/>
    <w:lvl w:ilvl="0" w:tplc="CA22FAF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37"/>
    <w:rsid w:val="0001479C"/>
    <w:rsid w:val="000161EB"/>
    <w:rsid w:val="00023FFB"/>
    <w:rsid w:val="00032546"/>
    <w:rsid w:val="00034D0C"/>
    <w:rsid w:val="0006335A"/>
    <w:rsid w:val="0006427D"/>
    <w:rsid w:val="00064CA2"/>
    <w:rsid w:val="00082F0B"/>
    <w:rsid w:val="00097B4E"/>
    <w:rsid w:val="000A2935"/>
    <w:rsid w:val="000A3348"/>
    <w:rsid w:val="000A59DB"/>
    <w:rsid w:val="000A5B3A"/>
    <w:rsid w:val="000A6CD8"/>
    <w:rsid w:val="000A7533"/>
    <w:rsid w:val="000B186A"/>
    <w:rsid w:val="000B4C99"/>
    <w:rsid w:val="000B6450"/>
    <w:rsid w:val="000C1063"/>
    <w:rsid w:val="000C22C3"/>
    <w:rsid w:val="000D21D7"/>
    <w:rsid w:val="000D790E"/>
    <w:rsid w:val="000E3B8E"/>
    <w:rsid w:val="000E48BC"/>
    <w:rsid w:val="000F0C9F"/>
    <w:rsid w:val="000F5A9B"/>
    <w:rsid w:val="00112B3A"/>
    <w:rsid w:val="00120E09"/>
    <w:rsid w:val="0012465C"/>
    <w:rsid w:val="001318A9"/>
    <w:rsid w:val="00157677"/>
    <w:rsid w:val="001637D6"/>
    <w:rsid w:val="001674F3"/>
    <w:rsid w:val="001739DD"/>
    <w:rsid w:val="00177C99"/>
    <w:rsid w:val="00182A41"/>
    <w:rsid w:val="00183257"/>
    <w:rsid w:val="00185B09"/>
    <w:rsid w:val="001A1E6F"/>
    <w:rsid w:val="001B4DDF"/>
    <w:rsid w:val="001C2BA8"/>
    <w:rsid w:val="001C396E"/>
    <w:rsid w:val="001C3FFC"/>
    <w:rsid w:val="001C550E"/>
    <w:rsid w:val="001D682D"/>
    <w:rsid w:val="001D7EDE"/>
    <w:rsid w:val="001F1608"/>
    <w:rsid w:val="001F4A32"/>
    <w:rsid w:val="002008CB"/>
    <w:rsid w:val="00221BF6"/>
    <w:rsid w:val="002347B0"/>
    <w:rsid w:val="00235A15"/>
    <w:rsid w:val="00251F28"/>
    <w:rsid w:val="00253D77"/>
    <w:rsid w:val="002542E2"/>
    <w:rsid w:val="002665E6"/>
    <w:rsid w:val="002746C1"/>
    <w:rsid w:val="002754A8"/>
    <w:rsid w:val="0028380A"/>
    <w:rsid w:val="002A1E68"/>
    <w:rsid w:val="002A500E"/>
    <w:rsid w:val="002C7E2F"/>
    <w:rsid w:val="002E4ACF"/>
    <w:rsid w:val="002F1D30"/>
    <w:rsid w:val="00310E23"/>
    <w:rsid w:val="003478B4"/>
    <w:rsid w:val="00350712"/>
    <w:rsid w:val="00350AA0"/>
    <w:rsid w:val="0036669B"/>
    <w:rsid w:val="00376C73"/>
    <w:rsid w:val="00377616"/>
    <w:rsid w:val="00395776"/>
    <w:rsid w:val="003A6026"/>
    <w:rsid w:val="003A7E76"/>
    <w:rsid w:val="003B243F"/>
    <w:rsid w:val="003B3BE0"/>
    <w:rsid w:val="003C344A"/>
    <w:rsid w:val="003D0196"/>
    <w:rsid w:val="003D0B83"/>
    <w:rsid w:val="003D7681"/>
    <w:rsid w:val="003E07E3"/>
    <w:rsid w:val="003E1DA5"/>
    <w:rsid w:val="003F4C6D"/>
    <w:rsid w:val="003F7D7D"/>
    <w:rsid w:val="00415962"/>
    <w:rsid w:val="00425615"/>
    <w:rsid w:val="004259B7"/>
    <w:rsid w:val="004443C4"/>
    <w:rsid w:val="00444E4D"/>
    <w:rsid w:val="00447238"/>
    <w:rsid w:val="00452376"/>
    <w:rsid w:val="004560CE"/>
    <w:rsid w:val="0046623D"/>
    <w:rsid w:val="0047402C"/>
    <w:rsid w:val="00477503"/>
    <w:rsid w:val="00487620"/>
    <w:rsid w:val="00496FD8"/>
    <w:rsid w:val="004A49A8"/>
    <w:rsid w:val="004C179D"/>
    <w:rsid w:val="004D13BD"/>
    <w:rsid w:val="004D16DE"/>
    <w:rsid w:val="004D3194"/>
    <w:rsid w:val="004D3639"/>
    <w:rsid w:val="004D449E"/>
    <w:rsid w:val="004E6B3A"/>
    <w:rsid w:val="004F09EF"/>
    <w:rsid w:val="00500684"/>
    <w:rsid w:val="00503010"/>
    <w:rsid w:val="00510A95"/>
    <w:rsid w:val="00511F37"/>
    <w:rsid w:val="00533DA3"/>
    <w:rsid w:val="00570C84"/>
    <w:rsid w:val="005872E0"/>
    <w:rsid w:val="0059630F"/>
    <w:rsid w:val="00596C4C"/>
    <w:rsid w:val="005A0344"/>
    <w:rsid w:val="005A3011"/>
    <w:rsid w:val="005A5054"/>
    <w:rsid w:val="005B50EC"/>
    <w:rsid w:val="005C1EE8"/>
    <w:rsid w:val="005D490D"/>
    <w:rsid w:val="005E563A"/>
    <w:rsid w:val="005E60A4"/>
    <w:rsid w:val="005F3AEC"/>
    <w:rsid w:val="005F3EAD"/>
    <w:rsid w:val="005F51F6"/>
    <w:rsid w:val="006017F3"/>
    <w:rsid w:val="00602AFF"/>
    <w:rsid w:val="00612015"/>
    <w:rsid w:val="0061615D"/>
    <w:rsid w:val="00616FCC"/>
    <w:rsid w:val="00626A53"/>
    <w:rsid w:val="00627E83"/>
    <w:rsid w:val="0063174E"/>
    <w:rsid w:val="006352F1"/>
    <w:rsid w:val="00636E4E"/>
    <w:rsid w:val="00637359"/>
    <w:rsid w:val="00652FB0"/>
    <w:rsid w:val="0065319F"/>
    <w:rsid w:val="006601E2"/>
    <w:rsid w:val="00663882"/>
    <w:rsid w:val="00664D5B"/>
    <w:rsid w:val="006760EA"/>
    <w:rsid w:val="00682FF0"/>
    <w:rsid w:val="00683C3F"/>
    <w:rsid w:val="00684A7C"/>
    <w:rsid w:val="006A0CB2"/>
    <w:rsid w:val="006A0CD2"/>
    <w:rsid w:val="006A6771"/>
    <w:rsid w:val="006A6C71"/>
    <w:rsid w:val="006C24A8"/>
    <w:rsid w:val="006C26DA"/>
    <w:rsid w:val="006D1DD8"/>
    <w:rsid w:val="006D6E7C"/>
    <w:rsid w:val="0070441F"/>
    <w:rsid w:val="00713739"/>
    <w:rsid w:val="00715030"/>
    <w:rsid w:val="00716F9E"/>
    <w:rsid w:val="00721D76"/>
    <w:rsid w:val="00722656"/>
    <w:rsid w:val="00736D47"/>
    <w:rsid w:val="00750AD3"/>
    <w:rsid w:val="00751B9B"/>
    <w:rsid w:val="00755279"/>
    <w:rsid w:val="00764E96"/>
    <w:rsid w:val="00781FBC"/>
    <w:rsid w:val="0078488C"/>
    <w:rsid w:val="00794ADF"/>
    <w:rsid w:val="007A51E8"/>
    <w:rsid w:val="007C33B6"/>
    <w:rsid w:val="007D25F5"/>
    <w:rsid w:val="007E314A"/>
    <w:rsid w:val="007E5B1A"/>
    <w:rsid w:val="00802435"/>
    <w:rsid w:val="008062F0"/>
    <w:rsid w:val="0080704D"/>
    <w:rsid w:val="0081282F"/>
    <w:rsid w:val="008163F5"/>
    <w:rsid w:val="00816B1B"/>
    <w:rsid w:val="008243C9"/>
    <w:rsid w:val="00825C68"/>
    <w:rsid w:val="00826D86"/>
    <w:rsid w:val="0083206C"/>
    <w:rsid w:val="00835537"/>
    <w:rsid w:val="00837045"/>
    <w:rsid w:val="0083706A"/>
    <w:rsid w:val="0084284E"/>
    <w:rsid w:val="008449F0"/>
    <w:rsid w:val="00844B03"/>
    <w:rsid w:val="0084528B"/>
    <w:rsid w:val="0084630C"/>
    <w:rsid w:val="00870DF3"/>
    <w:rsid w:val="0087317E"/>
    <w:rsid w:val="00876EEB"/>
    <w:rsid w:val="00882880"/>
    <w:rsid w:val="00886379"/>
    <w:rsid w:val="008911D3"/>
    <w:rsid w:val="00894662"/>
    <w:rsid w:val="00895B48"/>
    <w:rsid w:val="008A18C3"/>
    <w:rsid w:val="008B5908"/>
    <w:rsid w:val="008D4B12"/>
    <w:rsid w:val="008D5DF1"/>
    <w:rsid w:val="008E3B0B"/>
    <w:rsid w:val="008E4D83"/>
    <w:rsid w:val="008E7635"/>
    <w:rsid w:val="008E7681"/>
    <w:rsid w:val="00926226"/>
    <w:rsid w:val="0093015C"/>
    <w:rsid w:val="009317B9"/>
    <w:rsid w:val="009519F5"/>
    <w:rsid w:val="0096038B"/>
    <w:rsid w:val="0097468F"/>
    <w:rsid w:val="00985F47"/>
    <w:rsid w:val="00987B52"/>
    <w:rsid w:val="009900E8"/>
    <w:rsid w:val="00991102"/>
    <w:rsid w:val="009940C4"/>
    <w:rsid w:val="00994585"/>
    <w:rsid w:val="00996050"/>
    <w:rsid w:val="009A4DF8"/>
    <w:rsid w:val="009B31EA"/>
    <w:rsid w:val="009C093D"/>
    <w:rsid w:val="009C1A9F"/>
    <w:rsid w:val="009D2801"/>
    <w:rsid w:val="009D3A5A"/>
    <w:rsid w:val="009E0189"/>
    <w:rsid w:val="009F0335"/>
    <w:rsid w:val="00A1251E"/>
    <w:rsid w:val="00A16155"/>
    <w:rsid w:val="00A32F61"/>
    <w:rsid w:val="00A35073"/>
    <w:rsid w:val="00A3600B"/>
    <w:rsid w:val="00A51D6A"/>
    <w:rsid w:val="00A56552"/>
    <w:rsid w:val="00A6235A"/>
    <w:rsid w:val="00A623A6"/>
    <w:rsid w:val="00A76933"/>
    <w:rsid w:val="00A90E9B"/>
    <w:rsid w:val="00A97D1F"/>
    <w:rsid w:val="00A97F18"/>
    <w:rsid w:val="00AA0F34"/>
    <w:rsid w:val="00AB13D2"/>
    <w:rsid w:val="00AB6BA7"/>
    <w:rsid w:val="00AB715A"/>
    <w:rsid w:val="00AC6E88"/>
    <w:rsid w:val="00AD6577"/>
    <w:rsid w:val="00AD710F"/>
    <w:rsid w:val="00AE3CBE"/>
    <w:rsid w:val="00AF10EA"/>
    <w:rsid w:val="00AF1602"/>
    <w:rsid w:val="00AF3E44"/>
    <w:rsid w:val="00AF680E"/>
    <w:rsid w:val="00B010A0"/>
    <w:rsid w:val="00B01C76"/>
    <w:rsid w:val="00B04050"/>
    <w:rsid w:val="00B0694D"/>
    <w:rsid w:val="00B0729D"/>
    <w:rsid w:val="00B11009"/>
    <w:rsid w:val="00B14364"/>
    <w:rsid w:val="00B24FA1"/>
    <w:rsid w:val="00B3675F"/>
    <w:rsid w:val="00B3764E"/>
    <w:rsid w:val="00B376C4"/>
    <w:rsid w:val="00B409BB"/>
    <w:rsid w:val="00B523E1"/>
    <w:rsid w:val="00B5752F"/>
    <w:rsid w:val="00B61CE9"/>
    <w:rsid w:val="00B627F1"/>
    <w:rsid w:val="00B66678"/>
    <w:rsid w:val="00B74FDD"/>
    <w:rsid w:val="00B77283"/>
    <w:rsid w:val="00B94CFF"/>
    <w:rsid w:val="00BA31F6"/>
    <w:rsid w:val="00BB0FAA"/>
    <w:rsid w:val="00BD041D"/>
    <w:rsid w:val="00BD070B"/>
    <w:rsid w:val="00BD30D8"/>
    <w:rsid w:val="00BD4B6C"/>
    <w:rsid w:val="00BE41EC"/>
    <w:rsid w:val="00BF779E"/>
    <w:rsid w:val="00C03180"/>
    <w:rsid w:val="00C16C6C"/>
    <w:rsid w:val="00C21EBE"/>
    <w:rsid w:val="00C34796"/>
    <w:rsid w:val="00C40946"/>
    <w:rsid w:val="00C45F10"/>
    <w:rsid w:val="00C6770E"/>
    <w:rsid w:val="00C737B7"/>
    <w:rsid w:val="00C738E2"/>
    <w:rsid w:val="00C749DF"/>
    <w:rsid w:val="00C80606"/>
    <w:rsid w:val="00C8245D"/>
    <w:rsid w:val="00C8604A"/>
    <w:rsid w:val="00C95EED"/>
    <w:rsid w:val="00C9680B"/>
    <w:rsid w:val="00C96D70"/>
    <w:rsid w:val="00CA1B35"/>
    <w:rsid w:val="00CC1D60"/>
    <w:rsid w:val="00CD34F4"/>
    <w:rsid w:val="00D01F9F"/>
    <w:rsid w:val="00D0752E"/>
    <w:rsid w:val="00D33F3B"/>
    <w:rsid w:val="00D36CC0"/>
    <w:rsid w:val="00D41B96"/>
    <w:rsid w:val="00D42A94"/>
    <w:rsid w:val="00D50CA8"/>
    <w:rsid w:val="00D60E98"/>
    <w:rsid w:val="00D64CD6"/>
    <w:rsid w:val="00D7356F"/>
    <w:rsid w:val="00D762F6"/>
    <w:rsid w:val="00D952ED"/>
    <w:rsid w:val="00DA6C2C"/>
    <w:rsid w:val="00DA6DF6"/>
    <w:rsid w:val="00DB474F"/>
    <w:rsid w:val="00DD540E"/>
    <w:rsid w:val="00DE46AA"/>
    <w:rsid w:val="00DF7E9D"/>
    <w:rsid w:val="00E10E1D"/>
    <w:rsid w:val="00E23172"/>
    <w:rsid w:val="00E2545C"/>
    <w:rsid w:val="00E44175"/>
    <w:rsid w:val="00E53A2C"/>
    <w:rsid w:val="00E85F07"/>
    <w:rsid w:val="00EA63A6"/>
    <w:rsid w:val="00EA7F5E"/>
    <w:rsid w:val="00EC268E"/>
    <w:rsid w:val="00EC2B3B"/>
    <w:rsid w:val="00ED6727"/>
    <w:rsid w:val="00ED683C"/>
    <w:rsid w:val="00ED73EC"/>
    <w:rsid w:val="00EE5AB5"/>
    <w:rsid w:val="00F265CD"/>
    <w:rsid w:val="00F531EC"/>
    <w:rsid w:val="00F61A37"/>
    <w:rsid w:val="00F66587"/>
    <w:rsid w:val="00F72DDC"/>
    <w:rsid w:val="00F8095E"/>
    <w:rsid w:val="00F91B87"/>
    <w:rsid w:val="00FB01AA"/>
    <w:rsid w:val="00FB1642"/>
    <w:rsid w:val="00FB26C3"/>
    <w:rsid w:val="00FB7D3C"/>
    <w:rsid w:val="00FC4782"/>
    <w:rsid w:val="00FE02EF"/>
    <w:rsid w:val="00FE0D49"/>
    <w:rsid w:val="00FE23E1"/>
    <w:rsid w:val="00FE2AE4"/>
    <w:rsid w:val="00FE69D4"/>
    <w:rsid w:val="00FF218D"/>
    <w:rsid w:val="00FF2836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E29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CE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BD041D"/>
    <w:pPr>
      <w:keepNext/>
      <w:pBdr>
        <w:bottom w:val="single" w:sz="4" w:space="1" w:color="14415C" w:themeColor="accent3" w:themeShade="BF"/>
      </w:pBdr>
      <w:spacing w:before="240" w:after="60"/>
      <w:outlineLvl w:val="0"/>
    </w:pPr>
    <w:rPr>
      <w:rFonts w:asciiTheme="majorHAnsi" w:hAnsiTheme="majorHAnsi" w:cs="Arial"/>
      <w:b/>
      <w:bCs/>
      <w:color w:val="1B587C" w:themeColor="accent3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BD041D"/>
    <w:pPr>
      <w:keepNext/>
      <w:tabs>
        <w:tab w:val="right" w:pos="9360"/>
      </w:tabs>
      <w:spacing w:before="120" w:after="120"/>
      <w:jc w:val="right"/>
      <w:outlineLvl w:val="1"/>
    </w:pPr>
    <w:rPr>
      <w:rFonts w:cs="Arial"/>
      <w:b/>
      <w:bCs/>
      <w:iCs/>
      <w:color w:val="1B587C" w:themeColor="accent3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D041D"/>
    <w:pPr>
      <w:spacing w:before="40" w:after="40"/>
      <w:jc w:val="right"/>
      <w:outlineLvl w:val="2"/>
    </w:pPr>
    <w:rPr>
      <w:rFonts w:asciiTheme="majorHAnsi" w:hAnsiTheme="majorHAnsi"/>
      <w:b/>
      <w:color w:val="1B587C" w:themeColor="accent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4E96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D041D"/>
    <w:rPr>
      <w:rFonts w:asciiTheme="minorHAnsi" w:hAnsiTheme="minorHAnsi" w:cs="Arial"/>
      <w:b/>
      <w:bCs/>
      <w:iCs/>
      <w:color w:val="1B587C" w:themeColor="accent3"/>
      <w:sz w:val="24"/>
      <w:szCs w:val="28"/>
    </w:rPr>
  </w:style>
  <w:style w:type="character" w:styleId="CommentReference">
    <w:name w:val="annotation reference"/>
    <w:basedOn w:val="DefaultParagraphFont"/>
    <w:semiHidden/>
    <w:rsid w:val="000A6CD8"/>
    <w:rPr>
      <w:sz w:val="16"/>
      <w:szCs w:val="16"/>
    </w:rPr>
  </w:style>
  <w:style w:type="paragraph" w:styleId="CommentText">
    <w:name w:val="annotation text"/>
    <w:basedOn w:val="Normal"/>
    <w:semiHidden/>
    <w:rsid w:val="000A6CD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A6CD8"/>
    <w:rPr>
      <w:b/>
      <w:bCs/>
    </w:rPr>
  </w:style>
  <w:style w:type="paragraph" w:styleId="BalloonText">
    <w:name w:val="Balloon Text"/>
    <w:basedOn w:val="Normal"/>
    <w:semiHidden/>
    <w:rsid w:val="000A6CD8"/>
    <w:rPr>
      <w:rFonts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D041D"/>
    <w:rPr>
      <w:rFonts w:asciiTheme="majorHAnsi" w:hAnsiTheme="majorHAnsi" w:cs="Arial"/>
      <w:b/>
      <w:bCs/>
      <w:color w:val="1B587C" w:themeColor="accent3"/>
      <w:kern w:val="32"/>
      <w:sz w:val="40"/>
      <w:szCs w:val="40"/>
    </w:rPr>
  </w:style>
  <w:style w:type="paragraph" w:customStyle="1" w:styleId="FormTitles">
    <w:name w:val="Form Titles"/>
    <w:basedOn w:val="Normal"/>
    <w:link w:val="FormTitlesChar"/>
    <w:qFormat/>
    <w:rsid w:val="00BD041D"/>
    <w:pPr>
      <w:spacing w:before="60" w:after="60"/>
      <w:jc w:val="right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D041D"/>
    <w:rPr>
      <w:rFonts w:asciiTheme="majorHAnsi" w:hAnsiTheme="majorHAnsi"/>
      <w:b/>
      <w:color w:val="1B587C" w:themeColor="accent3"/>
      <w:sz w:val="24"/>
      <w:szCs w:val="24"/>
    </w:rPr>
  </w:style>
  <w:style w:type="character" w:customStyle="1" w:styleId="FormTitlesChar">
    <w:name w:val="Form Titles Char"/>
    <w:basedOn w:val="Heading3Char"/>
    <w:link w:val="FormTitles"/>
    <w:rsid w:val="00BD041D"/>
    <w:rPr>
      <w:rFonts w:asciiTheme="minorHAnsi" w:hAnsiTheme="minorHAnsi"/>
      <w:b/>
      <w:color w:val="1B587C" w:themeColor="accent3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BD041D"/>
    <w:rPr>
      <w:color w:val="808080"/>
    </w:rPr>
  </w:style>
  <w:style w:type="paragraph" w:styleId="NoSpacing">
    <w:name w:val="No Spacing"/>
    <w:uiPriority w:val="1"/>
    <w:qFormat/>
    <w:rsid w:val="00B66678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E7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A9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7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7F1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B627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7F1"/>
    <w:rPr>
      <w:rFonts w:asciiTheme="minorHAnsi" w:hAnsiTheme="minorHAnsi"/>
      <w:sz w:val="22"/>
      <w:szCs w:val="24"/>
    </w:rPr>
  </w:style>
  <w:style w:type="character" w:customStyle="1" w:styleId="Style1">
    <w:name w:val="Style1"/>
    <w:basedOn w:val="DefaultParagraphFont"/>
    <w:uiPriority w:val="1"/>
    <w:rsid w:val="000E48BC"/>
    <w:rPr>
      <w:rFonts w:ascii="Helvetica" w:hAnsi="Helvetica"/>
      <w:sz w:val="22"/>
    </w:rPr>
  </w:style>
  <w:style w:type="character" w:customStyle="1" w:styleId="Filledoutcontent">
    <w:name w:val="Filled out content"/>
    <w:basedOn w:val="DefaultParagraphFont"/>
    <w:uiPriority w:val="1"/>
    <w:rsid w:val="0070441F"/>
    <w:rPr>
      <w:bdr w:val="none" w:sz="0" w:space="0" w:color="auto"/>
      <w:shd w:val="clear" w:color="auto" w:fill="CBCBCB" w:themeFill="text2" w:themeFillTint="40"/>
    </w:rPr>
  </w:style>
  <w:style w:type="paragraph" w:customStyle="1" w:styleId="FooterRight">
    <w:name w:val="Footer Right"/>
    <w:basedOn w:val="Footer"/>
    <w:uiPriority w:val="35"/>
    <w:qFormat/>
    <w:rsid w:val="00415962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HAnsi"/>
      <w:color w:val="7F7F7F" w:themeColor="text1" w:themeTint="80"/>
      <w:sz w:val="20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CE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BD041D"/>
    <w:pPr>
      <w:keepNext/>
      <w:pBdr>
        <w:bottom w:val="single" w:sz="4" w:space="1" w:color="14415C" w:themeColor="accent3" w:themeShade="BF"/>
      </w:pBdr>
      <w:spacing w:before="240" w:after="60"/>
      <w:outlineLvl w:val="0"/>
    </w:pPr>
    <w:rPr>
      <w:rFonts w:asciiTheme="majorHAnsi" w:hAnsiTheme="majorHAnsi" w:cs="Arial"/>
      <w:b/>
      <w:bCs/>
      <w:color w:val="1B587C" w:themeColor="accent3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BD041D"/>
    <w:pPr>
      <w:keepNext/>
      <w:tabs>
        <w:tab w:val="right" w:pos="9360"/>
      </w:tabs>
      <w:spacing w:before="120" w:after="120"/>
      <w:jc w:val="right"/>
      <w:outlineLvl w:val="1"/>
    </w:pPr>
    <w:rPr>
      <w:rFonts w:cs="Arial"/>
      <w:b/>
      <w:bCs/>
      <w:iCs/>
      <w:color w:val="1B587C" w:themeColor="accent3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D041D"/>
    <w:pPr>
      <w:spacing w:before="40" w:after="40"/>
      <w:jc w:val="right"/>
      <w:outlineLvl w:val="2"/>
    </w:pPr>
    <w:rPr>
      <w:rFonts w:asciiTheme="majorHAnsi" w:hAnsiTheme="majorHAnsi"/>
      <w:b/>
      <w:color w:val="1B587C" w:themeColor="accent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4E96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D041D"/>
    <w:rPr>
      <w:rFonts w:asciiTheme="minorHAnsi" w:hAnsiTheme="minorHAnsi" w:cs="Arial"/>
      <w:b/>
      <w:bCs/>
      <w:iCs/>
      <w:color w:val="1B587C" w:themeColor="accent3"/>
      <w:sz w:val="24"/>
      <w:szCs w:val="28"/>
    </w:rPr>
  </w:style>
  <w:style w:type="character" w:styleId="CommentReference">
    <w:name w:val="annotation reference"/>
    <w:basedOn w:val="DefaultParagraphFont"/>
    <w:semiHidden/>
    <w:rsid w:val="000A6CD8"/>
    <w:rPr>
      <w:sz w:val="16"/>
      <w:szCs w:val="16"/>
    </w:rPr>
  </w:style>
  <w:style w:type="paragraph" w:styleId="CommentText">
    <w:name w:val="annotation text"/>
    <w:basedOn w:val="Normal"/>
    <w:semiHidden/>
    <w:rsid w:val="000A6CD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A6CD8"/>
    <w:rPr>
      <w:b/>
      <w:bCs/>
    </w:rPr>
  </w:style>
  <w:style w:type="paragraph" w:styleId="BalloonText">
    <w:name w:val="Balloon Text"/>
    <w:basedOn w:val="Normal"/>
    <w:semiHidden/>
    <w:rsid w:val="000A6CD8"/>
    <w:rPr>
      <w:rFonts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D041D"/>
    <w:rPr>
      <w:rFonts w:asciiTheme="majorHAnsi" w:hAnsiTheme="majorHAnsi" w:cs="Arial"/>
      <w:b/>
      <w:bCs/>
      <w:color w:val="1B587C" w:themeColor="accent3"/>
      <w:kern w:val="32"/>
      <w:sz w:val="40"/>
      <w:szCs w:val="40"/>
    </w:rPr>
  </w:style>
  <w:style w:type="paragraph" w:customStyle="1" w:styleId="FormTitles">
    <w:name w:val="Form Titles"/>
    <w:basedOn w:val="Normal"/>
    <w:link w:val="FormTitlesChar"/>
    <w:qFormat/>
    <w:rsid w:val="00BD041D"/>
    <w:pPr>
      <w:spacing w:before="60" w:after="60"/>
      <w:jc w:val="right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D041D"/>
    <w:rPr>
      <w:rFonts w:asciiTheme="majorHAnsi" w:hAnsiTheme="majorHAnsi"/>
      <w:b/>
      <w:color w:val="1B587C" w:themeColor="accent3"/>
      <w:sz w:val="24"/>
      <w:szCs w:val="24"/>
    </w:rPr>
  </w:style>
  <w:style w:type="character" w:customStyle="1" w:styleId="FormTitlesChar">
    <w:name w:val="Form Titles Char"/>
    <w:basedOn w:val="Heading3Char"/>
    <w:link w:val="FormTitles"/>
    <w:rsid w:val="00BD041D"/>
    <w:rPr>
      <w:rFonts w:asciiTheme="minorHAnsi" w:hAnsiTheme="minorHAnsi"/>
      <w:b/>
      <w:color w:val="1B587C" w:themeColor="accent3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BD041D"/>
    <w:rPr>
      <w:color w:val="808080"/>
    </w:rPr>
  </w:style>
  <w:style w:type="paragraph" w:styleId="NoSpacing">
    <w:name w:val="No Spacing"/>
    <w:uiPriority w:val="1"/>
    <w:qFormat/>
    <w:rsid w:val="00B66678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E7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A9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7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7F1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B627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7F1"/>
    <w:rPr>
      <w:rFonts w:asciiTheme="minorHAnsi" w:hAnsiTheme="minorHAnsi"/>
      <w:sz w:val="22"/>
      <w:szCs w:val="24"/>
    </w:rPr>
  </w:style>
  <w:style w:type="character" w:customStyle="1" w:styleId="Style1">
    <w:name w:val="Style1"/>
    <w:basedOn w:val="DefaultParagraphFont"/>
    <w:uiPriority w:val="1"/>
    <w:rsid w:val="000E48BC"/>
    <w:rPr>
      <w:rFonts w:ascii="Helvetica" w:hAnsi="Helvetica"/>
      <w:sz w:val="22"/>
    </w:rPr>
  </w:style>
  <w:style w:type="character" w:customStyle="1" w:styleId="Filledoutcontent">
    <w:name w:val="Filled out content"/>
    <w:basedOn w:val="DefaultParagraphFont"/>
    <w:uiPriority w:val="1"/>
    <w:rsid w:val="0070441F"/>
    <w:rPr>
      <w:bdr w:val="none" w:sz="0" w:space="0" w:color="auto"/>
      <w:shd w:val="clear" w:color="auto" w:fill="CBCBCB" w:themeFill="text2" w:themeFillTint="40"/>
    </w:rPr>
  </w:style>
  <w:style w:type="paragraph" w:customStyle="1" w:styleId="FooterRight">
    <w:name w:val="Footer Right"/>
    <w:basedOn w:val="Footer"/>
    <w:uiPriority w:val="35"/>
    <w:qFormat/>
    <w:rsid w:val="00415962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HAnsi"/>
      <w:color w:val="7F7F7F" w:themeColor="text1" w:themeTint="80"/>
      <w:sz w:val="20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MS_Courses@hms.harvard.ed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DMS_Courses@hms.harvard.edu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MS_Courses@hms.harvard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297\AppData\Roaming\Microsoft\Templates\TrvlR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B84061961D4E8FBE9A1E99D763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0B5C2-8977-40E6-BC03-6B243F693F5A}"/>
      </w:docPartPr>
      <w:docPartBody>
        <w:p w:rsidR="00E9064F" w:rsidRDefault="00DD576F" w:rsidP="00DD576F">
          <w:pPr>
            <w:pStyle w:val="1FB84061961D4E8FBE9A1E99D763B46823"/>
          </w:pPr>
          <w:r w:rsidRPr="00B74FDD">
            <w:rPr>
              <w:rStyle w:val="PlaceholderText"/>
              <w:rFonts w:asciiTheme="majorHAnsi" w:hAnsiTheme="majorHAnsi" w:cstheme="majorHAnsi"/>
              <w:color w:val="808080" w:themeColor="background1" w:themeShade="80"/>
              <w:shd w:val="clear" w:color="auto" w:fill="E1EBF7" w:themeFill="text2" w:themeFillTint="1A"/>
            </w:rPr>
            <w:t>Enter description here (150 words max.)</w:t>
          </w:r>
        </w:p>
      </w:docPartBody>
    </w:docPart>
    <w:docPart>
      <w:docPartPr>
        <w:name w:val="B211C8485A854AC2B546AC7FD084E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2802-68DB-4641-9C87-C545785E408F}"/>
      </w:docPartPr>
      <w:docPartBody>
        <w:p w:rsidR="00551768" w:rsidRDefault="00DD576F" w:rsidP="00DD576F">
          <w:pPr>
            <w:pStyle w:val="B211C8485A854AC2B546AC7FD084E9E012"/>
          </w:pPr>
          <w:r w:rsidRPr="00177C99">
            <w:rPr>
              <w:rStyle w:val="PlaceholderText"/>
              <w:highlight w:val="lightGray"/>
            </w:rPr>
            <w:t>Enter title.</w:t>
          </w:r>
        </w:p>
      </w:docPartBody>
    </w:docPart>
    <w:docPart>
      <w:docPartPr>
        <w:name w:val="AF43489B4414452BBCB64FBE8E83C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08ACB-DA00-4B10-AD0F-CA2F409644FD}"/>
      </w:docPartPr>
      <w:docPartBody>
        <w:p w:rsidR="00551768" w:rsidRDefault="00DD576F" w:rsidP="00DD576F">
          <w:pPr>
            <w:pStyle w:val="AF43489B4414452BBCB64FBE8E83CF3112"/>
          </w:pPr>
          <w:r>
            <w:rPr>
              <w:rStyle w:val="PlaceholderText"/>
            </w:rPr>
            <w:t>Enter Name</w:t>
          </w:r>
          <w:r w:rsidRPr="00A64785">
            <w:rPr>
              <w:rStyle w:val="PlaceholderText"/>
            </w:rPr>
            <w:t>.</w:t>
          </w:r>
        </w:p>
      </w:docPartBody>
    </w:docPart>
    <w:docPart>
      <w:docPartPr>
        <w:name w:val="235A705687644999B17C72CEB221E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3DF6D-F6A1-4195-8561-06E19034F8EC}"/>
      </w:docPartPr>
      <w:docPartBody>
        <w:p w:rsidR="00551768" w:rsidRDefault="00DD576F" w:rsidP="00DD576F">
          <w:pPr>
            <w:pStyle w:val="235A705687644999B17C72CEB221EA2E11"/>
          </w:pPr>
          <w:r w:rsidRPr="00A97D1F">
            <w:rPr>
              <w:rStyle w:val="PlaceholderText"/>
              <w:shd w:val="clear" w:color="auto" w:fill="D9D9D9" w:themeFill="background1" w:themeFillShade="D9"/>
            </w:rPr>
            <w:t>Enter course number.</w:t>
          </w:r>
        </w:p>
      </w:docPartBody>
    </w:docPart>
    <w:docPart>
      <w:docPartPr>
        <w:name w:val="68A0DFBF5B054122BA0865D2A3BCB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25A98-4A75-4C13-A65B-41A23B2CB6DB}"/>
      </w:docPartPr>
      <w:docPartBody>
        <w:p w:rsidR="00551768" w:rsidRDefault="00DD576F" w:rsidP="00DD576F">
          <w:pPr>
            <w:pStyle w:val="68A0DFBF5B054122BA0865D2A3BCB67E8"/>
          </w:pPr>
          <w:r w:rsidRPr="00A6478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altName w:val="ＭＳ 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E6"/>
    <w:rsid w:val="00062BF5"/>
    <w:rsid w:val="001552E6"/>
    <w:rsid w:val="00166C55"/>
    <w:rsid w:val="00333EDA"/>
    <w:rsid w:val="00362DDE"/>
    <w:rsid w:val="003C0175"/>
    <w:rsid w:val="00420120"/>
    <w:rsid w:val="0045080B"/>
    <w:rsid w:val="00537973"/>
    <w:rsid w:val="00551768"/>
    <w:rsid w:val="007145D3"/>
    <w:rsid w:val="008305DF"/>
    <w:rsid w:val="008D36EC"/>
    <w:rsid w:val="00947AB3"/>
    <w:rsid w:val="009E3C20"/>
    <w:rsid w:val="009E4330"/>
    <w:rsid w:val="009F060B"/>
    <w:rsid w:val="00B05B48"/>
    <w:rsid w:val="00B16120"/>
    <w:rsid w:val="00B3207A"/>
    <w:rsid w:val="00BD45F7"/>
    <w:rsid w:val="00C72B01"/>
    <w:rsid w:val="00C9009B"/>
    <w:rsid w:val="00D8541A"/>
    <w:rsid w:val="00DD576F"/>
    <w:rsid w:val="00E9064F"/>
    <w:rsid w:val="00EF5A7A"/>
    <w:rsid w:val="00F35D6E"/>
    <w:rsid w:val="00FC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76F"/>
    <w:rPr>
      <w:color w:val="808080"/>
    </w:rPr>
  </w:style>
  <w:style w:type="paragraph" w:customStyle="1" w:styleId="AEE2AE557BAA4000B774075C0D995C96">
    <w:name w:val="AEE2AE557BAA4000B774075C0D995C96"/>
    <w:rsid w:val="001552E6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0AC05B942F343FEB9D09227174E0A80">
    <w:name w:val="B0AC05B942F343FEB9D09227174E0A80"/>
    <w:rsid w:val="001552E6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A5995C14CDD4A76BFC012D9762E8E82">
    <w:name w:val="3A5995C14CDD4A76BFC012D9762E8E82"/>
    <w:rsid w:val="001552E6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9DBA10523AA465AB8535F930F0CB803">
    <w:name w:val="69DBA10523AA465AB8535F930F0CB803"/>
    <w:rsid w:val="001552E6"/>
  </w:style>
  <w:style w:type="paragraph" w:customStyle="1" w:styleId="38ACF0D23D444E7C8D1CF43D89FDF765">
    <w:name w:val="38ACF0D23D444E7C8D1CF43D89FDF765"/>
    <w:rsid w:val="001552E6"/>
  </w:style>
  <w:style w:type="paragraph" w:customStyle="1" w:styleId="FC68BD2F4BB14AEFA6DCAE761131279D">
    <w:name w:val="FC68BD2F4BB14AEFA6DCAE761131279D"/>
    <w:rsid w:val="001552E6"/>
  </w:style>
  <w:style w:type="paragraph" w:customStyle="1" w:styleId="C5DBFD08497C4EC8B1FE0AF3B97CA492">
    <w:name w:val="C5DBFD08497C4EC8B1FE0AF3B97CA492"/>
    <w:rsid w:val="001552E6"/>
  </w:style>
  <w:style w:type="paragraph" w:customStyle="1" w:styleId="8138BE9B5A9344B2A47BF4907B1608F5">
    <w:name w:val="8138BE9B5A9344B2A47BF4907B1608F5"/>
    <w:rsid w:val="001552E6"/>
  </w:style>
  <w:style w:type="paragraph" w:customStyle="1" w:styleId="8A74C4C344D64104AA62A188AF2AE31C">
    <w:name w:val="8A74C4C344D64104AA62A188AF2AE31C"/>
    <w:rsid w:val="001552E6"/>
  </w:style>
  <w:style w:type="paragraph" w:customStyle="1" w:styleId="2FD045A206EE414880414A2208340A2D">
    <w:name w:val="2FD045A206EE414880414A2208340A2D"/>
    <w:rsid w:val="001552E6"/>
  </w:style>
  <w:style w:type="paragraph" w:customStyle="1" w:styleId="6DDA4073BA1A47BBA7B2EE495C20D269">
    <w:name w:val="6DDA4073BA1A47BBA7B2EE495C20D269"/>
    <w:rsid w:val="001552E6"/>
  </w:style>
  <w:style w:type="paragraph" w:customStyle="1" w:styleId="E32AE16EEB3C461DAA02A2C85E2A1AB4">
    <w:name w:val="E32AE16EEB3C461DAA02A2C85E2A1AB4"/>
    <w:rsid w:val="001552E6"/>
  </w:style>
  <w:style w:type="paragraph" w:customStyle="1" w:styleId="C3D24608EF8D48FFAE379E336A91E043">
    <w:name w:val="C3D24608EF8D48FFAE379E336A91E043"/>
    <w:rsid w:val="00C72B01"/>
  </w:style>
  <w:style w:type="paragraph" w:customStyle="1" w:styleId="1273DE7E366748058CBEA3D0E2390ED4">
    <w:name w:val="1273DE7E366748058CBEA3D0E2390E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">
    <w:name w:val="727D71AA8E884242A3C788974848785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">
    <w:name w:val="D90AEE8E04BE43DEB257F4126523872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">
    <w:name w:val="EAE0A96BC11947FFA4611C613B94D7ED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">
    <w:name w:val="78357FBC89704E719B27205FF27744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">
    <w:name w:val="8FF0473C02B9454F8B1864FF506274C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">
    <w:name w:val="5B5A6BCAB33D4C8AAAD3E060D21B91D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">
    <w:name w:val="DFAF8A5248A3431CA50D4F3912A9881D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">
    <w:name w:val="74DCD4250B434964AF1AD89E0EE5BB9A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CF2961DEC6488CAD219F0400557D89">
    <w:name w:val="7BCF2961DEC6488CAD219F0400557D8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D81477BFC064B40B2ED5C24AB7FEFF8">
    <w:name w:val="7D81477BFC064B40B2ED5C24AB7FEFF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44C0EFCE0AF42FCBCBBEA6CACDE8744">
    <w:name w:val="844C0EFCE0AF42FCBCBBEA6CACDE87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B7516CEFD74296B7FB0FAC627251C1">
    <w:name w:val="CCB7516CEFD74296B7FB0FAC627251C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4D86F6B05E34D8684D142EC63A4310C">
    <w:name w:val="54D86F6B05E34D8684D142EC63A4310C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D458EB805D4BF48B4124274344FB0E">
    <w:name w:val="9DD458EB805D4BF48B4124274344FB0E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9B768A3F4D443CB9075EFA4BF60DDE5">
    <w:name w:val="F9B768A3F4D443CB9075EFA4BF60DDE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2DE4FD3A024247A8A3F7FBD895058E">
    <w:name w:val="A12DE4FD3A024247A8A3F7FBD895058E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7BC16C01B30484696476B3A321D5002">
    <w:name w:val="17BC16C01B30484696476B3A321D500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DE0F1AFA7640F6A98C18B295D214B6">
    <w:name w:val="12DE0F1AFA7640F6A98C18B295D214B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6B1C173CD33485FB9FF60C007431902">
    <w:name w:val="B6B1C173CD33485FB9FF60C00743190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CF462530A7D4927A7C9A954C2964382">
    <w:name w:val="0CF462530A7D4927A7C9A954C296438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">
    <w:name w:val="1273DE7E366748058CBEA3D0E2390ED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">
    <w:name w:val="727D71AA8E884242A3C788974848785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">
    <w:name w:val="D90AEE8E04BE43DEB257F41265238720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">
    <w:name w:val="EAE0A96BC11947FFA4611C613B94D7ED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">
    <w:name w:val="78357FBC89704E719B27205FF2774446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">
    <w:name w:val="8FF0473C02B9454F8B1864FF506274C7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">
    <w:name w:val="5B5A6BCAB33D4C8AAAD3E060D21B91D0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">
    <w:name w:val="DFAF8A5248A3431CA50D4F3912A9881D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">
    <w:name w:val="74DCD4250B434964AF1AD89E0EE5BB9A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CF2961DEC6488CAD219F0400557D891">
    <w:name w:val="7BCF2961DEC6488CAD219F0400557D89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D81477BFC064B40B2ED5C24AB7FEFF81">
    <w:name w:val="7D81477BFC064B40B2ED5C24AB7FEFF8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44C0EFCE0AF42FCBCBBEA6CACDE87441">
    <w:name w:val="844C0EFCE0AF42FCBCBBEA6CACDE874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B7516CEFD74296B7FB0FAC627251C11">
    <w:name w:val="CCB7516CEFD74296B7FB0FAC627251C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4D86F6B05E34D8684D142EC63A4310C1">
    <w:name w:val="54D86F6B05E34D8684D142EC63A4310C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D458EB805D4BF48B4124274344FB0E1">
    <w:name w:val="9DD458EB805D4BF48B4124274344FB0E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9B768A3F4D443CB9075EFA4BF60DDE51">
    <w:name w:val="F9B768A3F4D443CB9075EFA4BF60DDE5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2DE4FD3A024247A8A3F7FBD895058E1">
    <w:name w:val="A12DE4FD3A024247A8A3F7FBD895058E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7BC16C01B30484696476B3A321D50021">
    <w:name w:val="17BC16C01B30484696476B3A321D500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DE0F1AFA7640F6A98C18B295D214B61">
    <w:name w:val="12DE0F1AFA7640F6A98C18B295D214B6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6B1C173CD33485FB9FF60C0074319021">
    <w:name w:val="B6B1C173CD33485FB9FF60C00743190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CF462530A7D4927A7C9A954C29643821">
    <w:name w:val="0CF462530A7D4927A7C9A954C296438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2">
    <w:name w:val="1273DE7E366748058CBEA3D0E2390ED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2">
    <w:name w:val="727D71AA8E884242A3C788974848785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2">
    <w:name w:val="D90AEE8E04BE43DEB257F41265238720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2">
    <w:name w:val="EAE0A96BC11947FFA4611C613B94D7ED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2">
    <w:name w:val="78357FBC89704E719B27205FF2774446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2">
    <w:name w:val="8FF0473C02B9454F8B1864FF506274C7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2">
    <w:name w:val="5B5A6BCAB33D4C8AAAD3E060D21B91D0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2">
    <w:name w:val="DFAF8A5248A3431CA50D4F3912A9881D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2">
    <w:name w:val="74DCD4250B434964AF1AD89E0EE5BB9A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CF2961DEC6488CAD219F0400557D892">
    <w:name w:val="7BCF2961DEC6488CAD219F0400557D89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D81477BFC064B40B2ED5C24AB7FEFF82">
    <w:name w:val="7D81477BFC064B40B2ED5C24AB7FEFF8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44C0EFCE0AF42FCBCBBEA6CACDE87442">
    <w:name w:val="844C0EFCE0AF42FCBCBBEA6CACDE874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B7516CEFD74296B7FB0FAC627251C12">
    <w:name w:val="CCB7516CEFD74296B7FB0FAC627251C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4D86F6B05E34D8684D142EC63A4310C2">
    <w:name w:val="54D86F6B05E34D8684D142EC63A4310C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D458EB805D4BF48B4124274344FB0E2">
    <w:name w:val="9DD458EB805D4BF48B4124274344FB0E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9B768A3F4D443CB9075EFA4BF60DDE52">
    <w:name w:val="F9B768A3F4D443CB9075EFA4BF60DDE5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2DE4FD3A024247A8A3F7FBD895058E2">
    <w:name w:val="A12DE4FD3A024247A8A3F7FBD895058E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7BC16C01B30484696476B3A321D50022">
    <w:name w:val="17BC16C01B30484696476B3A321D500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DE0F1AFA7640F6A98C18B295D214B62">
    <w:name w:val="12DE0F1AFA7640F6A98C18B295D214B6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6B1C173CD33485FB9FF60C0074319022">
    <w:name w:val="B6B1C173CD33485FB9FF60C00743190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CF462530A7D4927A7C9A954C29643822">
    <w:name w:val="0CF462530A7D4927A7C9A954C296438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3">
    <w:name w:val="1273DE7E366748058CBEA3D0E2390ED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3">
    <w:name w:val="727D71AA8E884242A3C788974848785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3">
    <w:name w:val="D90AEE8E04BE43DEB257F41265238720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3">
    <w:name w:val="EAE0A96BC11947FFA4611C613B94D7ED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3">
    <w:name w:val="78357FBC89704E719B27205FF2774446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3">
    <w:name w:val="8FF0473C02B9454F8B1864FF506274C7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3">
    <w:name w:val="5B5A6BCAB33D4C8AAAD3E060D21B91D0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3">
    <w:name w:val="DFAF8A5248A3431CA50D4F3912A9881D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3">
    <w:name w:val="74DCD4250B434964AF1AD89E0EE5BB9A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CF2961DEC6488CAD219F0400557D893">
    <w:name w:val="7BCF2961DEC6488CAD219F0400557D89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D81477BFC064B40B2ED5C24AB7FEFF83">
    <w:name w:val="7D81477BFC064B40B2ED5C24AB7FEFF8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44C0EFCE0AF42FCBCBBEA6CACDE87443">
    <w:name w:val="844C0EFCE0AF42FCBCBBEA6CACDE874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B7516CEFD74296B7FB0FAC627251C13">
    <w:name w:val="CCB7516CEFD74296B7FB0FAC627251C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4D86F6B05E34D8684D142EC63A4310C3">
    <w:name w:val="54D86F6B05E34D8684D142EC63A4310C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D458EB805D4BF48B4124274344FB0E3">
    <w:name w:val="9DD458EB805D4BF48B4124274344FB0E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9B768A3F4D443CB9075EFA4BF60DDE53">
    <w:name w:val="F9B768A3F4D443CB9075EFA4BF60DDE5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2DE4FD3A024247A8A3F7FBD895058E3">
    <w:name w:val="A12DE4FD3A024247A8A3F7FBD895058E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7BC16C01B30484696476B3A321D50023">
    <w:name w:val="17BC16C01B30484696476B3A321D500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DE0F1AFA7640F6A98C18B295D214B63">
    <w:name w:val="12DE0F1AFA7640F6A98C18B295D214B6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6B1C173CD33485FB9FF60C0074319023">
    <w:name w:val="B6B1C173CD33485FB9FF60C00743190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CF462530A7D4927A7C9A954C29643823">
    <w:name w:val="0CF462530A7D4927A7C9A954C296438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">
    <w:name w:val="F510F3E586CF4161A299CB2D2E2440AA"/>
    <w:rsid w:val="00C72B01"/>
  </w:style>
  <w:style w:type="paragraph" w:customStyle="1" w:styleId="B28323D3A3F74870A6902B7ED6DBB8DF">
    <w:name w:val="B28323D3A3F74870A6902B7ED6DBB8DF"/>
    <w:rsid w:val="00C72B01"/>
  </w:style>
  <w:style w:type="paragraph" w:customStyle="1" w:styleId="C1B3A95AD5EF4F718B87A7EB63AF149E">
    <w:name w:val="C1B3A95AD5EF4F718B87A7EB63AF149E"/>
    <w:rsid w:val="00C72B01"/>
  </w:style>
  <w:style w:type="paragraph" w:customStyle="1" w:styleId="1EF3A7934BDF446186EE5354D02066DB">
    <w:name w:val="1EF3A7934BDF446186EE5354D02066DB"/>
    <w:rsid w:val="00C72B01"/>
  </w:style>
  <w:style w:type="paragraph" w:customStyle="1" w:styleId="D4948268781646BA8C60344346BDAA64">
    <w:name w:val="D4948268781646BA8C60344346BDAA64"/>
    <w:rsid w:val="00C72B01"/>
  </w:style>
  <w:style w:type="paragraph" w:customStyle="1" w:styleId="01ED1506463D493DA1055AA4181CBA11">
    <w:name w:val="01ED1506463D493DA1055AA4181CBA11"/>
    <w:rsid w:val="00C72B01"/>
  </w:style>
  <w:style w:type="paragraph" w:customStyle="1" w:styleId="C8C8664EB9F849289FDAF9489406346D">
    <w:name w:val="C8C8664EB9F849289FDAF9489406346D"/>
    <w:rsid w:val="00C72B01"/>
  </w:style>
  <w:style w:type="paragraph" w:customStyle="1" w:styleId="A6B627D288684E1D874CF2C3ABE71F24">
    <w:name w:val="A6B627D288684E1D874CF2C3ABE71F24"/>
    <w:rsid w:val="00C72B01"/>
  </w:style>
  <w:style w:type="paragraph" w:customStyle="1" w:styleId="5167FC0ECD8242BAA01FF31756695BA3">
    <w:name w:val="5167FC0ECD8242BAA01FF31756695BA3"/>
    <w:rsid w:val="00C72B01"/>
  </w:style>
  <w:style w:type="paragraph" w:customStyle="1" w:styleId="63EB680808D14422B42CD6A6467BC9D4">
    <w:name w:val="63EB680808D14422B42CD6A6467BC9D4"/>
    <w:rsid w:val="00C72B01"/>
  </w:style>
  <w:style w:type="paragraph" w:customStyle="1" w:styleId="35B2CFDE73804342A5342A41101E30BC">
    <w:name w:val="35B2CFDE73804342A5342A41101E30BC"/>
    <w:rsid w:val="00C72B01"/>
  </w:style>
  <w:style w:type="paragraph" w:customStyle="1" w:styleId="41A4A46F04D74FA680EB00C8A2150944">
    <w:name w:val="41A4A46F04D74FA680EB00C8A2150944"/>
    <w:rsid w:val="00C72B01"/>
  </w:style>
  <w:style w:type="paragraph" w:customStyle="1" w:styleId="6857197D13F94FBFBD19FD1740E48252">
    <w:name w:val="6857197D13F94FBFBD19FD1740E48252"/>
    <w:rsid w:val="00C72B01"/>
  </w:style>
  <w:style w:type="paragraph" w:customStyle="1" w:styleId="1273DE7E366748058CBEA3D0E2390ED44">
    <w:name w:val="1273DE7E366748058CBEA3D0E2390ED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4">
    <w:name w:val="727D71AA8E884242A3C7889748487852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4">
    <w:name w:val="D90AEE8E04BE43DEB257F41265238720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4">
    <w:name w:val="EAE0A96BC11947FFA4611C613B94D7E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4">
    <w:name w:val="78357FBC89704E719B27205FF2774446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4">
    <w:name w:val="8FF0473C02B9454F8B1864FF506274C7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4">
    <w:name w:val="5B5A6BCAB33D4C8AAAD3E060D21B91D0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4">
    <w:name w:val="DFAF8A5248A3431CA50D4F3912A9881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4">
    <w:name w:val="74DCD4250B434964AF1AD89E0EE5BB9A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1">
    <w:name w:val="F510F3E586CF4161A299CB2D2E2440AA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">
    <w:name w:val="B28323D3A3F74870A6902B7ED6DBB8DF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">
    <w:name w:val="C1B3A95AD5EF4F718B87A7EB63AF149E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1">
    <w:name w:val="1EF3A7934BDF446186EE5354D02066DB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">
    <w:name w:val="D4948268781646BA8C60344346BDAA6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">
    <w:name w:val="01ED1506463D493DA1055AA4181CBA1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1">
    <w:name w:val="C8C8664EB9F849289FDAF9489406346D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">
    <w:name w:val="A6B627D288684E1D874CF2C3ABE71F2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">
    <w:name w:val="5167FC0ECD8242BAA01FF31756695BA3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1">
    <w:name w:val="63EB680808D14422B42CD6A6467BC9D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">
    <w:name w:val="35B2CFDE73804342A5342A41101E30BC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">
    <w:name w:val="41A4A46F04D74FA680EB00C8A215094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">
    <w:name w:val="6857197D13F94FBFBD19FD1740E4825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5">
    <w:name w:val="1273DE7E366748058CBEA3D0E2390ED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5">
    <w:name w:val="727D71AA8E884242A3C7889748487852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5">
    <w:name w:val="D90AEE8E04BE43DEB257F41265238720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5">
    <w:name w:val="EAE0A96BC11947FFA4611C613B94D7ED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5">
    <w:name w:val="78357FBC89704E719B27205FF2774446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5">
    <w:name w:val="8FF0473C02B9454F8B1864FF506274C7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5">
    <w:name w:val="5B5A6BCAB33D4C8AAAD3E060D21B91D0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5">
    <w:name w:val="DFAF8A5248A3431CA50D4F3912A9881D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5">
    <w:name w:val="74DCD4250B434964AF1AD89E0EE5BB9A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2">
    <w:name w:val="F510F3E586CF4161A299CB2D2E2440AA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2">
    <w:name w:val="B28323D3A3F74870A6902B7ED6DBB8DF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2">
    <w:name w:val="C1B3A95AD5EF4F718B87A7EB63AF149E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2">
    <w:name w:val="1EF3A7934BDF446186EE5354D02066DB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2">
    <w:name w:val="D4948268781646BA8C60344346BDAA6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2">
    <w:name w:val="01ED1506463D493DA1055AA4181CBA1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2">
    <w:name w:val="C8C8664EB9F849289FDAF9489406346D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2">
    <w:name w:val="A6B627D288684E1D874CF2C3ABE71F2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2">
    <w:name w:val="5167FC0ECD8242BAA01FF31756695BA3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2">
    <w:name w:val="63EB680808D14422B42CD6A6467BC9D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2">
    <w:name w:val="35B2CFDE73804342A5342A41101E30BC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2">
    <w:name w:val="41A4A46F04D74FA680EB00C8A215094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2">
    <w:name w:val="6857197D13F94FBFBD19FD1740E4825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6">
    <w:name w:val="1273DE7E366748058CBEA3D0E2390ED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6">
    <w:name w:val="727D71AA8E884242A3C7889748487852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6">
    <w:name w:val="D90AEE8E04BE43DEB257F41265238720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6">
    <w:name w:val="EAE0A96BC11947FFA4611C613B94D7ED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6">
    <w:name w:val="78357FBC89704E719B27205FF2774446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6">
    <w:name w:val="8FF0473C02B9454F8B1864FF506274C7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6">
    <w:name w:val="5B5A6BCAB33D4C8AAAD3E060D21B91D0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6">
    <w:name w:val="DFAF8A5248A3431CA50D4F3912A9881D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6">
    <w:name w:val="74DCD4250B434964AF1AD89E0EE5BB9A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3">
    <w:name w:val="F510F3E586CF4161A299CB2D2E2440AA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3">
    <w:name w:val="B28323D3A3F74870A6902B7ED6DBB8DF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3">
    <w:name w:val="C1B3A95AD5EF4F718B87A7EB63AF149E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3">
    <w:name w:val="1EF3A7934BDF446186EE5354D02066DB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3">
    <w:name w:val="D4948268781646BA8C60344346BDAA6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3">
    <w:name w:val="01ED1506463D493DA1055AA4181CBA1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3">
    <w:name w:val="C8C8664EB9F849289FDAF9489406346D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3">
    <w:name w:val="A6B627D288684E1D874CF2C3ABE71F2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3">
    <w:name w:val="5167FC0ECD8242BAA01FF31756695BA3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3">
    <w:name w:val="63EB680808D14422B42CD6A6467BC9D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3">
    <w:name w:val="35B2CFDE73804342A5342A41101E30BC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3">
    <w:name w:val="41A4A46F04D74FA680EB00C8A215094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3">
    <w:name w:val="6857197D13F94FBFBD19FD1740E4825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">
    <w:name w:val="1D4B457705E843D0BCA854E3F80CE9DD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7">
    <w:name w:val="1273DE7E366748058CBEA3D0E2390ED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7">
    <w:name w:val="727D71AA8E884242A3C7889748487852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7">
    <w:name w:val="D90AEE8E04BE43DEB257F41265238720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7">
    <w:name w:val="EAE0A96BC11947FFA4611C613B94D7ED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7">
    <w:name w:val="78357FBC89704E719B27205FF2774446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7">
    <w:name w:val="8FF0473C02B9454F8B1864FF506274C7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7">
    <w:name w:val="5B5A6BCAB33D4C8AAAD3E060D21B91D0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7">
    <w:name w:val="DFAF8A5248A3431CA50D4F3912A9881D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7">
    <w:name w:val="74DCD4250B434964AF1AD89E0EE5BB9A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4">
    <w:name w:val="F510F3E586CF4161A299CB2D2E2440AA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4">
    <w:name w:val="B28323D3A3F74870A6902B7ED6DBB8DF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4">
    <w:name w:val="C1B3A95AD5EF4F718B87A7EB63AF149E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4">
    <w:name w:val="1EF3A7934BDF446186EE5354D02066DB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4">
    <w:name w:val="D4948268781646BA8C60344346BDAA6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4">
    <w:name w:val="01ED1506463D493DA1055AA4181CBA1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4">
    <w:name w:val="C8C8664EB9F849289FDAF9489406346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4">
    <w:name w:val="A6B627D288684E1D874CF2C3ABE71F2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4">
    <w:name w:val="5167FC0ECD8242BAA01FF31756695BA3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4">
    <w:name w:val="63EB680808D14422B42CD6A6467BC9D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4">
    <w:name w:val="35B2CFDE73804342A5342A41101E30BC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4">
    <w:name w:val="41A4A46F04D74FA680EB00C8A215094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4">
    <w:name w:val="6857197D13F94FBFBD19FD1740E48252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1">
    <w:name w:val="1D4B457705E843D0BCA854E3F80CE9DD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8">
    <w:name w:val="1273DE7E366748058CBEA3D0E2390ED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8">
    <w:name w:val="727D71AA8E884242A3C7889748487852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8">
    <w:name w:val="D90AEE8E04BE43DEB257F41265238720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8">
    <w:name w:val="EAE0A96BC11947FFA4611C613B94D7ED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8">
    <w:name w:val="78357FBC89704E719B27205FF2774446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8">
    <w:name w:val="8FF0473C02B9454F8B1864FF506274C7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8">
    <w:name w:val="5B5A6BCAB33D4C8AAAD3E060D21B91D0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8">
    <w:name w:val="DFAF8A5248A3431CA50D4F3912A9881D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8">
    <w:name w:val="74DCD4250B434964AF1AD89E0EE5BB9A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5">
    <w:name w:val="F510F3E586CF4161A299CB2D2E2440AA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5">
    <w:name w:val="B28323D3A3F74870A6902B7ED6DBB8DF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5">
    <w:name w:val="C1B3A95AD5EF4F718B87A7EB63AF149E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5">
    <w:name w:val="1EF3A7934BDF446186EE5354D02066DB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5">
    <w:name w:val="D4948268781646BA8C60344346BDAA6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5">
    <w:name w:val="01ED1506463D493DA1055AA4181CBA1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5">
    <w:name w:val="C8C8664EB9F849289FDAF9489406346D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5">
    <w:name w:val="A6B627D288684E1D874CF2C3ABE71F2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5">
    <w:name w:val="5167FC0ECD8242BAA01FF31756695BA3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5">
    <w:name w:val="63EB680808D14422B42CD6A6467BC9D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5">
    <w:name w:val="35B2CFDE73804342A5342A41101E30BC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5">
    <w:name w:val="41A4A46F04D74FA680EB00C8A215094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5">
    <w:name w:val="6857197D13F94FBFBD19FD1740E48252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2">
    <w:name w:val="1D4B457705E843D0BCA854E3F80CE9DD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9">
    <w:name w:val="1273DE7E366748058CBEA3D0E2390ED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9">
    <w:name w:val="727D71AA8E884242A3C7889748487852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9">
    <w:name w:val="D90AEE8E04BE43DEB257F41265238720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9">
    <w:name w:val="EAE0A96BC11947FFA4611C613B94D7ED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9">
    <w:name w:val="78357FBC89704E719B27205FF2774446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9">
    <w:name w:val="8FF0473C02B9454F8B1864FF506274C7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9">
    <w:name w:val="5B5A6BCAB33D4C8AAAD3E060D21B91D0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9">
    <w:name w:val="DFAF8A5248A3431CA50D4F3912A9881D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9">
    <w:name w:val="74DCD4250B434964AF1AD89E0EE5BB9A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6">
    <w:name w:val="F510F3E586CF4161A299CB2D2E2440AA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6">
    <w:name w:val="B28323D3A3F74870A6902B7ED6DBB8DF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6">
    <w:name w:val="C1B3A95AD5EF4F718B87A7EB63AF149E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6">
    <w:name w:val="1EF3A7934BDF446186EE5354D02066DB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6">
    <w:name w:val="D4948268781646BA8C60344346BDAA6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6">
    <w:name w:val="01ED1506463D493DA1055AA4181CBA1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6">
    <w:name w:val="C8C8664EB9F849289FDAF9489406346D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6">
    <w:name w:val="A6B627D288684E1D874CF2C3ABE71F2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6">
    <w:name w:val="5167FC0ECD8242BAA01FF31756695BA3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6">
    <w:name w:val="63EB680808D14422B42CD6A6467BC9D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6">
    <w:name w:val="35B2CFDE73804342A5342A41101E30BC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6">
    <w:name w:val="41A4A46F04D74FA680EB00C8A215094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6">
    <w:name w:val="6857197D13F94FBFBD19FD1740E48252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3">
    <w:name w:val="1D4B457705E843D0BCA854E3F80CE9DD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0">
    <w:name w:val="1273DE7E366748058CBEA3D0E2390ED4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0">
    <w:name w:val="727D71AA8E884242A3C7889748487852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0">
    <w:name w:val="D90AEE8E04BE43DEB257F41265238720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0">
    <w:name w:val="EAE0A96BC11947FFA4611C613B94D7ED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0">
    <w:name w:val="78357FBC89704E719B27205FF2774446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0">
    <w:name w:val="8FF0473C02B9454F8B1864FF506274C7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0">
    <w:name w:val="5B5A6BCAB33D4C8AAAD3E060D21B91D0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0">
    <w:name w:val="DFAF8A5248A3431CA50D4F3912A9881D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0">
    <w:name w:val="74DCD4250B434964AF1AD89E0EE5BB9A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7">
    <w:name w:val="F510F3E586CF4161A299CB2D2E2440AA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7">
    <w:name w:val="B28323D3A3F74870A6902B7ED6DBB8DF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7">
    <w:name w:val="C1B3A95AD5EF4F718B87A7EB63AF149E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7">
    <w:name w:val="1EF3A7934BDF446186EE5354D02066DB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7">
    <w:name w:val="D4948268781646BA8C60344346BDAA6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7">
    <w:name w:val="01ED1506463D493DA1055AA4181CBA11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7">
    <w:name w:val="C8C8664EB9F849289FDAF9489406346D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7">
    <w:name w:val="A6B627D288684E1D874CF2C3ABE71F2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7">
    <w:name w:val="5167FC0ECD8242BAA01FF31756695BA3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7">
    <w:name w:val="63EB680808D14422B42CD6A6467BC9D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7">
    <w:name w:val="35B2CFDE73804342A5342A41101E30BC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7">
    <w:name w:val="41A4A46F04D74FA680EB00C8A215094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7">
    <w:name w:val="6857197D13F94FBFBD19FD1740E48252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4">
    <w:name w:val="1D4B457705E843D0BCA854E3F80CE9D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1">
    <w:name w:val="1273DE7E366748058CBEA3D0E2390ED4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1">
    <w:name w:val="727D71AA8E884242A3C7889748487852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1">
    <w:name w:val="D90AEE8E04BE43DEB257F41265238720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1">
    <w:name w:val="EAE0A96BC11947FFA4611C613B94D7ED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1">
    <w:name w:val="78357FBC89704E719B27205FF2774446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1">
    <w:name w:val="8FF0473C02B9454F8B1864FF506274C7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1">
    <w:name w:val="5B5A6BCAB33D4C8AAAD3E060D21B91D0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1">
    <w:name w:val="DFAF8A5248A3431CA50D4F3912A9881D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1">
    <w:name w:val="74DCD4250B434964AF1AD89E0EE5BB9A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8">
    <w:name w:val="F510F3E586CF4161A299CB2D2E2440AA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8">
    <w:name w:val="B28323D3A3F74870A6902B7ED6DBB8DF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8">
    <w:name w:val="C1B3A95AD5EF4F718B87A7EB63AF149E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8">
    <w:name w:val="1EF3A7934BDF446186EE5354D02066DB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8">
    <w:name w:val="D4948268781646BA8C60344346BDAA6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8">
    <w:name w:val="01ED1506463D493DA1055AA4181CBA11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8">
    <w:name w:val="C8C8664EB9F849289FDAF9489406346D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8">
    <w:name w:val="A6B627D288684E1D874CF2C3ABE71F2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8">
    <w:name w:val="5167FC0ECD8242BAA01FF31756695BA3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8">
    <w:name w:val="63EB680808D14422B42CD6A6467BC9D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8">
    <w:name w:val="35B2CFDE73804342A5342A41101E30BC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8">
    <w:name w:val="41A4A46F04D74FA680EB00C8A215094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8">
    <w:name w:val="6857197D13F94FBFBD19FD1740E48252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5">
    <w:name w:val="1D4B457705E843D0BCA854E3F80CE9DD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5B68DA15E734021811E60D6FA5D2B57">
    <w:name w:val="85B68DA15E734021811E60D6FA5D2B57"/>
    <w:rsid w:val="00C72B01"/>
  </w:style>
  <w:style w:type="paragraph" w:customStyle="1" w:styleId="1273DE7E366748058CBEA3D0E2390ED412">
    <w:name w:val="1273DE7E366748058CBEA3D0E2390ED4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2">
    <w:name w:val="727D71AA8E884242A3C7889748487852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2">
    <w:name w:val="D90AEE8E04BE43DEB257F41265238720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2">
    <w:name w:val="EAE0A96BC11947FFA4611C613B94D7ED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2">
    <w:name w:val="78357FBC89704E719B27205FF2774446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2">
    <w:name w:val="8FF0473C02B9454F8B1864FF506274C7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2">
    <w:name w:val="5B5A6BCAB33D4C8AAAD3E060D21B91D0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2">
    <w:name w:val="DFAF8A5248A3431CA50D4F3912A9881D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2">
    <w:name w:val="74DCD4250B434964AF1AD89E0EE5BB9A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9">
    <w:name w:val="F510F3E586CF4161A299CB2D2E2440AA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9">
    <w:name w:val="B28323D3A3F74870A6902B7ED6DBB8DF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9">
    <w:name w:val="C1B3A95AD5EF4F718B87A7EB63AF149E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9">
    <w:name w:val="1EF3A7934BDF446186EE5354D02066DB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9">
    <w:name w:val="D4948268781646BA8C60344346BDAA6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9">
    <w:name w:val="01ED1506463D493DA1055AA4181CBA11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9">
    <w:name w:val="C8C8664EB9F849289FDAF9489406346D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9">
    <w:name w:val="A6B627D288684E1D874CF2C3ABE71F2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9">
    <w:name w:val="5167FC0ECD8242BAA01FF31756695BA3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9">
    <w:name w:val="63EB680808D14422B42CD6A6467BC9D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9">
    <w:name w:val="35B2CFDE73804342A5342A41101E30BC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9">
    <w:name w:val="41A4A46F04D74FA680EB00C8A215094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9">
    <w:name w:val="6857197D13F94FBFBD19FD1740E48252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6">
    <w:name w:val="1D4B457705E843D0BCA854E3F80CE9DD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">
    <w:name w:val="465E3861818E4CDE8649523A3AEA34C5"/>
    <w:rsid w:val="00C72B01"/>
  </w:style>
  <w:style w:type="paragraph" w:customStyle="1" w:styleId="80637E3A20694BD0B02ACED8735D85A3">
    <w:name w:val="80637E3A20694BD0B02ACED8735D85A3"/>
    <w:rsid w:val="00C72B01"/>
  </w:style>
  <w:style w:type="paragraph" w:customStyle="1" w:styleId="9D9FDB72194846D4A8EAC12453C05E0C">
    <w:name w:val="9D9FDB72194846D4A8EAC12453C05E0C"/>
    <w:rsid w:val="00C72B01"/>
  </w:style>
  <w:style w:type="paragraph" w:customStyle="1" w:styleId="5DE2CA02EEDA4B0196E323294986D3B7">
    <w:name w:val="5DE2CA02EEDA4B0196E323294986D3B7"/>
    <w:rsid w:val="00C72B01"/>
  </w:style>
  <w:style w:type="paragraph" w:customStyle="1" w:styleId="F2B7F65B49FA41C2BD2443C11CB0A80E">
    <w:name w:val="F2B7F65B49FA41C2BD2443C11CB0A80E"/>
    <w:rsid w:val="00C72B01"/>
  </w:style>
  <w:style w:type="paragraph" w:customStyle="1" w:styleId="C8579F4620214C52AAC5637632254268">
    <w:name w:val="C8579F4620214C52AAC5637632254268"/>
    <w:rsid w:val="00C72B01"/>
  </w:style>
  <w:style w:type="paragraph" w:customStyle="1" w:styleId="4F332C903B6541DFBB0AD97599BB7653">
    <w:name w:val="4F332C903B6541DFBB0AD97599BB7653"/>
    <w:rsid w:val="00C72B01"/>
  </w:style>
  <w:style w:type="paragraph" w:customStyle="1" w:styleId="ACFD34957B3342048BA98FBD9115DCD3">
    <w:name w:val="ACFD34957B3342048BA98FBD9115DCD3"/>
    <w:rsid w:val="00C72B01"/>
  </w:style>
  <w:style w:type="paragraph" w:customStyle="1" w:styleId="1FB84061961D4E8FBE9A1E99D763B468">
    <w:name w:val="1FB84061961D4E8FBE9A1E99D763B468"/>
    <w:rsid w:val="00C72B01"/>
  </w:style>
  <w:style w:type="paragraph" w:customStyle="1" w:styleId="C8579F4620214C52AAC56376322542681">
    <w:name w:val="C8579F4620214C52AAC5637632254268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1">
    <w:name w:val="4F332C903B6541DFBB0AD97599BB7653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1">
    <w:name w:val="ACFD34957B3342048BA98FBD9115DCD3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">
    <w:name w:val="1FB84061961D4E8FBE9A1E99D763B468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3">
    <w:name w:val="1273DE7E366748058CBEA3D0E2390ED4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3">
    <w:name w:val="727D71AA8E884242A3C7889748487852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3">
    <w:name w:val="D90AEE8E04BE43DEB257F41265238720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3">
    <w:name w:val="EAE0A96BC11947FFA4611C613B94D7ED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3">
    <w:name w:val="78357FBC89704E719B27205FF2774446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3">
    <w:name w:val="8FF0473C02B9454F8B1864FF506274C7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3">
    <w:name w:val="5B5A6BCAB33D4C8AAAD3E060D21B91D0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3">
    <w:name w:val="DFAF8A5248A3431CA50D4F3912A9881D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3">
    <w:name w:val="74DCD4250B434964AF1AD89E0EE5BB9A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1">
    <w:name w:val="465E3861818E4CDE8649523A3AEA34C5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0">
    <w:name w:val="B28323D3A3F74870A6902B7ED6DBB8DF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0">
    <w:name w:val="C1B3A95AD5EF4F718B87A7EB63AF149E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0637E3A20694BD0B02ACED8735D85A31">
    <w:name w:val="80637E3A20694BD0B02ACED8735D85A3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0">
    <w:name w:val="D4948268781646BA8C60344346BDAA64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0">
    <w:name w:val="01ED1506463D493DA1055AA4181CBA11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9FDB72194846D4A8EAC12453C05E0C1">
    <w:name w:val="9D9FDB72194846D4A8EAC12453C05E0C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0">
    <w:name w:val="A6B627D288684E1D874CF2C3ABE71F24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0">
    <w:name w:val="5167FC0ECD8242BAA01FF31756695BA3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B7F65B49FA41C2BD2443C11CB0A80E1">
    <w:name w:val="F2B7F65B49FA41C2BD2443C11CB0A80E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0">
    <w:name w:val="35B2CFDE73804342A5342A41101E30BC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0">
    <w:name w:val="41A4A46F04D74FA680EB00C8A2150944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0">
    <w:name w:val="6857197D13F94FBFBD19FD1740E48252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7">
    <w:name w:val="1D4B457705E843D0BCA854E3F80CE9DD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579F4620214C52AAC56376322542682">
    <w:name w:val="C8579F4620214C52AAC5637632254268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2">
    <w:name w:val="4F332C903B6541DFBB0AD97599BB7653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2">
    <w:name w:val="ACFD34957B3342048BA98FBD9115DCD3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">
    <w:name w:val="1FB84061961D4E8FBE9A1E99D763B468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4">
    <w:name w:val="1273DE7E366748058CBEA3D0E2390ED4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4">
    <w:name w:val="727D71AA8E884242A3C7889748487852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4">
    <w:name w:val="D90AEE8E04BE43DEB257F41265238720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4">
    <w:name w:val="EAE0A96BC11947FFA4611C613B94D7ED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4">
    <w:name w:val="78357FBC89704E719B27205FF2774446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4">
    <w:name w:val="8FF0473C02B9454F8B1864FF506274C7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4">
    <w:name w:val="5B5A6BCAB33D4C8AAAD3E060D21B91D0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4">
    <w:name w:val="DFAF8A5248A3431CA50D4F3912A9881D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4">
    <w:name w:val="74DCD4250B434964AF1AD89E0EE5BB9A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2">
    <w:name w:val="465E3861818E4CDE8649523A3AEA34C5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1">
    <w:name w:val="B28323D3A3F74870A6902B7ED6DBB8DF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1">
    <w:name w:val="C1B3A95AD5EF4F718B87A7EB63AF149E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0637E3A20694BD0B02ACED8735D85A32">
    <w:name w:val="80637E3A20694BD0B02ACED8735D85A3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1">
    <w:name w:val="D4948268781646BA8C60344346BDAA64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1">
    <w:name w:val="01ED1506463D493DA1055AA4181CBA11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9FDB72194846D4A8EAC12453C05E0C2">
    <w:name w:val="9D9FDB72194846D4A8EAC12453C05E0C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1">
    <w:name w:val="A6B627D288684E1D874CF2C3ABE71F24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1">
    <w:name w:val="5167FC0ECD8242BAA01FF31756695BA3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B7F65B49FA41C2BD2443C11CB0A80E2">
    <w:name w:val="F2B7F65B49FA41C2BD2443C11CB0A80E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1">
    <w:name w:val="35B2CFDE73804342A5342A41101E30BC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1">
    <w:name w:val="41A4A46F04D74FA680EB00C8A2150944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1">
    <w:name w:val="6857197D13F94FBFBD19FD1740E48252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8">
    <w:name w:val="1D4B457705E843D0BCA854E3F80CE9DD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579F4620214C52AAC56376322542683">
    <w:name w:val="C8579F4620214C52AAC5637632254268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3">
    <w:name w:val="4F332C903B6541DFBB0AD97599BB7653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3">
    <w:name w:val="ACFD34957B3342048BA98FBD9115DCD3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3">
    <w:name w:val="1FB84061961D4E8FBE9A1E99D763B468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5">
    <w:name w:val="1273DE7E366748058CBEA3D0E2390ED4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5">
    <w:name w:val="727D71AA8E884242A3C7889748487852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5">
    <w:name w:val="D90AEE8E04BE43DEB257F41265238720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5">
    <w:name w:val="EAE0A96BC11947FFA4611C613B94D7ED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5">
    <w:name w:val="78357FBC89704E719B27205FF2774446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5">
    <w:name w:val="8FF0473C02B9454F8B1864FF506274C7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5">
    <w:name w:val="5B5A6BCAB33D4C8AAAD3E060D21B91D0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5">
    <w:name w:val="DFAF8A5248A3431CA50D4F3912A9881D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5">
    <w:name w:val="74DCD4250B434964AF1AD89E0EE5BB9A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3">
    <w:name w:val="465E3861818E4CDE8649523A3AEA34C5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2">
    <w:name w:val="B28323D3A3F74870A6902B7ED6DBB8DF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2">
    <w:name w:val="C1B3A95AD5EF4F718B87A7EB63AF149E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0637E3A20694BD0B02ACED8735D85A33">
    <w:name w:val="80637E3A20694BD0B02ACED8735D85A3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2">
    <w:name w:val="D4948268781646BA8C60344346BDAA64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2">
    <w:name w:val="01ED1506463D493DA1055AA4181CBA11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9FDB72194846D4A8EAC12453C05E0C3">
    <w:name w:val="9D9FDB72194846D4A8EAC12453C05E0C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2">
    <w:name w:val="A6B627D288684E1D874CF2C3ABE71F24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2">
    <w:name w:val="5167FC0ECD8242BAA01FF31756695BA3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B7F65B49FA41C2BD2443C11CB0A80E3">
    <w:name w:val="F2B7F65B49FA41C2BD2443C11CB0A80E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2">
    <w:name w:val="35B2CFDE73804342A5342A41101E30BC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2">
    <w:name w:val="41A4A46F04D74FA680EB00C8A2150944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2">
    <w:name w:val="6857197D13F94FBFBD19FD1740E48252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9">
    <w:name w:val="1D4B457705E843D0BCA854E3F80CE9DD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579F4620214C52AAC56376322542684">
    <w:name w:val="C8579F4620214C52AAC5637632254268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4">
    <w:name w:val="4F332C903B6541DFBB0AD97599BB7653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4">
    <w:name w:val="ACFD34957B3342048BA98FBD9115DCD3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4">
    <w:name w:val="1FB84061961D4E8FBE9A1E99D763B468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6">
    <w:name w:val="1273DE7E366748058CBEA3D0E2390ED4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6">
    <w:name w:val="727D71AA8E884242A3C7889748487852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6">
    <w:name w:val="D90AEE8E04BE43DEB257F41265238720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6">
    <w:name w:val="EAE0A96BC11947FFA4611C613B94D7ED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6">
    <w:name w:val="78357FBC89704E719B27205FF2774446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6">
    <w:name w:val="8FF0473C02B9454F8B1864FF506274C7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6">
    <w:name w:val="5B5A6BCAB33D4C8AAAD3E060D21B91D0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6">
    <w:name w:val="DFAF8A5248A3431CA50D4F3912A9881D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6">
    <w:name w:val="74DCD4250B434964AF1AD89E0EE5BB9A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4">
    <w:name w:val="465E3861818E4CDE8649523A3AEA34C5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3">
    <w:name w:val="B28323D3A3F74870A6902B7ED6DBB8DF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3">
    <w:name w:val="C1B3A95AD5EF4F718B87A7EB63AF149E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0637E3A20694BD0B02ACED8735D85A34">
    <w:name w:val="80637E3A20694BD0B02ACED8735D85A3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3">
    <w:name w:val="D4948268781646BA8C60344346BDAA64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3">
    <w:name w:val="01ED1506463D493DA1055AA4181CBA11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9FDB72194846D4A8EAC12453C05E0C4">
    <w:name w:val="9D9FDB72194846D4A8EAC12453C05E0C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3">
    <w:name w:val="A6B627D288684E1D874CF2C3ABE71F24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3">
    <w:name w:val="5167FC0ECD8242BAA01FF31756695BA3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B7F65B49FA41C2BD2443C11CB0A80E4">
    <w:name w:val="F2B7F65B49FA41C2BD2443C11CB0A80E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3">
    <w:name w:val="35B2CFDE73804342A5342A41101E30BC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3">
    <w:name w:val="41A4A46F04D74FA680EB00C8A2150944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3">
    <w:name w:val="6857197D13F94FBFBD19FD1740E48252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10">
    <w:name w:val="1D4B457705E843D0BCA854E3F80CE9DD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7C2D94D42F420C895E6960913393A9">
    <w:name w:val="367C2D94D42F420C895E6960913393A9"/>
    <w:rsid w:val="00E9064F"/>
  </w:style>
  <w:style w:type="paragraph" w:customStyle="1" w:styleId="3D3A5C9CA27D46FE99FAA5CA665965EF">
    <w:name w:val="3D3A5C9CA27D46FE99FAA5CA665965EF"/>
    <w:rsid w:val="00E9064F"/>
  </w:style>
  <w:style w:type="paragraph" w:customStyle="1" w:styleId="12D6108061A946F0B4EAC7E8AE3E99CB">
    <w:name w:val="12D6108061A946F0B4EAC7E8AE3E99CB"/>
    <w:rsid w:val="00E9064F"/>
  </w:style>
  <w:style w:type="paragraph" w:customStyle="1" w:styleId="6DC3F79569844D22A392091EC957EA51">
    <w:name w:val="6DC3F79569844D22A392091EC957EA51"/>
    <w:rsid w:val="00E9064F"/>
  </w:style>
  <w:style w:type="paragraph" w:customStyle="1" w:styleId="FA5EC9C9FE464303A8AE6152A2CB2B84">
    <w:name w:val="FA5EC9C9FE464303A8AE6152A2CB2B84"/>
    <w:rsid w:val="00E9064F"/>
  </w:style>
  <w:style w:type="paragraph" w:customStyle="1" w:styleId="63A8082AC79A46F989BB1E80BBCB9A75">
    <w:name w:val="63A8082AC79A46F989BB1E80BBCB9A75"/>
    <w:rsid w:val="00E9064F"/>
  </w:style>
  <w:style w:type="paragraph" w:customStyle="1" w:styleId="22F24E60D7954D62BA6FA5E2D2E227C2">
    <w:name w:val="22F24E60D7954D62BA6FA5E2D2E227C2"/>
    <w:rsid w:val="00E9064F"/>
  </w:style>
  <w:style w:type="paragraph" w:customStyle="1" w:styleId="A9B09B6A1F76461FBA8986358BFA94EA">
    <w:name w:val="A9B09B6A1F76461FBA8986358BFA94EA"/>
    <w:rsid w:val="00E9064F"/>
  </w:style>
  <w:style w:type="paragraph" w:customStyle="1" w:styleId="3FF8DBE27EFD4C5591756CCF577357AC">
    <w:name w:val="3FF8DBE27EFD4C5591756CCF577357AC"/>
    <w:rsid w:val="00F35D6E"/>
  </w:style>
  <w:style w:type="paragraph" w:customStyle="1" w:styleId="C8579F4620214C52AAC56376322542685">
    <w:name w:val="C8579F4620214C52AAC5637632254268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5">
    <w:name w:val="4F332C903B6541DFBB0AD97599BB7653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5">
    <w:name w:val="ACFD34957B3342048BA98FBD9115DCD3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5">
    <w:name w:val="1FB84061961D4E8FBE9A1E99D763B468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F8DBE27EFD4C5591756CCF577357AC1">
    <w:name w:val="3FF8DBE27EFD4C5591756CCF577357AC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16A3E2C6344923A87C19277AAD25C8">
    <w:name w:val="2B16A3E2C6344923A87C19277AAD25C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67FEF7F9FD4581A17ADD8BD9F706C9">
    <w:name w:val="0167FEF7F9FD4581A17ADD8BD9F706C9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B5D79EC041D4A8289E70125E97C1907">
    <w:name w:val="6B5D79EC041D4A8289E70125E97C190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1B84E0CDAEB418AB0F869BF8CB9796A">
    <w:name w:val="61B84E0CDAEB418AB0F869BF8CB9796A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614DF5E1EC54B5694450B0293EC5E71">
    <w:name w:val="1614DF5E1EC54B5694450B0293EC5E7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8A0CC8DA7074D1CA9438D446DA681CC">
    <w:name w:val="E8A0CC8DA7074D1CA9438D446DA681CC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B20E07A1DF94AFB968E14C97490CDFA">
    <w:name w:val="0B20E07A1DF94AFB968E14C97490CDFA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8B366A815E41AAB5FBC489A12AA6CE">
    <w:name w:val="278B366A815E41AAB5FBC489A12AA6CE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946A25B85443B68870F6A330B1D6D6">
    <w:name w:val="27946A25B85443B68870F6A330B1D6D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D5B2F8E1CE94C40A6096C95F829B2C0">
    <w:name w:val="AD5B2F8E1CE94C40A6096C95F829B2C0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21E0B0091C4FBBBE8EED7FC2CE1264">
    <w:name w:val="8E21E0B0091C4FBBBE8EED7FC2CE1264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6F6F60502346809A91B93466EF13B5">
    <w:name w:val="CC6F6F60502346809A91B93466EF13B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243ACD9C424E57866232B78C233CD7">
    <w:name w:val="79243ACD9C424E57866232B78C233CD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DD0CD323B54457B81C33B79103B5D0">
    <w:name w:val="82DD0CD323B54457B81C33B79103B5D0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AD3BB5D53E3440E8A6605ED9B50EBB8">
    <w:name w:val="6AD3BB5D53E3440E8A6605ED9B50EBB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12AB6A8146E47258AB7D3A62158A80C">
    <w:name w:val="312AB6A8146E47258AB7D3A62158A80C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6FDFF12C7544818082DAE4EE9870E4">
    <w:name w:val="876FDFF12C7544818082DAE4EE9870E4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24C22FC58A4741B8D26766732E7588">
    <w:name w:val="D724C22FC58A4741B8D26766732E758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14D803C7A54CBC9CABFEB8E59BD582">
    <w:name w:val="6D14D803C7A54CBC9CABFEB8E59BD5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7C01EA82D445B58679CCC97ABF7DDD">
    <w:name w:val="467C01EA82D445B58679CCC97ABF7DDD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7C59EB30ED248BCADAF683034A5B99A">
    <w:name w:val="97C59EB30ED248BCADAF683034A5B99A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90D3CB13E6444A825AFF2F5FBF536A">
    <w:name w:val="3690D3CB13E6444A825AFF2F5FBF536A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F444BE40534035984902436E282E93">
    <w:name w:val="6DF444BE40534035984902436E282E9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DACD55D39B425D94667435972CF64F">
    <w:name w:val="73DACD55D39B425D94667435972CF64F"/>
    <w:rsid w:val="00F35D6E"/>
  </w:style>
  <w:style w:type="paragraph" w:customStyle="1" w:styleId="FE87D521653C467B9EF81F295FC79AA7">
    <w:name w:val="FE87D521653C467B9EF81F295FC79AA7"/>
    <w:rsid w:val="00F35D6E"/>
  </w:style>
  <w:style w:type="paragraph" w:customStyle="1" w:styleId="74C284F04AF94CB9B9F396E8055A0F1D">
    <w:name w:val="74C284F04AF94CB9B9F396E8055A0F1D"/>
    <w:rsid w:val="00F35D6E"/>
  </w:style>
  <w:style w:type="paragraph" w:customStyle="1" w:styleId="C8579F4620214C52AAC56376322542686">
    <w:name w:val="C8579F4620214C52AAC5637632254268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6">
    <w:name w:val="4F332C903B6541DFBB0AD97599BB7653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6">
    <w:name w:val="ACFD34957B3342048BA98FBD9115DCD3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6">
    <w:name w:val="1FB84061961D4E8FBE9A1E99D763B468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F8DBE27EFD4C5591756CCF577357AC2">
    <w:name w:val="3FF8DBE27EFD4C5591756CCF577357AC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E87D521653C467B9EF81F295FC79AA71">
    <w:name w:val="FE87D521653C467B9EF81F295FC79AA7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C284F04AF94CB9B9F396E8055A0F1D1">
    <w:name w:val="74C284F04AF94CB9B9F396E8055A0F1D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16A3E2C6344923A87C19277AAD25C81">
    <w:name w:val="2B16A3E2C6344923A87C19277AAD25C8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67FEF7F9FD4581A17ADD8BD9F706C91">
    <w:name w:val="0167FEF7F9FD4581A17ADD8BD9F706C9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B5D79EC041D4A8289E70125E97C19071">
    <w:name w:val="6B5D79EC041D4A8289E70125E97C1907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1B84E0CDAEB418AB0F869BF8CB9796A1">
    <w:name w:val="61B84E0CDAEB418AB0F869BF8CB9796A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614DF5E1EC54B5694450B0293EC5E711">
    <w:name w:val="1614DF5E1EC54B5694450B0293EC5E71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8A0CC8DA7074D1CA9438D446DA681CC1">
    <w:name w:val="E8A0CC8DA7074D1CA9438D446DA681CC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B20E07A1DF94AFB968E14C97490CDFA1">
    <w:name w:val="0B20E07A1DF94AFB968E14C97490CDFA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8B366A815E41AAB5FBC489A12AA6CE1">
    <w:name w:val="278B366A815E41AAB5FBC489A12AA6CE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946A25B85443B68870F6A330B1D6D61">
    <w:name w:val="27946A25B85443B68870F6A330B1D6D6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D5B2F8E1CE94C40A6096C95F829B2C01">
    <w:name w:val="AD5B2F8E1CE94C40A6096C95F829B2C0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21E0B0091C4FBBBE8EED7FC2CE12641">
    <w:name w:val="8E21E0B0091C4FBBBE8EED7FC2CE1264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6F6F60502346809A91B93466EF13B51">
    <w:name w:val="CC6F6F60502346809A91B93466EF13B5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243ACD9C424E57866232B78C233CD71">
    <w:name w:val="79243ACD9C424E57866232B78C233CD7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DD0CD323B54457B81C33B79103B5D01">
    <w:name w:val="82DD0CD323B54457B81C33B79103B5D0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AD3BB5D53E3440E8A6605ED9B50EBB81">
    <w:name w:val="6AD3BB5D53E3440E8A6605ED9B50EBB8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12AB6A8146E47258AB7D3A62158A80C1">
    <w:name w:val="312AB6A8146E47258AB7D3A62158A80C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6FDFF12C7544818082DAE4EE9870E41">
    <w:name w:val="876FDFF12C7544818082DAE4EE9870E4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24C22FC58A4741B8D26766732E75881">
    <w:name w:val="D724C22FC58A4741B8D26766732E7588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14D803C7A54CBC9CABFEB8E59BD5821">
    <w:name w:val="6D14D803C7A54CBC9CABFEB8E59BD582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7C01EA82D445B58679CCC97ABF7DDD1">
    <w:name w:val="467C01EA82D445B58679CCC97ABF7DDD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7C59EB30ED248BCADAF683034A5B99A1">
    <w:name w:val="97C59EB30ED248BCADAF683034A5B99A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90D3CB13E6444A825AFF2F5FBF536A1">
    <w:name w:val="3690D3CB13E6444A825AFF2F5FBF536A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F444BE40534035984902436E282E931">
    <w:name w:val="6DF444BE40534035984902436E282E93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ECB278CE7754FDEA7F9C646BF6B7188">
    <w:name w:val="6ECB278CE7754FDEA7F9C646BF6B7188"/>
    <w:rsid w:val="00F35D6E"/>
  </w:style>
  <w:style w:type="paragraph" w:customStyle="1" w:styleId="C8579F4620214C52AAC56376322542687">
    <w:name w:val="C8579F4620214C52AAC5637632254268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7">
    <w:name w:val="4F332C903B6541DFBB0AD97599BB7653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7">
    <w:name w:val="ACFD34957B3342048BA98FBD9115DCD3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7">
    <w:name w:val="1FB84061961D4E8FBE9A1E99D763B468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F8DBE27EFD4C5591756CCF577357AC3">
    <w:name w:val="3FF8DBE27EFD4C5591756CCF577357AC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E87D521653C467B9EF81F295FC79AA72">
    <w:name w:val="FE87D521653C467B9EF81F295FC79AA7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C284F04AF94CB9B9F396E8055A0F1D2">
    <w:name w:val="74C284F04AF94CB9B9F396E8055A0F1D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ECB278CE7754FDEA7F9C646BF6B71881">
    <w:name w:val="6ECB278CE7754FDEA7F9C646BF6B7188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16A3E2C6344923A87C19277AAD25C82">
    <w:name w:val="2B16A3E2C6344923A87C19277AAD25C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67FEF7F9FD4581A17ADD8BD9F706C92">
    <w:name w:val="0167FEF7F9FD4581A17ADD8BD9F706C9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B5D79EC041D4A8289E70125E97C19072">
    <w:name w:val="6B5D79EC041D4A8289E70125E97C1907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1B84E0CDAEB418AB0F869BF8CB9796A2">
    <w:name w:val="61B84E0CDAEB418AB0F869BF8CB9796A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614DF5E1EC54B5694450B0293EC5E712">
    <w:name w:val="1614DF5E1EC54B5694450B0293EC5E71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8A0CC8DA7074D1CA9438D446DA681CC2">
    <w:name w:val="E8A0CC8DA7074D1CA9438D446DA681CC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B20E07A1DF94AFB968E14C97490CDFA2">
    <w:name w:val="0B20E07A1DF94AFB968E14C97490CDFA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8B366A815E41AAB5FBC489A12AA6CE2">
    <w:name w:val="278B366A815E41AAB5FBC489A12AA6CE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946A25B85443B68870F6A330B1D6D62">
    <w:name w:val="27946A25B85443B68870F6A330B1D6D6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D5B2F8E1CE94C40A6096C95F829B2C02">
    <w:name w:val="AD5B2F8E1CE94C40A6096C95F829B2C0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21E0B0091C4FBBBE8EED7FC2CE12642">
    <w:name w:val="8E21E0B0091C4FBBBE8EED7FC2CE1264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6F6F60502346809A91B93466EF13B52">
    <w:name w:val="CC6F6F60502346809A91B93466EF13B5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243ACD9C424E57866232B78C233CD72">
    <w:name w:val="79243ACD9C424E57866232B78C233CD7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DD0CD323B54457B81C33B79103B5D02">
    <w:name w:val="82DD0CD323B54457B81C33B79103B5D0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AD3BB5D53E3440E8A6605ED9B50EBB82">
    <w:name w:val="6AD3BB5D53E3440E8A6605ED9B50EBB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12AB6A8146E47258AB7D3A62158A80C2">
    <w:name w:val="312AB6A8146E47258AB7D3A62158A80C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6FDFF12C7544818082DAE4EE9870E42">
    <w:name w:val="876FDFF12C7544818082DAE4EE9870E4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24C22FC58A4741B8D26766732E75882">
    <w:name w:val="D724C22FC58A4741B8D26766732E758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14D803C7A54CBC9CABFEB8E59BD5822">
    <w:name w:val="6D14D803C7A54CBC9CABFEB8E59BD582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7C01EA82D445B58679CCC97ABF7DDD2">
    <w:name w:val="467C01EA82D445B58679CCC97ABF7DDD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7C59EB30ED248BCADAF683034A5B99A2">
    <w:name w:val="97C59EB30ED248BCADAF683034A5B99A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90D3CB13E6444A825AFF2F5FBF536A2">
    <w:name w:val="3690D3CB13E6444A825AFF2F5FBF536A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F444BE40534035984902436E282E932">
    <w:name w:val="6DF444BE40534035984902436E282E93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983A47660F4682B5E488DAC1633ED4">
    <w:name w:val="75983A47660F4682B5E488DAC1633ED4"/>
    <w:rsid w:val="00F35D6E"/>
  </w:style>
  <w:style w:type="paragraph" w:customStyle="1" w:styleId="C8579F4620214C52AAC56376322542688">
    <w:name w:val="C8579F4620214C52AAC5637632254268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8">
    <w:name w:val="4F332C903B6541DFBB0AD97599BB7653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8">
    <w:name w:val="ACFD34957B3342048BA98FBD9115DCD3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8">
    <w:name w:val="1FB84061961D4E8FBE9A1E99D763B468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F8DBE27EFD4C5591756CCF577357AC4">
    <w:name w:val="3FF8DBE27EFD4C5591756CCF577357AC4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E87D521653C467B9EF81F295FC79AA73">
    <w:name w:val="FE87D521653C467B9EF81F295FC79AA7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C284F04AF94CB9B9F396E8055A0F1D3">
    <w:name w:val="74C284F04AF94CB9B9F396E8055A0F1D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ECB278CE7754FDEA7F9C646BF6B71882">
    <w:name w:val="6ECB278CE7754FDEA7F9C646BF6B718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16A3E2C6344923A87C19277AAD25C83">
    <w:name w:val="2B16A3E2C6344923A87C19277AAD25C8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67FEF7F9FD4581A17ADD8BD9F706C93">
    <w:name w:val="0167FEF7F9FD4581A17ADD8BD9F706C9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B5D79EC041D4A8289E70125E97C19073">
    <w:name w:val="6B5D79EC041D4A8289E70125E97C1907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1B84E0CDAEB418AB0F869BF8CB9796A3">
    <w:name w:val="61B84E0CDAEB418AB0F869BF8CB9796A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614DF5E1EC54B5694450B0293EC5E713">
    <w:name w:val="1614DF5E1EC54B5694450B0293EC5E71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8A0CC8DA7074D1CA9438D446DA681CC3">
    <w:name w:val="E8A0CC8DA7074D1CA9438D446DA681CC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B20E07A1DF94AFB968E14C97490CDFA3">
    <w:name w:val="0B20E07A1DF94AFB968E14C97490CDFA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8B366A815E41AAB5FBC489A12AA6CE3">
    <w:name w:val="278B366A815E41AAB5FBC489A12AA6CE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946A25B85443B68870F6A330B1D6D63">
    <w:name w:val="27946A25B85443B68870F6A330B1D6D6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D5B2F8E1CE94C40A6096C95F829B2C03">
    <w:name w:val="AD5B2F8E1CE94C40A6096C95F829B2C0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21E0B0091C4FBBBE8EED7FC2CE12643">
    <w:name w:val="8E21E0B0091C4FBBBE8EED7FC2CE1264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6F6F60502346809A91B93466EF13B53">
    <w:name w:val="CC6F6F60502346809A91B93466EF13B5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243ACD9C424E57866232B78C233CD73">
    <w:name w:val="79243ACD9C424E57866232B78C233CD7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DD0CD323B54457B81C33B79103B5D03">
    <w:name w:val="82DD0CD323B54457B81C33B79103B5D0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AD3BB5D53E3440E8A6605ED9B50EBB83">
    <w:name w:val="6AD3BB5D53E3440E8A6605ED9B50EBB8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12AB6A8146E47258AB7D3A62158A80C3">
    <w:name w:val="312AB6A8146E47258AB7D3A62158A80C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6FDFF12C7544818082DAE4EE9870E43">
    <w:name w:val="876FDFF12C7544818082DAE4EE9870E4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24C22FC58A4741B8D26766732E75883">
    <w:name w:val="D724C22FC58A4741B8D26766732E7588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14D803C7A54CBC9CABFEB8E59BD5823">
    <w:name w:val="6D14D803C7A54CBC9CABFEB8E59BD582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7C01EA82D445B58679CCC97ABF7DDD3">
    <w:name w:val="467C01EA82D445B58679CCC97ABF7DDD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7C59EB30ED248BCADAF683034A5B99A3">
    <w:name w:val="97C59EB30ED248BCADAF683034A5B99A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90D3CB13E6444A825AFF2F5FBF536A3">
    <w:name w:val="3690D3CB13E6444A825AFF2F5FBF536A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F444BE40534035984902436E282E933">
    <w:name w:val="6DF444BE40534035984902436E282E93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579F4620214C52AAC56376322542689">
    <w:name w:val="C8579F4620214C52AAC5637632254268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9">
    <w:name w:val="4F332C903B6541DFBB0AD97599BB7653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9">
    <w:name w:val="ACFD34957B3342048BA98FBD9115DCD3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9">
    <w:name w:val="1FB84061961D4E8FBE9A1E99D763B468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56C4A2B2C9434A9B369042517BF203">
    <w:name w:val="9D56C4A2B2C9434A9B369042517BF203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004E5567F243738479A7C32C12C305">
    <w:name w:val="55004E5567F243738479A7C32C12C305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6E521EF825F48C1AF8C93641706F0EA">
    <w:name w:val="E6E521EF825F48C1AF8C93641706F0EA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7C4970EC02D43FDA6D1E959C22765B2">
    <w:name w:val="07C4970EC02D43FDA6D1E959C22765B2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081540B79D14A4BB052CBBCBF9B954D">
    <w:name w:val="3081540B79D14A4BB052CBBCBF9B954D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DDB443BC264C36A351904E53508BD6">
    <w:name w:val="3FDDB443BC264C36A351904E53508BD6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DB952E87A934C0EBF778C4DE9BC069A">
    <w:name w:val="4DB952E87A934C0EBF778C4DE9BC069A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491A31F87D4E4D9AA4553CB410D1D6">
    <w:name w:val="5B491A31F87D4E4D9AA4553CB410D1D6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2A5A05CA4D845749682D7FD833288E7">
    <w:name w:val="E2A5A05CA4D845749682D7FD833288E7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DBBEF1B5B5F47E0B232F18DD1E81E6C">
    <w:name w:val="DDBBEF1B5B5F47E0B232F18DD1E81E6C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1FBE08AE1934559B6688B5DA164B49D">
    <w:name w:val="21FBE08AE1934559B6688B5DA164B49D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A45BD27F35E43CCA4461CA237002824">
    <w:name w:val="7A45BD27F35E43CCA4461CA237002824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EBD956F7DFF4BD48F62F764A7C0C5B1">
    <w:name w:val="3EBD956F7DFF4BD48F62F764A7C0C5B1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69D2E0C2BBC44E7AD0CEEDC2E643338">
    <w:name w:val="969D2E0C2BBC44E7AD0CEEDC2E643338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BC598D3BCC04612AB808574DAD6C7ED">
    <w:name w:val="4BC598D3BCC04612AB808574DAD6C7ED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A48E844204431A80EEED984F4280B5">
    <w:name w:val="B2A48E844204431A80EEED984F4280B5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D81669A6914F47B4D91255DA87FC82">
    <w:name w:val="C1D81669A6914F47B4D91255DA87FC82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744F25A15414920AE44695140B4387E">
    <w:name w:val="F744F25A15414920AE44695140B4387E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229AB70B6F4202A5EE865C016C19D0">
    <w:name w:val="8D229AB70B6F4202A5EE865C016C19D0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892A6D1ABF4B6FA7ED83728D987F00">
    <w:name w:val="75892A6D1ABF4B6FA7ED83728D987F00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00A30A577EF4CCB8D9646DEFC410D40">
    <w:name w:val="F00A30A577EF4CCB8D9646DEFC410D40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656E1F6F8441958FB3C30B7BA74487">
    <w:name w:val="A1656E1F6F8441958FB3C30B7BA74487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7B75265A85D4C64BC7BF8A82B0D6E48">
    <w:name w:val="67B75265A85D4C64BC7BF8A82B0D6E48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3E0E41B92814B42AC9AC3105FB5E9A0">
    <w:name w:val="B3E0E41B92814B42AC9AC3105FB5E9A0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79DBC3C9E4248CBB842213D8758904C">
    <w:name w:val="B79DBC3C9E4248CBB842213D8758904C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9F6B41F366941D9BF04E04D0471CBE8">
    <w:name w:val="19F6B41F366941D9BF04E04D0471CBE8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A5F5A81BB4343EAB698B1A27D5264B9">
    <w:name w:val="2A5F5A81BB4343EAB698B1A27D5264B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0F449A2E0944DB9E38EF191943A32D">
    <w:name w:val="EC0F449A2E0944DB9E38EF191943A32D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8915F4D45C3493DA668BEF0CA26F3F4">
    <w:name w:val="48915F4D45C3493DA668BEF0CA26F3F4"/>
    <w:rsid w:val="00B16120"/>
  </w:style>
  <w:style w:type="paragraph" w:customStyle="1" w:styleId="962B30E08DB04569BC3333EBCD14C227">
    <w:name w:val="962B30E08DB04569BC3333EBCD14C227"/>
    <w:rsid w:val="00FC17D2"/>
  </w:style>
  <w:style w:type="paragraph" w:customStyle="1" w:styleId="2B1240148C454C1E82FF7B9A39D61D10">
    <w:name w:val="2B1240148C454C1E82FF7B9A39D61D10"/>
    <w:rsid w:val="00420120"/>
  </w:style>
  <w:style w:type="paragraph" w:customStyle="1" w:styleId="C7B4A93C86A547B78D516D0C0D7A55BD">
    <w:name w:val="C7B4A93C86A547B78D516D0C0D7A55BD"/>
    <w:rsid w:val="00420120"/>
  </w:style>
  <w:style w:type="paragraph" w:customStyle="1" w:styleId="1FB84061961D4E8FBE9A1E99D763B46810">
    <w:name w:val="1FB84061961D4E8FBE9A1E99D763B46810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">
    <w:name w:val="D79500F7AA19412CA3477C6FCA7B7A9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1">
    <w:name w:val="1FB84061961D4E8FBE9A1E99D763B4681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1">
    <w:name w:val="D79500F7AA19412CA3477C6FCA7B7A95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">
    <w:name w:val="B211C8485A854AC2B546AC7FD084E9E0"/>
    <w:rsid w:val="00BD45F7"/>
  </w:style>
  <w:style w:type="paragraph" w:customStyle="1" w:styleId="91AFA808C3EB44A1961DA311D00AB9D9">
    <w:name w:val="91AFA808C3EB44A1961DA311D00AB9D9"/>
    <w:rsid w:val="00BD45F7"/>
  </w:style>
  <w:style w:type="paragraph" w:customStyle="1" w:styleId="04AEFAA6940A493AA95D8F74AFECE4E8">
    <w:name w:val="04AEFAA6940A493AA95D8F74AFECE4E8"/>
    <w:rsid w:val="00BD45F7"/>
  </w:style>
  <w:style w:type="paragraph" w:customStyle="1" w:styleId="3BBBE8CB40DA4F0E806AEBB785E0A3F5">
    <w:name w:val="3BBBE8CB40DA4F0E806AEBB785E0A3F5"/>
    <w:rsid w:val="00BD45F7"/>
  </w:style>
  <w:style w:type="paragraph" w:customStyle="1" w:styleId="CB263D54204C47BB9922B81F001BEE46">
    <w:name w:val="CB263D54204C47BB9922B81F001BEE46"/>
    <w:rsid w:val="00BD45F7"/>
  </w:style>
  <w:style w:type="paragraph" w:customStyle="1" w:styleId="AF43489B4414452BBCB64FBE8E83CF31">
    <w:name w:val="AF43489B4414452BBCB64FBE8E83CF3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E0B30D02F64DC082605EC2575FE124">
    <w:name w:val="DCE0B30D02F64DC082605EC2575FE12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">
    <w:name w:val="235A705687644999B17C72CEB221EA2E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">
    <w:name w:val="739AE5341CC3474A95A4E2CF1A7BB83C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1">
    <w:name w:val="B211C8485A854AC2B546AC7FD084E9E0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2">
    <w:name w:val="1FB84061961D4E8FBE9A1E99D763B4681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1">
    <w:name w:val="CB263D54204C47BB9922B81F001BEE46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2">
    <w:name w:val="D79500F7AA19412CA3477C6FCA7B7A95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1">
    <w:name w:val="AF43489B4414452BBCB64FBE8E83CF31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E0B30D02F64DC082605EC2575FE1241">
    <w:name w:val="DCE0B30D02F64DC082605EC2575FE124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1">
    <w:name w:val="235A705687644999B17C72CEB221EA2E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1">
    <w:name w:val="739AE5341CC3474A95A4E2CF1A7BB83C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2">
    <w:name w:val="B211C8485A854AC2B546AC7FD084E9E0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3">
    <w:name w:val="1FB84061961D4E8FBE9A1E99D763B4681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2">
    <w:name w:val="CB263D54204C47BB9922B81F001BEE46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3">
    <w:name w:val="D79500F7AA19412CA3477C6FCA7B7A95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438B28F32FC42F883B6B6E12693BE8F">
    <w:name w:val="C438B28F32FC42F883B6B6E12693BE8F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01AC7B486F4B878733A8B16FEB02C3">
    <w:name w:val="7501AC7B486F4B878733A8B16FEB02C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2">
    <w:name w:val="AF43489B4414452BBCB64FBE8E83CF31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E0B30D02F64DC082605EC2575FE1242">
    <w:name w:val="DCE0B30D02F64DC082605EC2575FE124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2">
    <w:name w:val="235A705687644999B17C72CEB221EA2E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2">
    <w:name w:val="739AE5341CC3474A95A4E2CF1A7BB83C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3">
    <w:name w:val="B211C8485A854AC2B546AC7FD084E9E0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4">
    <w:name w:val="1FB84061961D4E8FBE9A1E99D763B4681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3">
    <w:name w:val="CB263D54204C47BB9922B81F001BEE46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4">
    <w:name w:val="D79500F7AA19412CA3477C6FCA7B7A95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438B28F32FC42F883B6B6E12693BE8F1">
    <w:name w:val="C438B28F32FC42F883B6B6E12693BE8F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01AC7B486F4B878733A8B16FEB02C31">
    <w:name w:val="7501AC7B486F4B878733A8B16FEB02C3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D1449FC5C54815A44A491EF3DB6131">
    <w:name w:val="51D1449FC5C54815A44A491EF3DB613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9FCC5B0C49E44508A13B36C5F6E7BC6">
    <w:name w:val="B9FCC5B0C49E44508A13B36C5F6E7BC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8FB85A6B2104FDEA04125E958A53314">
    <w:name w:val="B8FB85A6B2104FDEA04125E958A5331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2FB2ED95FB4D99AFEA7BD114E3792E">
    <w:name w:val="552FB2ED95FB4D99AFEA7BD114E3792E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F111473A1745668722648F5E1307A7">
    <w:name w:val="8EF111473A1745668722648F5E1307A7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DE443F6B87949958F7C424B13A3C318">
    <w:name w:val="3DE443F6B87949958F7C424B13A3C318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3">
    <w:name w:val="AF43489B4414452BBCB64FBE8E83CF31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E0B30D02F64DC082605EC2575FE1243">
    <w:name w:val="DCE0B30D02F64DC082605EC2575FE124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3">
    <w:name w:val="235A705687644999B17C72CEB221EA2E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3">
    <w:name w:val="739AE5341CC3474A95A4E2CF1A7BB83C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4">
    <w:name w:val="B211C8485A854AC2B546AC7FD084E9E0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5">
    <w:name w:val="1FB84061961D4E8FBE9A1E99D763B4681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4">
    <w:name w:val="CB263D54204C47BB9922B81F001BEE46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5">
    <w:name w:val="D79500F7AA19412CA3477C6FCA7B7A95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438B28F32FC42F883B6B6E12693BE8F2">
    <w:name w:val="C438B28F32FC42F883B6B6E12693BE8F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01AC7B486F4B878733A8B16FEB02C32">
    <w:name w:val="7501AC7B486F4B878733A8B16FEB02C3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D1449FC5C54815A44A491EF3DB61311">
    <w:name w:val="51D1449FC5C54815A44A491EF3DB6131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9FCC5B0C49E44508A13B36C5F6E7BC61">
    <w:name w:val="B9FCC5B0C49E44508A13B36C5F6E7BC6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8FB85A6B2104FDEA04125E958A533141">
    <w:name w:val="B8FB85A6B2104FDEA04125E958A53314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2FB2ED95FB4D99AFEA7BD114E3792E1">
    <w:name w:val="552FB2ED95FB4D99AFEA7BD114E3792E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F111473A1745668722648F5E1307A71">
    <w:name w:val="8EF111473A1745668722648F5E1307A7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DE443F6B87949958F7C424B13A3C3181">
    <w:name w:val="3DE443F6B87949958F7C424B13A3C318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69A6B3B23D9496CBFCB0E86D6CDD57C">
    <w:name w:val="D69A6B3B23D9496CBFCB0E86D6CDD57C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681F46D205447D8A2FA1BAF943E1F9">
    <w:name w:val="F2681F46D205447D8A2FA1BAF943E1F9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C235408CE248509D8BD8BF903F37B6">
    <w:name w:val="55C235408CE248509D8BD8BF903F37B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1A0FF462FCB49DCBA8ABC26CA6EC364">
    <w:name w:val="71A0FF462FCB49DCBA8ABC26CA6EC36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4AEFAA6940A493AA95D8F74AFECE4E81">
    <w:name w:val="04AEFAA6940A493AA95D8F74AFECE4E8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506036330CE4E94A3BD3FF144F9493D">
    <w:name w:val="B506036330CE4E94A3BD3FF144F9493D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690A72981D4DC9B0A93DEB70212917">
    <w:name w:val="1B690A72981D4DC9B0A93DEB70212917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63DF0E6AD934F5AA8DBEBE733B080F6">
    <w:name w:val="663DF0E6AD934F5AA8DBEBE733B080F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BBBE8CB40DA4F0E806AEBB785E0A3F51">
    <w:name w:val="3BBBE8CB40DA4F0E806AEBB785E0A3F5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A98112F9468BAC401C79549C3C33">
    <w:name w:val="1B7CA98112F9468BAC401C79549C3C3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61A7EA1F7084DC48840014CC8F8434D">
    <w:name w:val="261A7EA1F7084DC48840014CC8F8434D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4">
    <w:name w:val="AF43489B4414452BBCB64FBE8E83CF31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">
    <w:name w:val="68A0DFBF5B054122BA0865D2A3BCB67E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5">
    <w:name w:val="AF43489B4414452BBCB64FBE8E83CF31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1">
    <w:name w:val="68A0DFBF5B054122BA0865D2A3BCB67E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4">
    <w:name w:val="235A705687644999B17C72CEB221EA2E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4">
    <w:name w:val="739AE5341CC3474A95A4E2CF1A7BB83C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5">
    <w:name w:val="B211C8485A854AC2B546AC7FD084E9E0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6">
    <w:name w:val="1FB84061961D4E8FBE9A1E99D763B4681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5">
    <w:name w:val="CB263D54204C47BB9922B81F001BEE46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6">
    <w:name w:val="D79500F7AA19412CA3477C6FCA7B7A95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438B28F32FC42F883B6B6E12693BE8F3">
    <w:name w:val="C438B28F32FC42F883B6B6E12693BE8F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01AC7B486F4B878733A8B16FEB02C33">
    <w:name w:val="7501AC7B486F4B878733A8B16FEB02C3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D1449FC5C54815A44A491EF3DB61312">
    <w:name w:val="51D1449FC5C54815A44A491EF3DB6131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9FCC5B0C49E44508A13B36C5F6E7BC62">
    <w:name w:val="B9FCC5B0C49E44508A13B36C5F6E7BC6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FCFF1BA91F4F4FBC721F152D8EFA06">
    <w:name w:val="F2FCFF1BA91F4F4FBC721F152D8EFA0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12C4DCA7142471DB9E3B1EE566C0636">
    <w:name w:val="D12C4DCA7142471DB9E3B1EE566C063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8FB85A6B2104FDEA04125E958A533142">
    <w:name w:val="B8FB85A6B2104FDEA04125E958A53314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2FB2ED95FB4D99AFEA7BD114E3792E2">
    <w:name w:val="552FB2ED95FB4D99AFEA7BD114E3792E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F111473A1745668722648F5E1307A72">
    <w:name w:val="8EF111473A1745668722648F5E1307A7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DE443F6B87949958F7C424B13A3C3182">
    <w:name w:val="3DE443F6B87949958F7C424B13A3C318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69A6B3B23D9496CBFCB0E86D6CDD57C1">
    <w:name w:val="D69A6B3B23D9496CBFCB0E86D6CDD57C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681F46D205447D8A2FA1BAF943E1F91">
    <w:name w:val="F2681F46D205447D8A2FA1BAF943E1F9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C235408CE248509D8BD8BF903F37B61">
    <w:name w:val="55C235408CE248509D8BD8BF903F37B6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1A0FF462FCB49DCBA8ABC26CA6EC3641">
    <w:name w:val="71A0FF462FCB49DCBA8ABC26CA6EC364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4AEFAA6940A493AA95D8F74AFECE4E82">
    <w:name w:val="04AEFAA6940A493AA95D8F74AFECE4E8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506036330CE4E94A3BD3FF144F9493D1">
    <w:name w:val="B506036330CE4E94A3BD3FF144F9493D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690A72981D4DC9B0A93DEB702129171">
    <w:name w:val="1B690A72981D4DC9B0A93DEB70212917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63DF0E6AD934F5AA8DBEBE733B080F61">
    <w:name w:val="663DF0E6AD934F5AA8DBEBE733B080F6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BBBE8CB40DA4F0E806AEBB785E0A3F52">
    <w:name w:val="3BBBE8CB40DA4F0E806AEBB785E0A3F5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A98112F9468BAC401C79549C3C331">
    <w:name w:val="1B7CA98112F9468BAC401C79549C3C33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61A7EA1F7084DC48840014CC8F8434D1">
    <w:name w:val="261A7EA1F7084DC48840014CC8F8434D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CD426DE00E246E09C1AC9D538B3D11F">
    <w:name w:val="5CD426DE00E246E09C1AC9D538B3D11F"/>
    <w:rsid w:val="009E3C20"/>
  </w:style>
  <w:style w:type="paragraph" w:customStyle="1" w:styleId="AF43489B4414452BBCB64FBE8E83CF316">
    <w:name w:val="AF43489B4414452BBCB64FBE8E83CF316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2">
    <w:name w:val="68A0DFBF5B054122BA0865D2A3BCB67E2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5">
    <w:name w:val="235A705687644999B17C72CEB221EA2E5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5">
    <w:name w:val="739AE5341CC3474A95A4E2CF1A7BB83C5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6">
    <w:name w:val="B211C8485A854AC2B546AC7FD084E9E06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7">
    <w:name w:val="1FB84061961D4E8FBE9A1E99D763B46817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B937B668419416189C293153E639799">
    <w:name w:val="AB937B668419416189C293153E639799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6A339FE4AD5485A9E7DD59BC02BA2D3">
    <w:name w:val="06A339FE4AD5485A9E7DD59BC02BA2D3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1A60BD2DB094EBC914E5544335A6D78">
    <w:name w:val="81A60BD2DB094EBC914E5544335A6D78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CB86D872F584CD284333646FAC7DAE5">
    <w:name w:val="FCB86D872F584CD284333646FAC7DAE5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D8599311ED040F6B1D712A5F7973CF0">
    <w:name w:val="3D8599311ED040F6B1D712A5F7973CF0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ECD585985B4969A74F981E99002FF5">
    <w:name w:val="99ECD585985B4969A74F981E99002FF5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CD426DE00E246E09C1AC9D538B3D11F1">
    <w:name w:val="5CD426DE00E246E09C1AC9D538B3D11F1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48E58F3690E4DE88109B9955D372F41">
    <w:name w:val="048E58F3690E4DE88109B9955D372F41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29B662DAD144139625F26D8BFDDB04">
    <w:name w:val="2329B662DAD144139625F26D8BFDDB04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A75174EAFCE42818FCED8A34776C679">
    <w:name w:val="4A75174EAFCE42818FCED8A34776C679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E81F4148C3497B9BBD1735FC0AC2B4">
    <w:name w:val="5BE81F4148C3497B9BBD1735FC0AC2B4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75B0EB4D6F14C95B1B0CBC0007FC0D2">
    <w:name w:val="775B0EB4D6F14C95B1B0CBC0007FC0D2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909CF2B3944C4A9ADAF8593607A7F1">
    <w:name w:val="7B909CF2B3944C4A9ADAF8593607A7F1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0B0406A410F4B9EB8297F05172057B4">
    <w:name w:val="70B0406A410F4B9EB8297F05172057B4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8A5BC493BA0495CBD8E00B2BC44E27A">
    <w:name w:val="D8A5BC493BA0495CBD8E00B2BC44E27A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2A933901FD64521BFD7CF2ADD843E83">
    <w:name w:val="42A933901FD64521BFD7CF2ADD843E83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C700A0EE3FC44A2AE969C6C063B7270">
    <w:name w:val="5C700A0EE3FC44A2AE969C6C063B7270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EC65754617A44C485426DC1B3C556A6">
    <w:name w:val="CEC65754617A44C485426DC1B3C556A6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458D4CE7E44643A7480835AA817E41">
    <w:name w:val="CB458D4CE7E44643A7480835AA817E41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461990B8DFF450BA5897ADEC6868F57">
    <w:name w:val="3461990B8DFF450BA5897ADEC6868F57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3E4896D082B45CEB2A634AE028F7AF7">
    <w:name w:val="33E4896D082B45CEB2A634AE028F7AF7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083C95736741F18AFF29E0E97B56B2">
    <w:name w:val="64083C95736741F18AFF29E0E97B56B2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CBE962691B74A5AB45C2CE23E4E3B00">
    <w:name w:val="4CBE962691B74A5AB45C2CE23E4E3B00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36440C7D3C4EA3B8E1612D9DC02B66">
    <w:name w:val="A636440C7D3C4EA3B8E1612D9DC02B66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269B8B0DC4030BD8220484B8163B8">
    <w:name w:val="1FB269B8B0DC4030BD8220484B8163B8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7">
    <w:name w:val="AF43489B4414452BBCB64FBE8E83CF31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3">
    <w:name w:val="68A0DFBF5B054122BA0865D2A3BCB67E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6">
    <w:name w:val="235A705687644999B17C72CEB221EA2E6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6">
    <w:name w:val="739AE5341CC3474A95A4E2CF1A7BB83C6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7">
    <w:name w:val="B211C8485A854AC2B546AC7FD084E9E0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8">
    <w:name w:val="1FB84061961D4E8FBE9A1E99D763B4681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">
    <w:name w:val="996FE4F1DF4848CDAFEA7E575756E13C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">
    <w:name w:val="642F470CAC36430187CBA85E32B2DA8D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27A9477F0664B6BA9EEC7498CDAAEEE">
    <w:name w:val="A27A9477F0664B6BA9EEC7498CDAAEEE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">
    <w:name w:val="CAE4A409D3184F51BDB1F8D6AA06E2F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">
    <w:name w:val="EC7DF99D2A594984B55234B7A4ED8BEA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">
    <w:name w:val="79DC103CD4994BD8AD3EF9B15E03BEBE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">
    <w:name w:val="820F25E4449D48A898C6A9E40C68A375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">
    <w:name w:val="998E21EE987E444C966614E394BBEA7B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">
    <w:name w:val="1335F2D50B0740019859B5D564CF9C75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">
    <w:name w:val="C5243EE25F424A2FA8295ED7F7AE3FAE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">
    <w:name w:val="A4A6A80B8CD54919BD40749D1C2C964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">
    <w:name w:val="87B703F8F7E4442AA27BA2DE1A06F82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">
    <w:name w:val="EF37F54094E04BB6AFAA0D16BA514B0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">
    <w:name w:val="43316E57A7F24867BEC41D0D3BA9E83B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">
    <w:name w:val="2B83319870A34F2CA9BDA55B87C2A3EC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">
    <w:name w:val="8D840376B59F4CFD8AC52065717F3225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">
    <w:name w:val="02DDE15FF05D4C7D8D41763F69531ADB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">
    <w:name w:val="5D04EE458CF74F60949158F022F1E58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">
    <w:name w:val="DCB9F4857D2140B693878F31B7E38CA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">
    <w:name w:val="1B7C69FA61404833AA67CDE37F57973A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">
    <w:name w:val="831F66EAF7E942D191513E2ABB2D0C6C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">
    <w:name w:val="CD364378076D485684C3DE6A6DB864F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">
    <w:name w:val="44265F13012B467CA91EBBEF14D3C2AD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">
    <w:name w:val="05096F878AA949DAB8B21B472097EB7B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">
    <w:name w:val="00A858400B0C48D58CB66A7737D52D2F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BA95FAD8E6348D8ADAC0625E79B186A">
    <w:name w:val="BBA95FAD8E6348D8ADAC0625E79B186A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8">
    <w:name w:val="AF43489B4414452BBCB64FBE8E83CF31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4">
    <w:name w:val="68A0DFBF5B054122BA0865D2A3BCB67E4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7">
    <w:name w:val="235A705687644999B17C72CEB221EA2E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7">
    <w:name w:val="739AE5341CC3474A95A4E2CF1A7BB83C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8">
    <w:name w:val="B211C8485A854AC2B546AC7FD084E9E0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9">
    <w:name w:val="1FB84061961D4E8FBE9A1E99D763B4681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1">
    <w:name w:val="996FE4F1DF4848CDAFEA7E575756E13C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1">
    <w:name w:val="642F470CAC36430187CBA85E32B2DA8D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27A9477F0664B6BA9EEC7498CDAAEEE1">
    <w:name w:val="A27A9477F0664B6BA9EEC7498CDAAEEE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1">
    <w:name w:val="CAE4A409D3184F51BDB1F8D6AA06E2F9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1">
    <w:name w:val="EC7DF99D2A594984B55234B7A4ED8BEA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1">
    <w:name w:val="79DC103CD4994BD8AD3EF9B15E03BEBE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1">
    <w:name w:val="820F25E4449D48A898C6A9E40C68A375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1">
    <w:name w:val="998E21EE987E444C966614E394BBEA7B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1">
    <w:name w:val="1335F2D50B0740019859B5D564CF9C75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1">
    <w:name w:val="C5243EE25F424A2FA8295ED7F7AE3FAE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1">
    <w:name w:val="A4A6A80B8CD54919BD40749D1C2C9641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1">
    <w:name w:val="87B703F8F7E4442AA27BA2DE1A06F823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1">
    <w:name w:val="EF37F54094E04BB6AFAA0D16BA514B07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1">
    <w:name w:val="43316E57A7F24867BEC41D0D3BA9E83B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1">
    <w:name w:val="2B83319870A34F2CA9BDA55B87C2A3EC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1">
    <w:name w:val="8D840376B59F4CFD8AC52065717F3225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1">
    <w:name w:val="02DDE15FF05D4C7D8D41763F69531ADB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1">
    <w:name w:val="5D04EE458CF74F60949158F022F1E583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1">
    <w:name w:val="DCB9F4857D2140B693878F31B7E38CA9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1">
    <w:name w:val="1B7C69FA61404833AA67CDE37F57973A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1">
    <w:name w:val="831F66EAF7E942D191513E2ABB2D0C6C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1">
    <w:name w:val="CD364378076D485684C3DE6A6DB864F2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1">
    <w:name w:val="44265F13012B467CA91EBBEF14D3C2AD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1">
    <w:name w:val="05096F878AA949DAB8B21B472097EB7B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1">
    <w:name w:val="00A858400B0C48D58CB66A7737D52D2F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BA95FAD8E6348D8ADAC0625E79B186A1">
    <w:name w:val="BBA95FAD8E6348D8ADAC0625E79B186A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9">
    <w:name w:val="AF43489B4414452BBCB64FBE8E83CF31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5">
    <w:name w:val="68A0DFBF5B054122BA0865D2A3BCB67E5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8">
    <w:name w:val="235A705687644999B17C72CEB221EA2E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8">
    <w:name w:val="739AE5341CC3474A95A4E2CF1A7BB83C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9">
    <w:name w:val="B211C8485A854AC2B546AC7FD084E9E0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0">
    <w:name w:val="1FB84061961D4E8FBE9A1E99D763B46820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2">
    <w:name w:val="996FE4F1DF4848CDAFEA7E575756E13C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2">
    <w:name w:val="642F470CAC36430187CBA85E32B2DA8D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27A9477F0664B6BA9EEC7498CDAAEEE2">
    <w:name w:val="A27A9477F0664B6BA9EEC7498CDAAEEE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2">
    <w:name w:val="CAE4A409D3184F51BDB1F8D6AA06E2F9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2">
    <w:name w:val="EC7DF99D2A594984B55234B7A4ED8BEA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2">
    <w:name w:val="79DC103CD4994BD8AD3EF9B15E03BEBE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2">
    <w:name w:val="820F25E4449D48A898C6A9E40C68A375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2">
    <w:name w:val="998E21EE987E444C966614E394BBEA7B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2">
    <w:name w:val="1335F2D50B0740019859B5D564CF9C75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2">
    <w:name w:val="C5243EE25F424A2FA8295ED7F7AE3FAE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2">
    <w:name w:val="A4A6A80B8CD54919BD40749D1C2C9641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2">
    <w:name w:val="87B703F8F7E4442AA27BA2DE1A06F823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2">
    <w:name w:val="EF37F54094E04BB6AFAA0D16BA514B07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2">
    <w:name w:val="43316E57A7F24867BEC41D0D3BA9E83B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2">
    <w:name w:val="2B83319870A34F2CA9BDA55B87C2A3EC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2">
    <w:name w:val="8D840376B59F4CFD8AC52065717F3225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2">
    <w:name w:val="02DDE15FF05D4C7D8D41763F69531ADB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2">
    <w:name w:val="5D04EE458CF74F60949158F022F1E583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2">
    <w:name w:val="DCB9F4857D2140B693878F31B7E38CA9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2">
    <w:name w:val="1B7C69FA61404833AA67CDE37F57973A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2">
    <w:name w:val="831F66EAF7E942D191513E2ABB2D0C6C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2">
    <w:name w:val="CD364378076D485684C3DE6A6DB864F2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2">
    <w:name w:val="44265F13012B467CA91EBBEF14D3C2AD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2">
    <w:name w:val="05096F878AA949DAB8B21B472097EB7B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2">
    <w:name w:val="00A858400B0C48D58CB66A7737D52D2F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BA95FAD8E6348D8ADAC0625E79B186A2">
    <w:name w:val="BBA95FAD8E6348D8ADAC0625E79B186A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8DA2CDC81E74D34836CE92E29215324">
    <w:name w:val="08DA2CDC81E74D34836CE92E29215324"/>
    <w:rsid w:val="00062BF5"/>
    <w:pPr>
      <w:spacing w:after="160" w:line="259" w:lineRule="auto"/>
    </w:pPr>
  </w:style>
  <w:style w:type="paragraph" w:customStyle="1" w:styleId="974F0D48F8C1496BAEB4B4886B502089">
    <w:name w:val="974F0D48F8C1496BAEB4B4886B502089"/>
    <w:rsid w:val="00062BF5"/>
    <w:pPr>
      <w:spacing w:after="160" w:line="259" w:lineRule="auto"/>
    </w:pPr>
  </w:style>
  <w:style w:type="paragraph" w:customStyle="1" w:styleId="E9D5952423F44D0C99AFC7F2189980C1">
    <w:name w:val="E9D5952423F44D0C99AFC7F2189980C1"/>
    <w:rsid w:val="00062BF5"/>
    <w:pPr>
      <w:spacing w:after="160" w:line="259" w:lineRule="auto"/>
    </w:pPr>
  </w:style>
  <w:style w:type="paragraph" w:customStyle="1" w:styleId="C2C3C4C59DE0447BA01D36C2FA03942B">
    <w:name w:val="C2C3C4C59DE0447BA01D36C2FA03942B"/>
    <w:rsid w:val="00062BF5"/>
    <w:pPr>
      <w:spacing w:after="160" w:line="259" w:lineRule="auto"/>
    </w:pPr>
  </w:style>
  <w:style w:type="paragraph" w:customStyle="1" w:styleId="ECC58D0D2BD049E8830303965370DCCA">
    <w:name w:val="ECC58D0D2BD049E8830303965370DCCA"/>
    <w:rsid w:val="00062BF5"/>
    <w:pPr>
      <w:spacing w:after="160" w:line="259" w:lineRule="auto"/>
    </w:pPr>
  </w:style>
  <w:style w:type="paragraph" w:customStyle="1" w:styleId="823DE37964CE4E4E8A0836E629E14DD0">
    <w:name w:val="823DE37964CE4E4E8A0836E629E14DD0"/>
    <w:rsid w:val="00062BF5"/>
    <w:pPr>
      <w:spacing w:after="160" w:line="259" w:lineRule="auto"/>
    </w:pPr>
  </w:style>
  <w:style w:type="paragraph" w:customStyle="1" w:styleId="349886A8D14E4147A5B00F45262A3D71">
    <w:name w:val="349886A8D14E4147A5B00F45262A3D71"/>
    <w:rsid w:val="00062BF5"/>
    <w:pPr>
      <w:spacing w:after="160" w:line="259" w:lineRule="auto"/>
    </w:pPr>
  </w:style>
  <w:style w:type="paragraph" w:customStyle="1" w:styleId="C355B4ACD498475BAFF0B55D1AABC247">
    <w:name w:val="C355B4ACD498475BAFF0B55D1AABC247"/>
    <w:rsid w:val="00062BF5"/>
    <w:pPr>
      <w:spacing w:after="160" w:line="259" w:lineRule="auto"/>
    </w:pPr>
  </w:style>
  <w:style w:type="paragraph" w:customStyle="1" w:styleId="C17F717CF6764A229D03C6596C602A6B">
    <w:name w:val="C17F717CF6764A229D03C6596C602A6B"/>
    <w:rsid w:val="00062BF5"/>
    <w:pPr>
      <w:spacing w:after="160" w:line="259" w:lineRule="auto"/>
    </w:pPr>
  </w:style>
  <w:style w:type="paragraph" w:customStyle="1" w:styleId="FFCAD31F126C41688FB267E5F1F0BE22">
    <w:name w:val="FFCAD31F126C41688FB267E5F1F0BE22"/>
    <w:rsid w:val="00062BF5"/>
    <w:pPr>
      <w:spacing w:after="160" w:line="259" w:lineRule="auto"/>
    </w:pPr>
  </w:style>
  <w:style w:type="paragraph" w:customStyle="1" w:styleId="68415B6B116A4A7E9CED83A323014387">
    <w:name w:val="68415B6B116A4A7E9CED83A323014387"/>
    <w:rsid w:val="00062BF5"/>
    <w:pPr>
      <w:spacing w:after="160" w:line="259" w:lineRule="auto"/>
    </w:pPr>
  </w:style>
  <w:style w:type="paragraph" w:customStyle="1" w:styleId="AF43489B4414452BBCB64FBE8E83CF3110">
    <w:name w:val="AF43489B4414452BBCB64FBE8E83CF3110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6">
    <w:name w:val="68A0DFBF5B054122BA0865D2A3BCB67E6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9">
    <w:name w:val="235A705687644999B17C72CEB221EA2E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9">
    <w:name w:val="739AE5341CC3474A95A4E2CF1A7BB83C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10">
    <w:name w:val="B211C8485A854AC2B546AC7FD084E9E010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1">
    <w:name w:val="1FB84061961D4E8FBE9A1E99D763B4682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3">
    <w:name w:val="996FE4F1DF4848CDAFEA7E575756E13C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3">
    <w:name w:val="642F470CAC36430187CBA85E32B2DA8D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27A9477F0664B6BA9EEC7498CDAAEEE3">
    <w:name w:val="A27A9477F0664B6BA9EEC7498CDAAEEE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3">
    <w:name w:val="CAE4A409D3184F51BDB1F8D6AA06E2F9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3">
    <w:name w:val="EC7DF99D2A594984B55234B7A4ED8BEA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3">
    <w:name w:val="79DC103CD4994BD8AD3EF9B15E03BEBE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3">
    <w:name w:val="820F25E4449D48A898C6A9E40C68A375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3">
    <w:name w:val="998E21EE987E444C966614E394BBEA7B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3">
    <w:name w:val="1335F2D50B0740019859B5D564CF9C75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3">
    <w:name w:val="C5243EE25F424A2FA8295ED7F7AE3FAE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3">
    <w:name w:val="A4A6A80B8CD54919BD40749D1C2C9641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3">
    <w:name w:val="87B703F8F7E4442AA27BA2DE1A06F823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3">
    <w:name w:val="EF37F54094E04BB6AFAA0D16BA514B07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3">
    <w:name w:val="43316E57A7F24867BEC41D0D3BA9E83B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3">
    <w:name w:val="2B83319870A34F2CA9BDA55B87C2A3EC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3">
    <w:name w:val="8D840376B59F4CFD8AC52065717F3225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3">
    <w:name w:val="02DDE15FF05D4C7D8D41763F69531ADB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3">
    <w:name w:val="5D04EE458CF74F60949158F022F1E583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3">
    <w:name w:val="DCB9F4857D2140B693878F31B7E38CA9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3">
    <w:name w:val="1B7C69FA61404833AA67CDE37F57973A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3">
    <w:name w:val="831F66EAF7E942D191513E2ABB2D0C6C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3">
    <w:name w:val="CD364378076D485684C3DE6A6DB864F2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3">
    <w:name w:val="44265F13012B467CA91EBBEF14D3C2AD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3">
    <w:name w:val="05096F878AA949DAB8B21B472097EB7B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3">
    <w:name w:val="00A858400B0C48D58CB66A7737D52D2F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BA95FAD8E6348D8ADAC0625E79B186A3">
    <w:name w:val="BBA95FAD8E6348D8ADAC0625E79B186A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4540249ACEF40F3AF64760FBE973573">
    <w:name w:val="34540249ACEF40F3AF64760FBE973573"/>
    <w:rsid w:val="00062BF5"/>
    <w:pPr>
      <w:spacing w:after="160" w:line="259" w:lineRule="auto"/>
    </w:pPr>
  </w:style>
  <w:style w:type="paragraph" w:customStyle="1" w:styleId="3BF1EF6C75F0447DA289131FDBE9EAE8">
    <w:name w:val="3BF1EF6C75F0447DA289131FDBE9EAE8"/>
    <w:rsid w:val="00062BF5"/>
    <w:pPr>
      <w:spacing w:after="160" w:line="259" w:lineRule="auto"/>
    </w:pPr>
  </w:style>
  <w:style w:type="paragraph" w:customStyle="1" w:styleId="90E6EEBCCA2044728F539C871D495662">
    <w:name w:val="90E6EEBCCA2044728F539C871D495662"/>
    <w:rsid w:val="00062BF5"/>
    <w:pPr>
      <w:spacing w:after="160" w:line="259" w:lineRule="auto"/>
    </w:pPr>
  </w:style>
  <w:style w:type="paragraph" w:customStyle="1" w:styleId="9F77ABBC05AE485E8B8089E6ABB2F192">
    <w:name w:val="9F77ABBC05AE485E8B8089E6ABB2F192"/>
    <w:rsid w:val="00947AB3"/>
    <w:pPr>
      <w:spacing w:after="160" w:line="259" w:lineRule="auto"/>
    </w:pPr>
  </w:style>
  <w:style w:type="paragraph" w:customStyle="1" w:styleId="4B054EE2DF73482E8B83BA467A10764F">
    <w:name w:val="4B054EE2DF73482E8B83BA467A10764F"/>
    <w:rsid w:val="00947AB3"/>
    <w:pPr>
      <w:spacing w:after="160" w:line="259" w:lineRule="auto"/>
    </w:pPr>
  </w:style>
  <w:style w:type="paragraph" w:customStyle="1" w:styleId="AF43489B4414452BBCB64FBE8E83CF3111">
    <w:name w:val="AF43489B4414452BBCB64FBE8E83CF311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7">
    <w:name w:val="68A0DFBF5B054122BA0865D2A3BCB67E7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10">
    <w:name w:val="235A705687644999B17C72CEB221EA2E10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10">
    <w:name w:val="739AE5341CC3474A95A4E2CF1A7BB83C10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11">
    <w:name w:val="B211C8485A854AC2B546AC7FD084E9E01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2">
    <w:name w:val="1FB84061961D4E8FBE9A1E99D763B4682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4">
    <w:name w:val="996FE4F1DF4848CDAFEA7E575756E13C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4">
    <w:name w:val="642F470CAC36430187CBA85E32B2DA8D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BF1EF6C75F0447DA289131FDBE9EAE81">
    <w:name w:val="3BF1EF6C75F0447DA289131FDBE9EAE8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0E6EEBCCA2044728F539C871D4956621">
    <w:name w:val="90E6EEBCCA2044728F539C871D495662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4">
    <w:name w:val="CAE4A409D3184F51BDB1F8D6AA06E2F9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4">
    <w:name w:val="EC7DF99D2A594984B55234B7A4ED8BEA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4">
    <w:name w:val="79DC103CD4994BD8AD3EF9B15E03BEBE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4">
    <w:name w:val="820F25E4449D48A898C6A9E40C68A375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4">
    <w:name w:val="998E21EE987E444C966614E394BBEA7B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4">
    <w:name w:val="1335F2D50B0740019859B5D564CF9C75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4">
    <w:name w:val="C5243EE25F424A2FA8295ED7F7AE3FAE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4">
    <w:name w:val="A4A6A80B8CD54919BD40749D1C2C9641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4">
    <w:name w:val="87B703F8F7E4442AA27BA2DE1A06F823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4">
    <w:name w:val="EF37F54094E04BB6AFAA0D16BA514B07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4">
    <w:name w:val="43316E57A7F24867BEC41D0D3BA9E83B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4">
    <w:name w:val="2B83319870A34F2CA9BDA55B87C2A3EC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4">
    <w:name w:val="8D840376B59F4CFD8AC52065717F3225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4">
    <w:name w:val="02DDE15FF05D4C7D8D41763F69531ADB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4">
    <w:name w:val="5D04EE458CF74F60949158F022F1E583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4">
    <w:name w:val="DCB9F4857D2140B693878F31B7E38CA9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4">
    <w:name w:val="1B7C69FA61404833AA67CDE37F57973A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4">
    <w:name w:val="831F66EAF7E942D191513E2ABB2D0C6C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4">
    <w:name w:val="CD364378076D485684C3DE6A6DB864F2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4">
    <w:name w:val="44265F13012B467CA91EBBEF14D3C2AD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4">
    <w:name w:val="05096F878AA949DAB8B21B472097EB7B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4">
    <w:name w:val="00A858400B0C48D58CB66A7737D52D2F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F77ABBC05AE485E8B8089E6ABB2F1921">
    <w:name w:val="9F77ABBC05AE485E8B8089E6ABB2F192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12">
    <w:name w:val="AF43489B4414452BBCB64FBE8E83CF311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8">
    <w:name w:val="68A0DFBF5B054122BA0865D2A3BCB67E8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11">
    <w:name w:val="235A705687644999B17C72CEB221EA2E1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11">
    <w:name w:val="739AE5341CC3474A95A4E2CF1A7BB83C1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12">
    <w:name w:val="B211C8485A854AC2B546AC7FD084E9E01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3">
    <w:name w:val="1FB84061961D4E8FBE9A1E99D763B46823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5">
    <w:name w:val="996FE4F1DF4848CDAFEA7E575756E13C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5">
    <w:name w:val="642F470CAC36430187CBA85E32B2DA8D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BF1EF6C75F0447DA289131FDBE9EAE82">
    <w:name w:val="3BF1EF6C75F0447DA289131FDBE9EAE8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0E6EEBCCA2044728F539C871D4956622">
    <w:name w:val="90E6EEBCCA2044728F539C871D495662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5">
    <w:name w:val="CAE4A409D3184F51BDB1F8D6AA06E2F9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5">
    <w:name w:val="EC7DF99D2A594984B55234B7A4ED8BEA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5">
    <w:name w:val="79DC103CD4994BD8AD3EF9B15E03BEBE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5">
    <w:name w:val="820F25E4449D48A898C6A9E40C68A375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5">
    <w:name w:val="998E21EE987E444C966614E394BBEA7B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5">
    <w:name w:val="1335F2D50B0740019859B5D564CF9C75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5">
    <w:name w:val="C5243EE25F424A2FA8295ED7F7AE3FAE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5">
    <w:name w:val="A4A6A80B8CD54919BD40749D1C2C9641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5">
    <w:name w:val="87B703F8F7E4442AA27BA2DE1A06F823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5">
    <w:name w:val="EF37F54094E04BB6AFAA0D16BA514B07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5">
    <w:name w:val="43316E57A7F24867BEC41D0D3BA9E83B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5">
    <w:name w:val="2B83319870A34F2CA9BDA55B87C2A3EC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5">
    <w:name w:val="8D840376B59F4CFD8AC52065717F3225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5">
    <w:name w:val="02DDE15FF05D4C7D8D41763F69531ADB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5">
    <w:name w:val="5D04EE458CF74F60949158F022F1E583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5">
    <w:name w:val="DCB9F4857D2140B693878F31B7E38CA9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5">
    <w:name w:val="1B7C69FA61404833AA67CDE37F57973A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5">
    <w:name w:val="831F66EAF7E942D191513E2ABB2D0C6C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5">
    <w:name w:val="CD364378076D485684C3DE6A6DB864F2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5">
    <w:name w:val="44265F13012B467CA91EBBEF14D3C2AD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5">
    <w:name w:val="05096F878AA949DAB8B21B472097EB7B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5">
    <w:name w:val="00A858400B0C48D58CB66A7737D52D2F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F77ABBC05AE485E8B8089E6ABB2F1922">
    <w:name w:val="9F77ABBC05AE485E8B8089E6ABB2F192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A9FFE16B56F447EAB3E7E2D1B89261A">
    <w:name w:val="2A9FFE16B56F447EAB3E7E2D1B89261A"/>
    <w:rsid w:val="00DD576F"/>
    <w:pPr>
      <w:spacing w:after="160" w:line="259" w:lineRule="auto"/>
    </w:pPr>
  </w:style>
  <w:style w:type="paragraph" w:customStyle="1" w:styleId="6E831E96243C45FC8BFECC4E92C5075F">
    <w:name w:val="6E831E96243C45FC8BFECC4E92C5075F"/>
    <w:rsid w:val="00DD576F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76F"/>
    <w:rPr>
      <w:color w:val="808080"/>
    </w:rPr>
  </w:style>
  <w:style w:type="paragraph" w:customStyle="1" w:styleId="AEE2AE557BAA4000B774075C0D995C96">
    <w:name w:val="AEE2AE557BAA4000B774075C0D995C96"/>
    <w:rsid w:val="001552E6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0AC05B942F343FEB9D09227174E0A80">
    <w:name w:val="B0AC05B942F343FEB9D09227174E0A80"/>
    <w:rsid w:val="001552E6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A5995C14CDD4A76BFC012D9762E8E82">
    <w:name w:val="3A5995C14CDD4A76BFC012D9762E8E82"/>
    <w:rsid w:val="001552E6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9DBA10523AA465AB8535F930F0CB803">
    <w:name w:val="69DBA10523AA465AB8535F930F0CB803"/>
    <w:rsid w:val="001552E6"/>
  </w:style>
  <w:style w:type="paragraph" w:customStyle="1" w:styleId="38ACF0D23D444E7C8D1CF43D89FDF765">
    <w:name w:val="38ACF0D23D444E7C8D1CF43D89FDF765"/>
    <w:rsid w:val="001552E6"/>
  </w:style>
  <w:style w:type="paragraph" w:customStyle="1" w:styleId="FC68BD2F4BB14AEFA6DCAE761131279D">
    <w:name w:val="FC68BD2F4BB14AEFA6DCAE761131279D"/>
    <w:rsid w:val="001552E6"/>
  </w:style>
  <w:style w:type="paragraph" w:customStyle="1" w:styleId="C5DBFD08497C4EC8B1FE0AF3B97CA492">
    <w:name w:val="C5DBFD08497C4EC8B1FE0AF3B97CA492"/>
    <w:rsid w:val="001552E6"/>
  </w:style>
  <w:style w:type="paragraph" w:customStyle="1" w:styleId="8138BE9B5A9344B2A47BF4907B1608F5">
    <w:name w:val="8138BE9B5A9344B2A47BF4907B1608F5"/>
    <w:rsid w:val="001552E6"/>
  </w:style>
  <w:style w:type="paragraph" w:customStyle="1" w:styleId="8A74C4C344D64104AA62A188AF2AE31C">
    <w:name w:val="8A74C4C344D64104AA62A188AF2AE31C"/>
    <w:rsid w:val="001552E6"/>
  </w:style>
  <w:style w:type="paragraph" w:customStyle="1" w:styleId="2FD045A206EE414880414A2208340A2D">
    <w:name w:val="2FD045A206EE414880414A2208340A2D"/>
    <w:rsid w:val="001552E6"/>
  </w:style>
  <w:style w:type="paragraph" w:customStyle="1" w:styleId="6DDA4073BA1A47BBA7B2EE495C20D269">
    <w:name w:val="6DDA4073BA1A47BBA7B2EE495C20D269"/>
    <w:rsid w:val="001552E6"/>
  </w:style>
  <w:style w:type="paragraph" w:customStyle="1" w:styleId="E32AE16EEB3C461DAA02A2C85E2A1AB4">
    <w:name w:val="E32AE16EEB3C461DAA02A2C85E2A1AB4"/>
    <w:rsid w:val="001552E6"/>
  </w:style>
  <w:style w:type="paragraph" w:customStyle="1" w:styleId="C3D24608EF8D48FFAE379E336A91E043">
    <w:name w:val="C3D24608EF8D48FFAE379E336A91E043"/>
    <w:rsid w:val="00C72B01"/>
  </w:style>
  <w:style w:type="paragraph" w:customStyle="1" w:styleId="1273DE7E366748058CBEA3D0E2390ED4">
    <w:name w:val="1273DE7E366748058CBEA3D0E2390E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">
    <w:name w:val="727D71AA8E884242A3C788974848785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">
    <w:name w:val="D90AEE8E04BE43DEB257F4126523872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">
    <w:name w:val="EAE0A96BC11947FFA4611C613B94D7ED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">
    <w:name w:val="78357FBC89704E719B27205FF27744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">
    <w:name w:val="8FF0473C02B9454F8B1864FF506274C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">
    <w:name w:val="5B5A6BCAB33D4C8AAAD3E060D21B91D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">
    <w:name w:val="DFAF8A5248A3431CA50D4F3912A9881D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">
    <w:name w:val="74DCD4250B434964AF1AD89E0EE5BB9A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CF2961DEC6488CAD219F0400557D89">
    <w:name w:val="7BCF2961DEC6488CAD219F0400557D8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D81477BFC064B40B2ED5C24AB7FEFF8">
    <w:name w:val="7D81477BFC064B40B2ED5C24AB7FEFF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44C0EFCE0AF42FCBCBBEA6CACDE8744">
    <w:name w:val="844C0EFCE0AF42FCBCBBEA6CACDE87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B7516CEFD74296B7FB0FAC627251C1">
    <w:name w:val="CCB7516CEFD74296B7FB0FAC627251C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4D86F6B05E34D8684D142EC63A4310C">
    <w:name w:val="54D86F6B05E34D8684D142EC63A4310C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D458EB805D4BF48B4124274344FB0E">
    <w:name w:val="9DD458EB805D4BF48B4124274344FB0E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9B768A3F4D443CB9075EFA4BF60DDE5">
    <w:name w:val="F9B768A3F4D443CB9075EFA4BF60DDE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2DE4FD3A024247A8A3F7FBD895058E">
    <w:name w:val="A12DE4FD3A024247A8A3F7FBD895058E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7BC16C01B30484696476B3A321D5002">
    <w:name w:val="17BC16C01B30484696476B3A321D500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DE0F1AFA7640F6A98C18B295D214B6">
    <w:name w:val="12DE0F1AFA7640F6A98C18B295D214B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6B1C173CD33485FB9FF60C007431902">
    <w:name w:val="B6B1C173CD33485FB9FF60C00743190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CF462530A7D4927A7C9A954C2964382">
    <w:name w:val="0CF462530A7D4927A7C9A954C296438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">
    <w:name w:val="1273DE7E366748058CBEA3D0E2390ED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">
    <w:name w:val="727D71AA8E884242A3C788974848785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">
    <w:name w:val="D90AEE8E04BE43DEB257F41265238720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">
    <w:name w:val="EAE0A96BC11947FFA4611C613B94D7ED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">
    <w:name w:val="78357FBC89704E719B27205FF2774446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">
    <w:name w:val="8FF0473C02B9454F8B1864FF506274C7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">
    <w:name w:val="5B5A6BCAB33D4C8AAAD3E060D21B91D0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">
    <w:name w:val="DFAF8A5248A3431CA50D4F3912A9881D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">
    <w:name w:val="74DCD4250B434964AF1AD89E0EE5BB9A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CF2961DEC6488CAD219F0400557D891">
    <w:name w:val="7BCF2961DEC6488CAD219F0400557D89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D81477BFC064B40B2ED5C24AB7FEFF81">
    <w:name w:val="7D81477BFC064B40B2ED5C24AB7FEFF8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44C0EFCE0AF42FCBCBBEA6CACDE87441">
    <w:name w:val="844C0EFCE0AF42FCBCBBEA6CACDE874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B7516CEFD74296B7FB0FAC627251C11">
    <w:name w:val="CCB7516CEFD74296B7FB0FAC627251C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4D86F6B05E34D8684D142EC63A4310C1">
    <w:name w:val="54D86F6B05E34D8684D142EC63A4310C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D458EB805D4BF48B4124274344FB0E1">
    <w:name w:val="9DD458EB805D4BF48B4124274344FB0E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9B768A3F4D443CB9075EFA4BF60DDE51">
    <w:name w:val="F9B768A3F4D443CB9075EFA4BF60DDE5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2DE4FD3A024247A8A3F7FBD895058E1">
    <w:name w:val="A12DE4FD3A024247A8A3F7FBD895058E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7BC16C01B30484696476B3A321D50021">
    <w:name w:val="17BC16C01B30484696476B3A321D500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DE0F1AFA7640F6A98C18B295D214B61">
    <w:name w:val="12DE0F1AFA7640F6A98C18B295D214B6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6B1C173CD33485FB9FF60C0074319021">
    <w:name w:val="B6B1C173CD33485FB9FF60C00743190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CF462530A7D4927A7C9A954C29643821">
    <w:name w:val="0CF462530A7D4927A7C9A954C296438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2">
    <w:name w:val="1273DE7E366748058CBEA3D0E2390ED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2">
    <w:name w:val="727D71AA8E884242A3C788974848785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2">
    <w:name w:val="D90AEE8E04BE43DEB257F41265238720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2">
    <w:name w:val="EAE0A96BC11947FFA4611C613B94D7ED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2">
    <w:name w:val="78357FBC89704E719B27205FF2774446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2">
    <w:name w:val="8FF0473C02B9454F8B1864FF506274C7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2">
    <w:name w:val="5B5A6BCAB33D4C8AAAD3E060D21B91D0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2">
    <w:name w:val="DFAF8A5248A3431CA50D4F3912A9881D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2">
    <w:name w:val="74DCD4250B434964AF1AD89E0EE5BB9A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CF2961DEC6488CAD219F0400557D892">
    <w:name w:val="7BCF2961DEC6488CAD219F0400557D89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D81477BFC064B40B2ED5C24AB7FEFF82">
    <w:name w:val="7D81477BFC064B40B2ED5C24AB7FEFF8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44C0EFCE0AF42FCBCBBEA6CACDE87442">
    <w:name w:val="844C0EFCE0AF42FCBCBBEA6CACDE874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B7516CEFD74296B7FB0FAC627251C12">
    <w:name w:val="CCB7516CEFD74296B7FB0FAC627251C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4D86F6B05E34D8684D142EC63A4310C2">
    <w:name w:val="54D86F6B05E34D8684D142EC63A4310C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D458EB805D4BF48B4124274344FB0E2">
    <w:name w:val="9DD458EB805D4BF48B4124274344FB0E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9B768A3F4D443CB9075EFA4BF60DDE52">
    <w:name w:val="F9B768A3F4D443CB9075EFA4BF60DDE5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2DE4FD3A024247A8A3F7FBD895058E2">
    <w:name w:val="A12DE4FD3A024247A8A3F7FBD895058E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7BC16C01B30484696476B3A321D50022">
    <w:name w:val="17BC16C01B30484696476B3A321D500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DE0F1AFA7640F6A98C18B295D214B62">
    <w:name w:val="12DE0F1AFA7640F6A98C18B295D214B6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6B1C173CD33485FB9FF60C0074319022">
    <w:name w:val="B6B1C173CD33485FB9FF60C00743190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CF462530A7D4927A7C9A954C29643822">
    <w:name w:val="0CF462530A7D4927A7C9A954C296438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3">
    <w:name w:val="1273DE7E366748058CBEA3D0E2390ED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3">
    <w:name w:val="727D71AA8E884242A3C788974848785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3">
    <w:name w:val="D90AEE8E04BE43DEB257F41265238720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3">
    <w:name w:val="EAE0A96BC11947FFA4611C613B94D7ED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3">
    <w:name w:val="78357FBC89704E719B27205FF2774446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3">
    <w:name w:val="8FF0473C02B9454F8B1864FF506274C7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3">
    <w:name w:val="5B5A6BCAB33D4C8AAAD3E060D21B91D0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3">
    <w:name w:val="DFAF8A5248A3431CA50D4F3912A9881D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3">
    <w:name w:val="74DCD4250B434964AF1AD89E0EE5BB9A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CF2961DEC6488CAD219F0400557D893">
    <w:name w:val="7BCF2961DEC6488CAD219F0400557D89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D81477BFC064B40B2ED5C24AB7FEFF83">
    <w:name w:val="7D81477BFC064B40B2ED5C24AB7FEFF8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44C0EFCE0AF42FCBCBBEA6CACDE87443">
    <w:name w:val="844C0EFCE0AF42FCBCBBEA6CACDE874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B7516CEFD74296B7FB0FAC627251C13">
    <w:name w:val="CCB7516CEFD74296B7FB0FAC627251C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4D86F6B05E34D8684D142EC63A4310C3">
    <w:name w:val="54D86F6B05E34D8684D142EC63A4310C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D458EB805D4BF48B4124274344FB0E3">
    <w:name w:val="9DD458EB805D4BF48B4124274344FB0E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9B768A3F4D443CB9075EFA4BF60DDE53">
    <w:name w:val="F9B768A3F4D443CB9075EFA4BF60DDE5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2DE4FD3A024247A8A3F7FBD895058E3">
    <w:name w:val="A12DE4FD3A024247A8A3F7FBD895058E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7BC16C01B30484696476B3A321D50023">
    <w:name w:val="17BC16C01B30484696476B3A321D500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DE0F1AFA7640F6A98C18B295D214B63">
    <w:name w:val="12DE0F1AFA7640F6A98C18B295D214B6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6B1C173CD33485FB9FF60C0074319023">
    <w:name w:val="B6B1C173CD33485FB9FF60C00743190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CF462530A7D4927A7C9A954C29643823">
    <w:name w:val="0CF462530A7D4927A7C9A954C296438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">
    <w:name w:val="F510F3E586CF4161A299CB2D2E2440AA"/>
    <w:rsid w:val="00C72B01"/>
  </w:style>
  <w:style w:type="paragraph" w:customStyle="1" w:styleId="B28323D3A3F74870A6902B7ED6DBB8DF">
    <w:name w:val="B28323D3A3F74870A6902B7ED6DBB8DF"/>
    <w:rsid w:val="00C72B01"/>
  </w:style>
  <w:style w:type="paragraph" w:customStyle="1" w:styleId="C1B3A95AD5EF4F718B87A7EB63AF149E">
    <w:name w:val="C1B3A95AD5EF4F718B87A7EB63AF149E"/>
    <w:rsid w:val="00C72B01"/>
  </w:style>
  <w:style w:type="paragraph" w:customStyle="1" w:styleId="1EF3A7934BDF446186EE5354D02066DB">
    <w:name w:val="1EF3A7934BDF446186EE5354D02066DB"/>
    <w:rsid w:val="00C72B01"/>
  </w:style>
  <w:style w:type="paragraph" w:customStyle="1" w:styleId="D4948268781646BA8C60344346BDAA64">
    <w:name w:val="D4948268781646BA8C60344346BDAA64"/>
    <w:rsid w:val="00C72B01"/>
  </w:style>
  <w:style w:type="paragraph" w:customStyle="1" w:styleId="01ED1506463D493DA1055AA4181CBA11">
    <w:name w:val="01ED1506463D493DA1055AA4181CBA11"/>
    <w:rsid w:val="00C72B01"/>
  </w:style>
  <w:style w:type="paragraph" w:customStyle="1" w:styleId="C8C8664EB9F849289FDAF9489406346D">
    <w:name w:val="C8C8664EB9F849289FDAF9489406346D"/>
    <w:rsid w:val="00C72B01"/>
  </w:style>
  <w:style w:type="paragraph" w:customStyle="1" w:styleId="A6B627D288684E1D874CF2C3ABE71F24">
    <w:name w:val="A6B627D288684E1D874CF2C3ABE71F24"/>
    <w:rsid w:val="00C72B01"/>
  </w:style>
  <w:style w:type="paragraph" w:customStyle="1" w:styleId="5167FC0ECD8242BAA01FF31756695BA3">
    <w:name w:val="5167FC0ECD8242BAA01FF31756695BA3"/>
    <w:rsid w:val="00C72B01"/>
  </w:style>
  <w:style w:type="paragraph" w:customStyle="1" w:styleId="63EB680808D14422B42CD6A6467BC9D4">
    <w:name w:val="63EB680808D14422B42CD6A6467BC9D4"/>
    <w:rsid w:val="00C72B01"/>
  </w:style>
  <w:style w:type="paragraph" w:customStyle="1" w:styleId="35B2CFDE73804342A5342A41101E30BC">
    <w:name w:val="35B2CFDE73804342A5342A41101E30BC"/>
    <w:rsid w:val="00C72B01"/>
  </w:style>
  <w:style w:type="paragraph" w:customStyle="1" w:styleId="41A4A46F04D74FA680EB00C8A2150944">
    <w:name w:val="41A4A46F04D74FA680EB00C8A2150944"/>
    <w:rsid w:val="00C72B01"/>
  </w:style>
  <w:style w:type="paragraph" w:customStyle="1" w:styleId="6857197D13F94FBFBD19FD1740E48252">
    <w:name w:val="6857197D13F94FBFBD19FD1740E48252"/>
    <w:rsid w:val="00C72B01"/>
  </w:style>
  <w:style w:type="paragraph" w:customStyle="1" w:styleId="1273DE7E366748058CBEA3D0E2390ED44">
    <w:name w:val="1273DE7E366748058CBEA3D0E2390ED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4">
    <w:name w:val="727D71AA8E884242A3C7889748487852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4">
    <w:name w:val="D90AEE8E04BE43DEB257F41265238720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4">
    <w:name w:val="EAE0A96BC11947FFA4611C613B94D7E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4">
    <w:name w:val="78357FBC89704E719B27205FF2774446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4">
    <w:name w:val="8FF0473C02B9454F8B1864FF506274C7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4">
    <w:name w:val="5B5A6BCAB33D4C8AAAD3E060D21B91D0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4">
    <w:name w:val="DFAF8A5248A3431CA50D4F3912A9881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4">
    <w:name w:val="74DCD4250B434964AF1AD89E0EE5BB9A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1">
    <w:name w:val="F510F3E586CF4161A299CB2D2E2440AA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">
    <w:name w:val="B28323D3A3F74870A6902B7ED6DBB8DF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">
    <w:name w:val="C1B3A95AD5EF4F718B87A7EB63AF149E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1">
    <w:name w:val="1EF3A7934BDF446186EE5354D02066DB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">
    <w:name w:val="D4948268781646BA8C60344346BDAA6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">
    <w:name w:val="01ED1506463D493DA1055AA4181CBA1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1">
    <w:name w:val="C8C8664EB9F849289FDAF9489406346D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">
    <w:name w:val="A6B627D288684E1D874CF2C3ABE71F2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">
    <w:name w:val="5167FC0ECD8242BAA01FF31756695BA3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1">
    <w:name w:val="63EB680808D14422B42CD6A6467BC9D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">
    <w:name w:val="35B2CFDE73804342A5342A41101E30BC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">
    <w:name w:val="41A4A46F04D74FA680EB00C8A2150944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">
    <w:name w:val="6857197D13F94FBFBD19FD1740E48252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5">
    <w:name w:val="1273DE7E366748058CBEA3D0E2390ED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5">
    <w:name w:val="727D71AA8E884242A3C7889748487852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5">
    <w:name w:val="D90AEE8E04BE43DEB257F41265238720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5">
    <w:name w:val="EAE0A96BC11947FFA4611C613B94D7ED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5">
    <w:name w:val="78357FBC89704E719B27205FF2774446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5">
    <w:name w:val="8FF0473C02B9454F8B1864FF506274C7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5">
    <w:name w:val="5B5A6BCAB33D4C8AAAD3E060D21B91D0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5">
    <w:name w:val="DFAF8A5248A3431CA50D4F3912A9881D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5">
    <w:name w:val="74DCD4250B434964AF1AD89E0EE5BB9A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2">
    <w:name w:val="F510F3E586CF4161A299CB2D2E2440AA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2">
    <w:name w:val="B28323D3A3F74870A6902B7ED6DBB8DF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2">
    <w:name w:val="C1B3A95AD5EF4F718B87A7EB63AF149E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2">
    <w:name w:val="1EF3A7934BDF446186EE5354D02066DB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2">
    <w:name w:val="D4948268781646BA8C60344346BDAA6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2">
    <w:name w:val="01ED1506463D493DA1055AA4181CBA1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2">
    <w:name w:val="C8C8664EB9F849289FDAF9489406346D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2">
    <w:name w:val="A6B627D288684E1D874CF2C3ABE71F2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2">
    <w:name w:val="5167FC0ECD8242BAA01FF31756695BA3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2">
    <w:name w:val="63EB680808D14422B42CD6A6467BC9D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2">
    <w:name w:val="35B2CFDE73804342A5342A41101E30BC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2">
    <w:name w:val="41A4A46F04D74FA680EB00C8A2150944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2">
    <w:name w:val="6857197D13F94FBFBD19FD1740E48252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6">
    <w:name w:val="1273DE7E366748058CBEA3D0E2390ED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6">
    <w:name w:val="727D71AA8E884242A3C7889748487852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6">
    <w:name w:val="D90AEE8E04BE43DEB257F41265238720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6">
    <w:name w:val="EAE0A96BC11947FFA4611C613B94D7ED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6">
    <w:name w:val="78357FBC89704E719B27205FF2774446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6">
    <w:name w:val="8FF0473C02B9454F8B1864FF506274C7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6">
    <w:name w:val="5B5A6BCAB33D4C8AAAD3E060D21B91D0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6">
    <w:name w:val="DFAF8A5248A3431CA50D4F3912A9881D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6">
    <w:name w:val="74DCD4250B434964AF1AD89E0EE5BB9A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3">
    <w:name w:val="F510F3E586CF4161A299CB2D2E2440AA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3">
    <w:name w:val="B28323D3A3F74870A6902B7ED6DBB8DF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3">
    <w:name w:val="C1B3A95AD5EF4F718B87A7EB63AF149E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3">
    <w:name w:val="1EF3A7934BDF446186EE5354D02066DB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3">
    <w:name w:val="D4948268781646BA8C60344346BDAA6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3">
    <w:name w:val="01ED1506463D493DA1055AA4181CBA1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3">
    <w:name w:val="C8C8664EB9F849289FDAF9489406346D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3">
    <w:name w:val="A6B627D288684E1D874CF2C3ABE71F2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3">
    <w:name w:val="5167FC0ECD8242BAA01FF31756695BA3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3">
    <w:name w:val="63EB680808D14422B42CD6A6467BC9D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3">
    <w:name w:val="35B2CFDE73804342A5342A41101E30BC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3">
    <w:name w:val="41A4A46F04D74FA680EB00C8A2150944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3">
    <w:name w:val="6857197D13F94FBFBD19FD1740E48252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">
    <w:name w:val="1D4B457705E843D0BCA854E3F80CE9DD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7">
    <w:name w:val="1273DE7E366748058CBEA3D0E2390ED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7">
    <w:name w:val="727D71AA8E884242A3C7889748487852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7">
    <w:name w:val="D90AEE8E04BE43DEB257F41265238720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7">
    <w:name w:val="EAE0A96BC11947FFA4611C613B94D7ED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7">
    <w:name w:val="78357FBC89704E719B27205FF2774446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7">
    <w:name w:val="8FF0473C02B9454F8B1864FF506274C7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7">
    <w:name w:val="5B5A6BCAB33D4C8AAAD3E060D21B91D0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7">
    <w:name w:val="DFAF8A5248A3431CA50D4F3912A9881D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7">
    <w:name w:val="74DCD4250B434964AF1AD89E0EE5BB9A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4">
    <w:name w:val="F510F3E586CF4161A299CB2D2E2440AA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4">
    <w:name w:val="B28323D3A3F74870A6902B7ED6DBB8DF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4">
    <w:name w:val="C1B3A95AD5EF4F718B87A7EB63AF149E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4">
    <w:name w:val="1EF3A7934BDF446186EE5354D02066DB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4">
    <w:name w:val="D4948268781646BA8C60344346BDAA6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4">
    <w:name w:val="01ED1506463D493DA1055AA4181CBA1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4">
    <w:name w:val="C8C8664EB9F849289FDAF9489406346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4">
    <w:name w:val="A6B627D288684E1D874CF2C3ABE71F2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4">
    <w:name w:val="5167FC0ECD8242BAA01FF31756695BA3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4">
    <w:name w:val="63EB680808D14422B42CD6A6467BC9D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4">
    <w:name w:val="35B2CFDE73804342A5342A41101E30BC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4">
    <w:name w:val="41A4A46F04D74FA680EB00C8A2150944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4">
    <w:name w:val="6857197D13F94FBFBD19FD1740E48252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1">
    <w:name w:val="1D4B457705E843D0BCA854E3F80CE9DD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8">
    <w:name w:val="1273DE7E366748058CBEA3D0E2390ED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8">
    <w:name w:val="727D71AA8E884242A3C7889748487852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8">
    <w:name w:val="D90AEE8E04BE43DEB257F41265238720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8">
    <w:name w:val="EAE0A96BC11947FFA4611C613B94D7ED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8">
    <w:name w:val="78357FBC89704E719B27205FF2774446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8">
    <w:name w:val="8FF0473C02B9454F8B1864FF506274C7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8">
    <w:name w:val="5B5A6BCAB33D4C8AAAD3E060D21B91D0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8">
    <w:name w:val="DFAF8A5248A3431CA50D4F3912A9881D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8">
    <w:name w:val="74DCD4250B434964AF1AD89E0EE5BB9A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5">
    <w:name w:val="F510F3E586CF4161A299CB2D2E2440AA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5">
    <w:name w:val="B28323D3A3F74870A6902B7ED6DBB8DF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5">
    <w:name w:val="C1B3A95AD5EF4F718B87A7EB63AF149E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5">
    <w:name w:val="1EF3A7934BDF446186EE5354D02066DB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5">
    <w:name w:val="D4948268781646BA8C60344346BDAA6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5">
    <w:name w:val="01ED1506463D493DA1055AA4181CBA1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5">
    <w:name w:val="C8C8664EB9F849289FDAF9489406346D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5">
    <w:name w:val="A6B627D288684E1D874CF2C3ABE71F2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5">
    <w:name w:val="5167FC0ECD8242BAA01FF31756695BA3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5">
    <w:name w:val="63EB680808D14422B42CD6A6467BC9D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5">
    <w:name w:val="35B2CFDE73804342A5342A41101E30BC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5">
    <w:name w:val="41A4A46F04D74FA680EB00C8A2150944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5">
    <w:name w:val="6857197D13F94FBFBD19FD1740E48252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2">
    <w:name w:val="1D4B457705E843D0BCA854E3F80CE9DD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9">
    <w:name w:val="1273DE7E366748058CBEA3D0E2390ED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9">
    <w:name w:val="727D71AA8E884242A3C7889748487852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9">
    <w:name w:val="D90AEE8E04BE43DEB257F41265238720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9">
    <w:name w:val="EAE0A96BC11947FFA4611C613B94D7ED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9">
    <w:name w:val="78357FBC89704E719B27205FF2774446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9">
    <w:name w:val="8FF0473C02B9454F8B1864FF506274C7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9">
    <w:name w:val="5B5A6BCAB33D4C8AAAD3E060D21B91D0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9">
    <w:name w:val="DFAF8A5248A3431CA50D4F3912A9881D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9">
    <w:name w:val="74DCD4250B434964AF1AD89E0EE5BB9A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6">
    <w:name w:val="F510F3E586CF4161A299CB2D2E2440AA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6">
    <w:name w:val="B28323D3A3F74870A6902B7ED6DBB8DF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6">
    <w:name w:val="C1B3A95AD5EF4F718B87A7EB63AF149E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6">
    <w:name w:val="1EF3A7934BDF446186EE5354D02066DB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6">
    <w:name w:val="D4948268781646BA8C60344346BDAA6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6">
    <w:name w:val="01ED1506463D493DA1055AA4181CBA1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6">
    <w:name w:val="C8C8664EB9F849289FDAF9489406346D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6">
    <w:name w:val="A6B627D288684E1D874CF2C3ABE71F2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6">
    <w:name w:val="5167FC0ECD8242BAA01FF31756695BA3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6">
    <w:name w:val="63EB680808D14422B42CD6A6467BC9D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6">
    <w:name w:val="35B2CFDE73804342A5342A41101E30BC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6">
    <w:name w:val="41A4A46F04D74FA680EB00C8A2150944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6">
    <w:name w:val="6857197D13F94FBFBD19FD1740E48252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3">
    <w:name w:val="1D4B457705E843D0BCA854E3F80CE9DD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0">
    <w:name w:val="1273DE7E366748058CBEA3D0E2390ED4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0">
    <w:name w:val="727D71AA8E884242A3C7889748487852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0">
    <w:name w:val="D90AEE8E04BE43DEB257F41265238720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0">
    <w:name w:val="EAE0A96BC11947FFA4611C613B94D7ED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0">
    <w:name w:val="78357FBC89704E719B27205FF2774446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0">
    <w:name w:val="8FF0473C02B9454F8B1864FF506274C7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0">
    <w:name w:val="5B5A6BCAB33D4C8AAAD3E060D21B91D0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0">
    <w:name w:val="DFAF8A5248A3431CA50D4F3912A9881D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0">
    <w:name w:val="74DCD4250B434964AF1AD89E0EE5BB9A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7">
    <w:name w:val="F510F3E586CF4161A299CB2D2E2440AA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7">
    <w:name w:val="B28323D3A3F74870A6902B7ED6DBB8DF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7">
    <w:name w:val="C1B3A95AD5EF4F718B87A7EB63AF149E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7">
    <w:name w:val="1EF3A7934BDF446186EE5354D02066DB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7">
    <w:name w:val="D4948268781646BA8C60344346BDAA6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7">
    <w:name w:val="01ED1506463D493DA1055AA4181CBA11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7">
    <w:name w:val="C8C8664EB9F849289FDAF9489406346D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7">
    <w:name w:val="A6B627D288684E1D874CF2C3ABE71F2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7">
    <w:name w:val="5167FC0ECD8242BAA01FF31756695BA3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7">
    <w:name w:val="63EB680808D14422B42CD6A6467BC9D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7">
    <w:name w:val="35B2CFDE73804342A5342A41101E30BC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7">
    <w:name w:val="41A4A46F04D74FA680EB00C8A2150944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7">
    <w:name w:val="6857197D13F94FBFBD19FD1740E48252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4">
    <w:name w:val="1D4B457705E843D0BCA854E3F80CE9DD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1">
    <w:name w:val="1273DE7E366748058CBEA3D0E2390ED4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1">
    <w:name w:val="727D71AA8E884242A3C7889748487852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1">
    <w:name w:val="D90AEE8E04BE43DEB257F41265238720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1">
    <w:name w:val="EAE0A96BC11947FFA4611C613B94D7ED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1">
    <w:name w:val="78357FBC89704E719B27205FF2774446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1">
    <w:name w:val="8FF0473C02B9454F8B1864FF506274C7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1">
    <w:name w:val="5B5A6BCAB33D4C8AAAD3E060D21B91D0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1">
    <w:name w:val="DFAF8A5248A3431CA50D4F3912A9881D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1">
    <w:name w:val="74DCD4250B434964AF1AD89E0EE5BB9A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8">
    <w:name w:val="F510F3E586CF4161A299CB2D2E2440AA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8">
    <w:name w:val="B28323D3A3F74870A6902B7ED6DBB8DF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8">
    <w:name w:val="C1B3A95AD5EF4F718B87A7EB63AF149E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8">
    <w:name w:val="1EF3A7934BDF446186EE5354D02066DB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8">
    <w:name w:val="D4948268781646BA8C60344346BDAA6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8">
    <w:name w:val="01ED1506463D493DA1055AA4181CBA11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8">
    <w:name w:val="C8C8664EB9F849289FDAF9489406346D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8">
    <w:name w:val="A6B627D288684E1D874CF2C3ABE71F2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8">
    <w:name w:val="5167FC0ECD8242BAA01FF31756695BA3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8">
    <w:name w:val="63EB680808D14422B42CD6A6467BC9D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8">
    <w:name w:val="35B2CFDE73804342A5342A41101E30BC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8">
    <w:name w:val="41A4A46F04D74FA680EB00C8A2150944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8">
    <w:name w:val="6857197D13F94FBFBD19FD1740E48252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5">
    <w:name w:val="1D4B457705E843D0BCA854E3F80CE9DD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5B68DA15E734021811E60D6FA5D2B57">
    <w:name w:val="85B68DA15E734021811E60D6FA5D2B57"/>
    <w:rsid w:val="00C72B01"/>
  </w:style>
  <w:style w:type="paragraph" w:customStyle="1" w:styleId="1273DE7E366748058CBEA3D0E2390ED412">
    <w:name w:val="1273DE7E366748058CBEA3D0E2390ED4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2">
    <w:name w:val="727D71AA8E884242A3C7889748487852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2">
    <w:name w:val="D90AEE8E04BE43DEB257F41265238720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2">
    <w:name w:val="EAE0A96BC11947FFA4611C613B94D7ED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2">
    <w:name w:val="78357FBC89704E719B27205FF2774446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2">
    <w:name w:val="8FF0473C02B9454F8B1864FF506274C7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2">
    <w:name w:val="5B5A6BCAB33D4C8AAAD3E060D21B91D0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2">
    <w:name w:val="DFAF8A5248A3431CA50D4F3912A9881D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2">
    <w:name w:val="74DCD4250B434964AF1AD89E0EE5BB9A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510F3E586CF4161A299CB2D2E2440AA9">
    <w:name w:val="F510F3E586CF4161A299CB2D2E2440AA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9">
    <w:name w:val="B28323D3A3F74870A6902B7ED6DBB8DF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9">
    <w:name w:val="C1B3A95AD5EF4F718B87A7EB63AF149E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EF3A7934BDF446186EE5354D02066DB9">
    <w:name w:val="1EF3A7934BDF446186EE5354D02066DB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9">
    <w:name w:val="D4948268781646BA8C60344346BDAA6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9">
    <w:name w:val="01ED1506463D493DA1055AA4181CBA11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C8664EB9F849289FDAF9489406346D9">
    <w:name w:val="C8C8664EB9F849289FDAF9489406346D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9">
    <w:name w:val="A6B627D288684E1D874CF2C3ABE71F2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9">
    <w:name w:val="5167FC0ECD8242BAA01FF31756695BA3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3EB680808D14422B42CD6A6467BC9D49">
    <w:name w:val="63EB680808D14422B42CD6A6467BC9D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9">
    <w:name w:val="35B2CFDE73804342A5342A41101E30BC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9">
    <w:name w:val="41A4A46F04D74FA680EB00C8A2150944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9">
    <w:name w:val="6857197D13F94FBFBD19FD1740E48252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6">
    <w:name w:val="1D4B457705E843D0BCA854E3F80CE9DD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">
    <w:name w:val="465E3861818E4CDE8649523A3AEA34C5"/>
    <w:rsid w:val="00C72B01"/>
  </w:style>
  <w:style w:type="paragraph" w:customStyle="1" w:styleId="80637E3A20694BD0B02ACED8735D85A3">
    <w:name w:val="80637E3A20694BD0B02ACED8735D85A3"/>
    <w:rsid w:val="00C72B01"/>
  </w:style>
  <w:style w:type="paragraph" w:customStyle="1" w:styleId="9D9FDB72194846D4A8EAC12453C05E0C">
    <w:name w:val="9D9FDB72194846D4A8EAC12453C05E0C"/>
    <w:rsid w:val="00C72B01"/>
  </w:style>
  <w:style w:type="paragraph" w:customStyle="1" w:styleId="5DE2CA02EEDA4B0196E323294986D3B7">
    <w:name w:val="5DE2CA02EEDA4B0196E323294986D3B7"/>
    <w:rsid w:val="00C72B01"/>
  </w:style>
  <w:style w:type="paragraph" w:customStyle="1" w:styleId="F2B7F65B49FA41C2BD2443C11CB0A80E">
    <w:name w:val="F2B7F65B49FA41C2BD2443C11CB0A80E"/>
    <w:rsid w:val="00C72B01"/>
  </w:style>
  <w:style w:type="paragraph" w:customStyle="1" w:styleId="C8579F4620214C52AAC5637632254268">
    <w:name w:val="C8579F4620214C52AAC5637632254268"/>
    <w:rsid w:val="00C72B01"/>
  </w:style>
  <w:style w:type="paragraph" w:customStyle="1" w:styleId="4F332C903B6541DFBB0AD97599BB7653">
    <w:name w:val="4F332C903B6541DFBB0AD97599BB7653"/>
    <w:rsid w:val="00C72B01"/>
  </w:style>
  <w:style w:type="paragraph" w:customStyle="1" w:styleId="ACFD34957B3342048BA98FBD9115DCD3">
    <w:name w:val="ACFD34957B3342048BA98FBD9115DCD3"/>
    <w:rsid w:val="00C72B01"/>
  </w:style>
  <w:style w:type="paragraph" w:customStyle="1" w:styleId="1FB84061961D4E8FBE9A1E99D763B468">
    <w:name w:val="1FB84061961D4E8FBE9A1E99D763B468"/>
    <w:rsid w:val="00C72B01"/>
  </w:style>
  <w:style w:type="paragraph" w:customStyle="1" w:styleId="C8579F4620214C52AAC56376322542681">
    <w:name w:val="C8579F4620214C52AAC5637632254268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1">
    <w:name w:val="4F332C903B6541DFBB0AD97599BB7653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1">
    <w:name w:val="ACFD34957B3342048BA98FBD9115DCD3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">
    <w:name w:val="1FB84061961D4E8FBE9A1E99D763B468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3">
    <w:name w:val="1273DE7E366748058CBEA3D0E2390ED4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3">
    <w:name w:val="727D71AA8E884242A3C7889748487852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3">
    <w:name w:val="D90AEE8E04BE43DEB257F41265238720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3">
    <w:name w:val="EAE0A96BC11947FFA4611C613B94D7ED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3">
    <w:name w:val="78357FBC89704E719B27205FF2774446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3">
    <w:name w:val="8FF0473C02B9454F8B1864FF506274C7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3">
    <w:name w:val="5B5A6BCAB33D4C8AAAD3E060D21B91D0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3">
    <w:name w:val="DFAF8A5248A3431CA50D4F3912A9881D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3">
    <w:name w:val="74DCD4250B434964AF1AD89E0EE5BB9A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1">
    <w:name w:val="465E3861818E4CDE8649523A3AEA34C5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0">
    <w:name w:val="B28323D3A3F74870A6902B7ED6DBB8DF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0">
    <w:name w:val="C1B3A95AD5EF4F718B87A7EB63AF149E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0637E3A20694BD0B02ACED8735D85A31">
    <w:name w:val="80637E3A20694BD0B02ACED8735D85A3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0">
    <w:name w:val="D4948268781646BA8C60344346BDAA64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0">
    <w:name w:val="01ED1506463D493DA1055AA4181CBA11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9FDB72194846D4A8EAC12453C05E0C1">
    <w:name w:val="9D9FDB72194846D4A8EAC12453C05E0C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0">
    <w:name w:val="A6B627D288684E1D874CF2C3ABE71F24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0">
    <w:name w:val="5167FC0ECD8242BAA01FF31756695BA3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B7F65B49FA41C2BD2443C11CB0A80E1">
    <w:name w:val="F2B7F65B49FA41C2BD2443C11CB0A80E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0">
    <w:name w:val="35B2CFDE73804342A5342A41101E30BC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0">
    <w:name w:val="41A4A46F04D74FA680EB00C8A2150944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0">
    <w:name w:val="6857197D13F94FBFBD19FD1740E48252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7">
    <w:name w:val="1D4B457705E843D0BCA854E3F80CE9DD7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579F4620214C52AAC56376322542682">
    <w:name w:val="C8579F4620214C52AAC5637632254268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2">
    <w:name w:val="4F332C903B6541DFBB0AD97599BB7653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2">
    <w:name w:val="ACFD34957B3342048BA98FBD9115DCD3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">
    <w:name w:val="1FB84061961D4E8FBE9A1E99D763B468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4">
    <w:name w:val="1273DE7E366748058CBEA3D0E2390ED4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4">
    <w:name w:val="727D71AA8E884242A3C7889748487852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4">
    <w:name w:val="D90AEE8E04BE43DEB257F41265238720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4">
    <w:name w:val="EAE0A96BC11947FFA4611C613B94D7ED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4">
    <w:name w:val="78357FBC89704E719B27205FF2774446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4">
    <w:name w:val="8FF0473C02B9454F8B1864FF506274C7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4">
    <w:name w:val="5B5A6BCAB33D4C8AAAD3E060D21B91D0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4">
    <w:name w:val="DFAF8A5248A3431CA50D4F3912A9881D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4">
    <w:name w:val="74DCD4250B434964AF1AD89E0EE5BB9A1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2">
    <w:name w:val="465E3861818E4CDE8649523A3AEA34C5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1">
    <w:name w:val="B28323D3A3F74870A6902B7ED6DBB8DF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1">
    <w:name w:val="C1B3A95AD5EF4F718B87A7EB63AF149E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0637E3A20694BD0B02ACED8735D85A32">
    <w:name w:val="80637E3A20694BD0B02ACED8735D85A3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1">
    <w:name w:val="D4948268781646BA8C60344346BDAA64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1">
    <w:name w:val="01ED1506463D493DA1055AA4181CBA11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9FDB72194846D4A8EAC12453C05E0C2">
    <w:name w:val="9D9FDB72194846D4A8EAC12453C05E0C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1">
    <w:name w:val="A6B627D288684E1D874CF2C3ABE71F24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1">
    <w:name w:val="5167FC0ECD8242BAA01FF31756695BA3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B7F65B49FA41C2BD2443C11CB0A80E2">
    <w:name w:val="F2B7F65B49FA41C2BD2443C11CB0A80E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1">
    <w:name w:val="35B2CFDE73804342A5342A41101E30BC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1">
    <w:name w:val="41A4A46F04D74FA680EB00C8A2150944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1">
    <w:name w:val="6857197D13F94FBFBD19FD1740E4825211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8">
    <w:name w:val="1D4B457705E843D0BCA854E3F80CE9DD8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579F4620214C52AAC56376322542683">
    <w:name w:val="C8579F4620214C52AAC5637632254268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3">
    <w:name w:val="4F332C903B6541DFBB0AD97599BB7653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3">
    <w:name w:val="ACFD34957B3342048BA98FBD9115DCD3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3">
    <w:name w:val="1FB84061961D4E8FBE9A1E99D763B468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5">
    <w:name w:val="1273DE7E366748058CBEA3D0E2390ED4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5">
    <w:name w:val="727D71AA8E884242A3C7889748487852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5">
    <w:name w:val="D90AEE8E04BE43DEB257F41265238720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5">
    <w:name w:val="EAE0A96BC11947FFA4611C613B94D7ED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5">
    <w:name w:val="78357FBC89704E719B27205FF2774446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5">
    <w:name w:val="8FF0473C02B9454F8B1864FF506274C7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5">
    <w:name w:val="5B5A6BCAB33D4C8AAAD3E060D21B91D0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5">
    <w:name w:val="DFAF8A5248A3431CA50D4F3912A9881D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5">
    <w:name w:val="74DCD4250B434964AF1AD89E0EE5BB9A15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3">
    <w:name w:val="465E3861818E4CDE8649523A3AEA34C5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2">
    <w:name w:val="B28323D3A3F74870A6902B7ED6DBB8DF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2">
    <w:name w:val="C1B3A95AD5EF4F718B87A7EB63AF149E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0637E3A20694BD0B02ACED8735D85A33">
    <w:name w:val="80637E3A20694BD0B02ACED8735D85A3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2">
    <w:name w:val="D4948268781646BA8C60344346BDAA64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2">
    <w:name w:val="01ED1506463D493DA1055AA4181CBA11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9FDB72194846D4A8EAC12453C05E0C3">
    <w:name w:val="9D9FDB72194846D4A8EAC12453C05E0C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2">
    <w:name w:val="A6B627D288684E1D874CF2C3ABE71F24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2">
    <w:name w:val="5167FC0ECD8242BAA01FF31756695BA3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B7F65B49FA41C2BD2443C11CB0A80E3">
    <w:name w:val="F2B7F65B49FA41C2BD2443C11CB0A80E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2">
    <w:name w:val="35B2CFDE73804342A5342A41101E30BC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2">
    <w:name w:val="41A4A46F04D74FA680EB00C8A2150944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2">
    <w:name w:val="6857197D13F94FBFBD19FD1740E4825212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9">
    <w:name w:val="1D4B457705E843D0BCA854E3F80CE9DD9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579F4620214C52AAC56376322542684">
    <w:name w:val="C8579F4620214C52AAC5637632254268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4">
    <w:name w:val="4F332C903B6541DFBB0AD97599BB7653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4">
    <w:name w:val="ACFD34957B3342048BA98FBD9115DCD3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4">
    <w:name w:val="1FB84061961D4E8FBE9A1E99D763B468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273DE7E366748058CBEA3D0E2390ED416">
    <w:name w:val="1273DE7E366748058CBEA3D0E2390ED4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27D71AA8E884242A3C788974848785216">
    <w:name w:val="727D71AA8E884242A3C7889748487852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90AEE8E04BE43DEB257F4126523872016">
    <w:name w:val="D90AEE8E04BE43DEB257F41265238720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AE0A96BC11947FFA4611C613B94D7ED16">
    <w:name w:val="EAE0A96BC11947FFA4611C613B94D7ED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8357FBC89704E719B27205FF277444616">
    <w:name w:val="78357FBC89704E719B27205FF2774446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FF0473C02B9454F8B1864FF506274C716">
    <w:name w:val="8FF0473C02B9454F8B1864FF506274C7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5A6BCAB33D4C8AAAD3E060D21B91D016">
    <w:name w:val="5B5A6BCAB33D4C8AAAD3E060D21B91D0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FAF8A5248A3431CA50D4F3912A9881D16">
    <w:name w:val="DFAF8A5248A3431CA50D4F3912A9881D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DCD4250B434964AF1AD89E0EE5BB9A16">
    <w:name w:val="74DCD4250B434964AF1AD89E0EE5BB9A16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5E3861818E4CDE8649523A3AEA34C54">
    <w:name w:val="465E3861818E4CDE8649523A3AEA34C5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8323D3A3F74870A6902B7ED6DBB8DF13">
    <w:name w:val="B28323D3A3F74870A6902B7ED6DBB8DF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B3A95AD5EF4F718B87A7EB63AF149E13">
    <w:name w:val="C1B3A95AD5EF4F718B87A7EB63AF149E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0637E3A20694BD0B02ACED8735D85A34">
    <w:name w:val="80637E3A20694BD0B02ACED8735D85A3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4948268781646BA8C60344346BDAA6413">
    <w:name w:val="D4948268781646BA8C60344346BDAA64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ED1506463D493DA1055AA4181CBA1113">
    <w:name w:val="01ED1506463D493DA1055AA4181CBA11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9FDB72194846D4A8EAC12453C05E0C4">
    <w:name w:val="9D9FDB72194846D4A8EAC12453C05E0C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B627D288684E1D874CF2C3ABE71F2413">
    <w:name w:val="A6B627D288684E1D874CF2C3ABE71F24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67FC0ECD8242BAA01FF31756695BA313">
    <w:name w:val="5167FC0ECD8242BAA01FF31756695BA3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B7F65B49FA41C2BD2443C11CB0A80E4">
    <w:name w:val="F2B7F65B49FA41C2BD2443C11CB0A80E4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5B2CFDE73804342A5342A41101E30BC13">
    <w:name w:val="35B2CFDE73804342A5342A41101E30BC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1A4A46F04D74FA680EB00C8A215094413">
    <w:name w:val="41A4A46F04D74FA680EB00C8A2150944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57197D13F94FBFBD19FD1740E4825213">
    <w:name w:val="6857197D13F94FBFBD19FD1740E4825213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D4B457705E843D0BCA854E3F80CE9DD10">
    <w:name w:val="1D4B457705E843D0BCA854E3F80CE9DD10"/>
    <w:rsid w:val="00C72B01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7C2D94D42F420C895E6960913393A9">
    <w:name w:val="367C2D94D42F420C895E6960913393A9"/>
    <w:rsid w:val="00E9064F"/>
  </w:style>
  <w:style w:type="paragraph" w:customStyle="1" w:styleId="3D3A5C9CA27D46FE99FAA5CA665965EF">
    <w:name w:val="3D3A5C9CA27D46FE99FAA5CA665965EF"/>
    <w:rsid w:val="00E9064F"/>
  </w:style>
  <w:style w:type="paragraph" w:customStyle="1" w:styleId="12D6108061A946F0B4EAC7E8AE3E99CB">
    <w:name w:val="12D6108061A946F0B4EAC7E8AE3E99CB"/>
    <w:rsid w:val="00E9064F"/>
  </w:style>
  <w:style w:type="paragraph" w:customStyle="1" w:styleId="6DC3F79569844D22A392091EC957EA51">
    <w:name w:val="6DC3F79569844D22A392091EC957EA51"/>
    <w:rsid w:val="00E9064F"/>
  </w:style>
  <w:style w:type="paragraph" w:customStyle="1" w:styleId="FA5EC9C9FE464303A8AE6152A2CB2B84">
    <w:name w:val="FA5EC9C9FE464303A8AE6152A2CB2B84"/>
    <w:rsid w:val="00E9064F"/>
  </w:style>
  <w:style w:type="paragraph" w:customStyle="1" w:styleId="63A8082AC79A46F989BB1E80BBCB9A75">
    <w:name w:val="63A8082AC79A46F989BB1E80BBCB9A75"/>
    <w:rsid w:val="00E9064F"/>
  </w:style>
  <w:style w:type="paragraph" w:customStyle="1" w:styleId="22F24E60D7954D62BA6FA5E2D2E227C2">
    <w:name w:val="22F24E60D7954D62BA6FA5E2D2E227C2"/>
    <w:rsid w:val="00E9064F"/>
  </w:style>
  <w:style w:type="paragraph" w:customStyle="1" w:styleId="A9B09B6A1F76461FBA8986358BFA94EA">
    <w:name w:val="A9B09B6A1F76461FBA8986358BFA94EA"/>
    <w:rsid w:val="00E9064F"/>
  </w:style>
  <w:style w:type="paragraph" w:customStyle="1" w:styleId="3FF8DBE27EFD4C5591756CCF577357AC">
    <w:name w:val="3FF8DBE27EFD4C5591756CCF577357AC"/>
    <w:rsid w:val="00F35D6E"/>
  </w:style>
  <w:style w:type="paragraph" w:customStyle="1" w:styleId="C8579F4620214C52AAC56376322542685">
    <w:name w:val="C8579F4620214C52AAC5637632254268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5">
    <w:name w:val="4F332C903B6541DFBB0AD97599BB7653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5">
    <w:name w:val="ACFD34957B3342048BA98FBD9115DCD3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5">
    <w:name w:val="1FB84061961D4E8FBE9A1E99D763B468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F8DBE27EFD4C5591756CCF577357AC1">
    <w:name w:val="3FF8DBE27EFD4C5591756CCF577357AC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16A3E2C6344923A87C19277AAD25C8">
    <w:name w:val="2B16A3E2C6344923A87C19277AAD25C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67FEF7F9FD4581A17ADD8BD9F706C9">
    <w:name w:val="0167FEF7F9FD4581A17ADD8BD9F706C9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B5D79EC041D4A8289E70125E97C1907">
    <w:name w:val="6B5D79EC041D4A8289E70125E97C190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1B84E0CDAEB418AB0F869BF8CB9796A">
    <w:name w:val="61B84E0CDAEB418AB0F869BF8CB9796A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614DF5E1EC54B5694450B0293EC5E71">
    <w:name w:val="1614DF5E1EC54B5694450B0293EC5E7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8A0CC8DA7074D1CA9438D446DA681CC">
    <w:name w:val="E8A0CC8DA7074D1CA9438D446DA681CC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B20E07A1DF94AFB968E14C97490CDFA">
    <w:name w:val="0B20E07A1DF94AFB968E14C97490CDFA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8B366A815E41AAB5FBC489A12AA6CE">
    <w:name w:val="278B366A815E41AAB5FBC489A12AA6CE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946A25B85443B68870F6A330B1D6D6">
    <w:name w:val="27946A25B85443B68870F6A330B1D6D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D5B2F8E1CE94C40A6096C95F829B2C0">
    <w:name w:val="AD5B2F8E1CE94C40A6096C95F829B2C0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21E0B0091C4FBBBE8EED7FC2CE1264">
    <w:name w:val="8E21E0B0091C4FBBBE8EED7FC2CE1264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6F6F60502346809A91B93466EF13B5">
    <w:name w:val="CC6F6F60502346809A91B93466EF13B5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243ACD9C424E57866232B78C233CD7">
    <w:name w:val="79243ACD9C424E57866232B78C233CD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DD0CD323B54457B81C33B79103B5D0">
    <w:name w:val="82DD0CD323B54457B81C33B79103B5D0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AD3BB5D53E3440E8A6605ED9B50EBB8">
    <w:name w:val="6AD3BB5D53E3440E8A6605ED9B50EBB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12AB6A8146E47258AB7D3A62158A80C">
    <w:name w:val="312AB6A8146E47258AB7D3A62158A80C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6FDFF12C7544818082DAE4EE9870E4">
    <w:name w:val="876FDFF12C7544818082DAE4EE9870E4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24C22FC58A4741B8D26766732E7588">
    <w:name w:val="D724C22FC58A4741B8D26766732E758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14D803C7A54CBC9CABFEB8E59BD582">
    <w:name w:val="6D14D803C7A54CBC9CABFEB8E59BD5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7C01EA82D445B58679CCC97ABF7DDD">
    <w:name w:val="467C01EA82D445B58679CCC97ABF7DDD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7C59EB30ED248BCADAF683034A5B99A">
    <w:name w:val="97C59EB30ED248BCADAF683034A5B99A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90D3CB13E6444A825AFF2F5FBF536A">
    <w:name w:val="3690D3CB13E6444A825AFF2F5FBF536A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F444BE40534035984902436E282E93">
    <w:name w:val="6DF444BE40534035984902436E282E9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DACD55D39B425D94667435972CF64F">
    <w:name w:val="73DACD55D39B425D94667435972CF64F"/>
    <w:rsid w:val="00F35D6E"/>
  </w:style>
  <w:style w:type="paragraph" w:customStyle="1" w:styleId="FE87D521653C467B9EF81F295FC79AA7">
    <w:name w:val="FE87D521653C467B9EF81F295FC79AA7"/>
    <w:rsid w:val="00F35D6E"/>
  </w:style>
  <w:style w:type="paragraph" w:customStyle="1" w:styleId="74C284F04AF94CB9B9F396E8055A0F1D">
    <w:name w:val="74C284F04AF94CB9B9F396E8055A0F1D"/>
    <w:rsid w:val="00F35D6E"/>
  </w:style>
  <w:style w:type="paragraph" w:customStyle="1" w:styleId="C8579F4620214C52AAC56376322542686">
    <w:name w:val="C8579F4620214C52AAC5637632254268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6">
    <w:name w:val="4F332C903B6541DFBB0AD97599BB7653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6">
    <w:name w:val="ACFD34957B3342048BA98FBD9115DCD3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6">
    <w:name w:val="1FB84061961D4E8FBE9A1E99D763B4686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F8DBE27EFD4C5591756CCF577357AC2">
    <w:name w:val="3FF8DBE27EFD4C5591756CCF577357AC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E87D521653C467B9EF81F295FC79AA71">
    <w:name w:val="FE87D521653C467B9EF81F295FC79AA7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C284F04AF94CB9B9F396E8055A0F1D1">
    <w:name w:val="74C284F04AF94CB9B9F396E8055A0F1D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16A3E2C6344923A87C19277AAD25C81">
    <w:name w:val="2B16A3E2C6344923A87C19277AAD25C8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67FEF7F9FD4581A17ADD8BD9F706C91">
    <w:name w:val="0167FEF7F9FD4581A17ADD8BD9F706C9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B5D79EC041D4A8289E70125E97C19071">
    <w:name w:val="6B5D79EC041D4A8289E70125E97C1907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1B84E0CDAEB418AB0F869BF8CB9796A1">
    <w:name w:val="61B84E0CDAEB418AB0F869BF8CB9796A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614DF5E1EC54B5694450B0293EC5E711">
    <w:name w:val="1614DF5E1EC54B5694450B0293EC5E71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8A0CC8DA7074D1CA9438D446DA681CC1">
    <w:name w:val="E8A0CC8DA7074D1CA9438D446DA681CC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B20E07A1DF94AFB968E14C97490CDFA1">
    <w:name w:val="0B20E07A1DF94AFB968E14C97490CDFA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8B366A815E41AAB5FBC489A12AA6CE1">
    <w:name w:val="278B366A815E41AAB5FBC489A12AA6CE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946A25B85443B68870F6A330B1D6D61">
    <w:name w:val="27946A25B85443B68870F6A330B1D6D6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D5B2F8E1CE94C40A6096C95F829B2C01">
    <w:name w:val="AD5B2F8E1CE94C40A6096C95F829B2C0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21E0B0091C4FBBBE8EED7FC2CE12641">
    <w:name w:val="8E21E0B0091C4FBBBE8EED7FC2CE1264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6F6F60502346809A91B93466EF13B51">
    <w:name w:val="CC6F6F60502346809A91B93466EF13B5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243ACD9C424E57866232B78C233CD71">
    <w:name w:val="79243ACD9C424E57866232B78C233CD7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DD0CD323B54457B81C33B79103B5D01">
    <w:name w:val="82DD0CD323B54457B81C33B79103B5D0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AD3BB5D53E3440E8A6605ED9B50EBB81">
    <w:name w:val="6AD3BB5D53E3440E8A6605ED9B50EBB8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12AB6A8146E47258AB7D3A62158A80C1">
    <w:name w:val="312AB6A8146E47258AB7D3A62158A80C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6FDFF12C7544818082DAE4EE9870E41">
    <w:name w:val="876FDFF12C7544818082DAE4EE9870E4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24C22FC58A4741B8D26766732E75881">
    <w:name w:val="D724C22FC58A4741B8D26766732E7588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14D803C7A54CBC9CABFEB8E59BD5821">
    <w:name w:val="6D14D803C7A54CBC9CABFEB8E59BD582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7C01EA82D445B58679CCC97ABF7DDD1">
    <w:name w:val="467C01EA82D445B58679CCC97ABF7DDD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7C59EB30ED248BCADAF683034A5B99A1">
    <w:name w:val="97C59EB30ED248BCADAF683034A5B99A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90D3CB13E6444A825AFF2F5FBF536A1">
    <w:name w:val="3690D3CB13E6444A825AFF2F5FBF536A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F444BE40534035984902436E282E931">
    <w:name w:val="6DF444BE40534035984902436E282E93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ECB278CE7754FDEA7F9C646BF6B7188">
    <w:name w:val="6ECB278CE7754FDEA7F9C646BF6B7188"/>
    <w:rsid w:val="00F35D6E"/>
  </w:style>
  <w:style w:type="paragraph" w:customStyle="1" w:styleId="C8579F4620214C52AAC56376322542687">
    <w:name w:val="C8579F4620214C52AAC5637632254268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7">
    <w:name w:val="4F332C903B6541DFBB0AD97599BB7653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7">
    <w:name w:val="ACFD34957B3342048BA98FBD9115DCD3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7">
    <w:name w:val="1FB84061961D4E8FBE9A1E99D763B4687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F8DBE27EFD4C5591756CCF577357AC3">
    <w:name w:val="3FF8DBE27EFD4C5591756CCF577357AC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E87D521653C467B9EF81F295FC79AA72">
    <w:name w:val="FE87D521653C467B9EF81F295FC79AA7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C284F04AF94CB9B9F396E8055A0F1D2">
    <w:name w:val="74C284F04AF94CB9B9F396E8055A0F1D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ECB278CE7754FDEA7F9C646BF6B71881">
    <w:name w:val="6ECB278CE7754FDEA7F9C646BF6B71881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16A3E2C6344923A87C19277AAD25C82">
    <w:name w:val="2B16A3E2C6344923A87C19277AAD25C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67FEF7F9FD4581A17ADD8BD9F706C92">
    <w:name w:val="0167FEF7F9FD4581A17ADD8BD9F706C9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B5D79EC041D4A8289E70125E97C19072">
    <w:name w:val="6B5D79EC041D4A8289E70125E97C1907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1B84E0CDAEB418AB0F869BF8CB9796A2">
    <w:name w:val="61B84E0CDAEB418AB0F869BF8CB9796A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614DF5E1EC54B5694450B0293EC5E712">
    <w:name w:val="1614DF5E1EC54B5694450B0293EC5E71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8A0CC8DA7074D1CA9438D446DA681CC2">
    <w:name w:val="E8A0CC8DA7074D1CA9438D446DA681CC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B20E07A1DF94AFB968E14C97490CDFA2">
    <w:name w:val="0B20E07A1DF94AFB968E14C97490CDFA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8B366A815E41AAB5FBC489A12AA6CE2">
    <w:name w:val="278B366A815E41AAB5FBC489A12AA6CE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946A25B85443B68870F6A330B1D6D62">
    <w:name w:val="27946A25B85443B68870F6A330B1D6D6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D5B2F8E1CE94C40A6096C95F829B2C02">
    <w:name w:val="AD5B2F8E1CE94C40A6096C95F829B2C0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21E0B0091C4FBBBE8EED7FC2CE12642">
    <w:name w:val="8E21E0B0091C4FBBBE8EED7FC2CE1264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6F6F60502346809A91B93466EF13B52">
    <w:name w:val="CC6F6F60502346809A91B93466EF13B5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243ACD9C424E57866232B78C233CD72">
    <w:name w:val="79243ACD9C424E57866232B78C233CD7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DD0CD323B54457B81C33B79103B5D02">
    <w:name w:val="82DD0CD323B54457B81C33B79103B5D0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AD3BB5D53E3440E8A6605ED9B50EBB82">
    <w:name w:val="6AD3BB5D53E3440E8A6605ED9B50EBB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12AB6A8146E47258AB7D3A62158A80C2">
    <w:name w:val="312AB6A8146E47258AB7D3A62158A80C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6FDFF12C7544818082DAE4EE9870E42">
    <w:name w:val="876FDFF12C7544818082DAE4EE9870E4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24C22FC58A4741B8D26766732E75882">
    <w:name w:val="D724C22FC58A4741B8D26766732E758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14D803C7A54CBC9CABFEB8E59BD5822">
    <w:name w:val="6D14D803C7A54CBC9CABFEB8E59BD582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7C01EA82D445B58679CCC97ABF7DDD2">
    <w:name w:val="467C01EA82D445B58679CCC97ABF7DDD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7C59EB30ED248BCADAF683034A5B99A2">
    <w:name w:val="97C59EB30ED248BCADAF683034A5B99A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90D3CB13E6444A825AFF2F5FBF536A2">
    <w:name w:val="3690D3CB13E6444A825AFF2F5FBF536A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F444BE40534035984902436E282E932">
    <w:name w:val="6DF444BE40534035984902436E282E93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983A47660F4682B5E488DAC1633ED4">
    <w:name w:val="75983A47660F4682B5E488DAC1633ED4"/>
    <w:rsid w:val="00F35D6E"/>
  </w:style>
  <w:style w:type="paragraph" w:customStyle="1" w:styleId="C8579F4620214C52AAC56376322542688">
    <w:name w:val="C8579F4620214C52AAC5637632254268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8">
    <w:name w:val="4F332C903B6541DFBB0AD97599BB7653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8">
    <w:name w:val="ACFD34957B3342048BA98FBD9115DCD3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8">
    <w:name w:val="1FB84061961D4E8FBE9A1E99D763B4688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F8DBE27EFD4C5591756CCF577357AC4">
    <w:name w:val="3FF8DBE27EFD4C5591756CCF577357AC4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E87D521653C467B9EF81F295FC79AA73">
    <w:name w:val="FE87D521653C467B9EF81F295FC79AA7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4C284F04AF94CB9B9F396E8055A0F1D3">
    <w:name w:val="74C284F04AF94CB9B9F396E8055A0F1D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ECB278CE7754FDEA7F9C646BF6B71882">
    <w:name w:val="6ECB278CE7754FDEA7F9C646BF6B71882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16A3E2C6344923A87C19277AAD25C83">
    <w:name w:val="2B16A3E2C6344923A87C19277AAD25C8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167FEF7F9FD4581A17ADD8BD9F706C93">
    <w:name w:val="0167FEF7F9FD4581A17ADD8BD9F706C9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B5D79EC041D4A8289E70125E97C19073">
    <w:name w:val="6B5D79EC041D4A8289E70125E97C1907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1B84E0CDAEB418AB0F869BF8CB9796A3">
    <w:name w:val="61B84E0CDAEB418AB0F869BF8CB9796A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614DF5E1EC54B5694450B0293EC5E713">
    <w:name w:val="1614DF5E1EC54B5694450B0293EC5E71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8A0CC8DA7074D1CA9438D446DA681CC3">
    <w:name w:val="E8A0CC8DA7074D1CA9438D446DA681CC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B20E07A1DF94AFB968E14C97490CDFA3">
    <w:name w:val="0B20E07A1DF94AFB968E14C97490CDFA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8B366A815E41AAB5FBC489A12AA6CE3">
    <w:name w:val="278B366A815E41AAB5FBC489A12AA6CE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7946A25B85443B68870F6A330B1D6D63">
    <w:name w:val="27946A25B85443B68870F6A330B1D6D6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D5B2F8E1CE94C40A6096C95F829B2C03">
    <w:name w:val="AD5B2F8E1CE94C40A6096C95F829B2C0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21E0B0091C4FBBBE8EED7FC2CE12643">
    <w:name w:val="8E21E0B0091C4FBBBE8EED7FC2CE1264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C6F6F60502346809A91B93466EF13B53">
    <w:name w:val="CC6F6F60502346809A91B93466EF13B5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243ACD9C424E57866232B78C233CD73">
    <w:name w:val="79243ACD9C424E57866232B78C233CD7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DD0CD323B54457B81C33B79103B5D03">
    <w:name w:val="82DD0CD323B54457B81C33B79103B5D0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AD3BB5D53E3440E8A6605ED9B50EBB83">
    <w:name w:val="6AD3BB5D53E3440E8A6605ED9B50EBB8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12AB6A8146E47258AB7D3A62158A80C3">
    <w:name w:val="312AB6A8146E47258AB7D3A62158A80C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6FDFF12C7544818082DAE4EE9870E43">
    <w:name w:val="876FDFF12C7544818082DAE4EE9870E4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24C22FC58A4741B8D26766732E75883">
    <w:name w:val="D724C22FC58A4741B8D26766732E7588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14D803C7A54CBC9CABFEB8E59BD5823">
    <w:name w:val="6D14D803C7A54CBC9CABFEB8E59BD582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67C01EA82D445B58679CCC97ABF7DDD3">
    <w:name w:val="467C01EA82D445B58679CCC97ABF7DDD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7C59EB30ED248BCADAF683034A5B99A3">
    <w:name w:val="97C59EB30ED248BCADAF683034A5B99A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690D3CB13E6444A825AFF2F5FBF536A3">
    <w:name w:val="3690D3CB13E6444A825AFF2F5FBF536A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DF444BE40534035984902436E282E933">
    <w:name w:val="6DF444BE40534035984902436E282E933"/>
    <w:rsid w:val="00F35D6E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8579F4620214C52AAC56376322542689">
    <w:name w:val="C8579F4620214C52AAC5637632254268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F332C903B6541DFBB0AD97599BB76539">
    <w:name w:val="4F332C903B6541DFBB0AD97599BB7653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CFD34957B3342048BA98FBD9115DCD39">
    <w:name w:val="ACFD34957B3342048BA98FBD9115DCD3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9">
    <w:name w:val="1FB84061961D4E8FBE9A1E99D763B468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D56C4A2B2C9434A9B369042517BF203">
    <w:name w:val="9D56C4A2B2C9434A9B369042517BF203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004E5567F243738479A7C32C12C305">
    <w:name w:val="55004E5567F243738479A7C32C12C305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6E521EF825F48C1AF8C93641706F0EA">
    <w:name w:val="E6E521EF825F48C1AF8C93641706F0EA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7C4970EC02D43FDA6D1E959C22765B2">
    <w:name w:val="07C4970EC02D43FDA6D1E959C22765B2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081540B79D14A4BB052CBBCBF9B954D">
    <w:name w:val="3081540B79D14A4BB052CBBCBF9B954D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FDDB443BC264C36A351904E53508BD6">
    <w:name w:val="3FDDB443BC264C36A351904E53508BD6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DB952E87A934C0EBF778C4DE9BC069A">
    <w:name w:val="4DB952E87A934C0EBF778C4DE9BC069A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491A31F87D4E4D9AA4553CB410D1D6">
    <w:name w:val="5B491A31F87D4E4D9AA4553CB410D1D6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2A5A05CA4D845749682D7FD833288E7">
    <w:name w:val="E2A5A05CA4D845749682D7FD833288E7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DBBEF1B5B5F47E0B232F18DD1E81E6C">
    <w:name w:val="DDBBEF1B5B5F47E0B232F18DD1E81E6C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1FBE08AE1934559B6688B5DA164B49D">
    <w:name w:val="21FBE08AE1934559B6688B5DA164B49D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A45BD27F35E43CCA4461CA237002824">
    <w:name w:val="7A45BD27F35E43CCA4461CA237002824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EBD956F7DFF4BD48F62F764A7C0C5B1">
    <w:name w:val="3EBD956F7DFF4BD48F62F764A7C0C5B1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69D2E0C2BBC44E7AD0CEEDC2E643338">
    <w:name w:val="969D2E0C2BBC44E7AD0CEEDC2E643338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BC598D3BCC04612AB808574DAD6C7ED">
    <w:name w:val="4BC598D3BCC04612AB808574DAD6C7ED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A48E844204431A80EEED984F4280B5">
    <w:name w:val="B2A48E844204431A80EEED984F4280B5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1D81669A6914F47B4D91255DA87FC82">
    <w:name w:val="C1D81669A6914F47B4D91255DA87FC82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744F25A15414920AE44695140B4387E">
    <w:name w:val="F744F25A15414920AE44695140B4387E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229AB70B6F4202A5EE865C016C19D0">
    <w:name w:val="8D229AB70B6F4202A5EE865C016C19D0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892A6D1ABF4B6FA7ED83728D987F00">
    <w:name w:val="75892A6D1ABF4B6FA7ED83728D987F00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00A30A577EF4CCB8D9646DEFC410D40">
    <w:name w:val="F00A30A577EF4CCB8D9646DEFC410D40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1656E1F6F8441958FB3C30B7BA74487">
    <w:name w:val="A1656E1F6F8441958FB3C30B7BA74487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7B75265A85D4C64BC7BF8A82B0D6E48">
    <w:name w:val="67B75265A85D4C64BC7BF8A82B0D6E48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3E0E41B92814B42AC9AC3105FB5E9A0">
    <w:name w:val="B3E0E41B92814B42AC9AC3105FB5E9A0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79DBC3C9E4248CBB842213D8758904C">
    <w:name w:val="B79DBC3C9E4248CBB842213D8758904C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9F6B41F366941D9BF04E04D0471CBE8">
    <w:name w:val="19F6B41F366941D9BF04E04D0471CBE8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A5F5A81BB4343EAB698B1A27D5264B9">
    <w:name w:val="2A5F5A81BB4343EAB698B1A27D5264B9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0F449A2E0944DB9E38EF191943A32D">
    <w:name w:val="EC0F449A2E0944DB9E38EF191943A32D"/>
    <w:rsid w:val="00B161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8915F4D45C3493DA668BEF0CA26F3F4">
    <w:name w:val="48915F4D45C3493DA668BEF0CA26F3F4"/>
    <w:rsid w:val="00B16120"/>
  </w:style>
  <w:style w:type="paragraph" w:customStyle="1" w:styleId="962B30E08DB04569BC3333EBCD14C227">
    <w:name w:val="962B30E08DB04569BC3333EBCD14C227"/>
    <w:rsid w:val="00FC17D2"/>
  </w:style>
  <w:style w:type="paragraph" w:customStyle="1" w:styleId="2B1240148C454C1E82FF7B9A39D61D10">
    <w:name w:val="2B1240148C454C1E82FF7B9A39D61D10"/>
    <w:rsid w:val="00420120"/>
  </w:style>
  <w:style w:type="paragraph" w:customStyle="1" w:styleId="C7B4A93C86A547B78D516D0C0D7A55BD">
    <w:name w:val="C7B4A93C86A547B78D516D0C0D7A55BD"/>
    <w:rsid w:val="00420120"/>
  </w:style>
  <w:style w:type="paragraph" w:customStyle="1" w:styleId="1FB84061961D4E8FBE9A1E99D763B46810">
    <w:name w:val="1FB84061961D4E8FBE9A1E99D763B46810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">
    <w:name w:val="D79500F7AA19412CA3477C6FCA7B7A9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1">
    <w:name w:val="1FB84061961D4E8FBE9A1E99D763B4681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1">
    <w:name w:val="D79500F7AA19412CA3477C6FCA7B7A95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">
    <w:name w:val="B211C8485A854AC2B546AC7FD084E9E0"/>
    <w:rsid w:val="00BD45F7"/>
  </w:style>
  <w:style w:type="paragraph" w:customStyle="1" w:styleId="91AFA808C3EB44A1961DA311D00AB9D9">
    <w:name w:val="91AFA808C3EB44A1961DA311D00AB9D9"/>
    <w:rsid w:val="00BD45F7"/>
  </w:style>
  <w:style w:type="paragraph" w:customStyle="1" w:styleId="04AEFAA6940A493AA95D8F74AFECE4E8">
    <w:name w:val="04AEFAA6940A493AA95D8F74AFECE4E8"/>
    <w:rsid w:val="00BD45F7"/>
  </w:style>
  <w:style w:type="paragraph" w:customStyle="1" w:styleId="3BBBE8CB40DA4F0E806AEBB785E0A3F5">
    <w:name w:val="3BBBE8CB40DA4F0E806AEBB785E0A3F5"/>
    <w:rsid w:val="00BD45F7"/>
  </w:style>
  <w:style w:type="paragraph" w:customStyle="1" w:styleId="CB263D54204C47BB9922B81F001BEE46">
    <w:name w:val="CB263D54204C47BB9922B81F001BEE46"/>
    <w:rsid w:val="00BD45F7"/>
  </w:style>
  <w:style w:type="paragraph" w:customStyle="1" w:styleId="AF43489B4414452BBCB64FBE8E83CF31">
    <w:name w:val="AF43489B4414452BBCB64FBE8E83CF3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E0B30D02F64DC082605EC2575FE124">
    <w:name w:val="DCE0B30D02F64DC082605EC2575FE12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">
    <w:name w:val="235A705687644999B17C72CEB221EA2E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">
    <w:name w:val="739AE5341CC3474A95A4E2CF1A7BB83C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1">
    <w:name w:val="B211C8485A854AC2B546AC7FD084E9E0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2">
    <w:name w:val="1FB84061961D4E8FBE9A1E99D763B4681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1">
    <w:name w:val="CB263D54204C47BB9922B81F001BEE46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2">
    <w:name w:val="D79500F7AA19412CA3477C6FCA7B7A95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1">
    <w:name w:val="AF43489B4414452BBCB64FBE8E83CF31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E0B30D02F64DC082605EC2575FE1241">
    <w:name w:val="DCE0B30D02F64DC082605EC2575FE124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1">
    <w:name w:val="235A705687644999B17C72CEB221EA2E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1">
    <w:name w:val="739AE5341CC3474A95A4E2CF1A7BB83C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2">
    <w:name w:val="B211C8485A854AC2B546AC7FD084E9E0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3">
    <w:name w:val="1FB84061961D4E8FBE9A1E99D763B4681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2">
    <w:name w:val="CB263D54204C47BB9922B81F001BEE46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3">
    <w:name w:val="D79500F7AA19412CA3477C6FCA7B7A95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438B28F32FC42F883B6B6E12693BE8F">
    <w:name w:val="C438B28F32FC42F883B6B6E12693BE8F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01AC7B486F4B878733A8B16FEB02C3">
    <w:name w:val="7501AC7B486F4B878733A8B16FEB02C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2">
    <w:name w:val="AF43489B4414452BBCB64FBE8E83CF31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E0B30D02F64DC082605EC2575FE1242">
    <w:name w:val="DCE0B30D02F64DC082605EC2575FE124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2">
    <w:name w:val="235A705687644999B17C72CEB221EA2E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2">
    <w:name w:val="739AE5341CC3474A95A4E2CF1A7BB83C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3">
    <w:name w:val="B211C8485A854AC2B546AC7FD084E9E0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4">
    <w:name w:val="1FB84061961D4E8FBE9A1E99D763B4681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3">
    <w:name w:val="CB263D54204C47BB9922B81F001BEE46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4">
    <w:name w:val="D79500F7AA19412CA3477C6FCA7B7A95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438B28F32FC42F883B6B6E12693BE8F1">
    <w:name w:val="C438B28F32FC42F883B6B6E12693BE8F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01AC7B486F4B878733A8B16FEB02C31">
    <w:name w:val="7501AC7B486F4B878733A8B16FEB02C3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D1449FC5C54815A44A491EF3DB6131">
    <w:name w:val="51D1449FC5C54815A44A491EF3DB613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9FCC5B0C49E44508A13B36C5F6E7BC6">
    <w:name w:val="B9FCC5B0C49E44508A13B36C5F6E7BC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8FB85A6B2104FDEA04125E958A53314">
    <w:name w:val="B8FB85A6B2104FDEA04125E958A5331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2FB2ED95FB4D99AFEA7BD114E3792E">
    <w:name w:val="552FB2ED95FB4D99AFEA7BD114E3792E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F111473A1745668722648F5E1307A7">
    <w:name w:val="8EF111473A1745668722648F5E1307A7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DE443F6B87949958F7C424B13A3C318">
    <w:name w:val="3DE443F6B87949958F7C424B13A3C318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3">
    <w:name w:val="AF43489B4414452BBCB64FBE8E83CF31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E0B30D02F64DC082605EC2575FE1243">
    <w:name w:val="DCE0B30D02F64DC082605EC2575FE124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3">
    <w:name w:val="235A705687644999B17C72CEB221EA2E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3">
    <w:name w:val="739AE5341CC3474A95A4E2CF1A7BB83C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4">
    <w:name w:val="B211C8485A854AC2B546AC7FD084E9E0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5">
    <w:name w:val="1FB84061961D4E8FBE9A1E99D763B4681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4">
    <w:name w:val="CB263D54204C47BB9922B81F001BEE46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5">
    <w:name w:val="D79500F7AA19412CA3477C6FCA7B7A95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438B28F32FC42F883B6B6E12693BE8F2">
    <w:name w:val="C438B28F32FC42F883B6B6E12693BE8F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01AC7B486F4B878733A8B16FEB02C32">
    <w:name w:val="7501AC7B486F4B878733A8B16FEB02C3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D1449FC5C54815A44A491EF3DB61311">
    <w:name w:val="51D1449FC5C54815A44A491EF3DB6131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9FCC5B0C49E44508A13B36C5F6E7BC61">
    <w:name w:val="B9FCC5B0C49E44508A13B36C5F6E7BC6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8FB85A6B2104FDEA04125E958A533141">
    <w:name w:val="B8FB85A6B2104FDEA04125E958A53314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2FB2ED95FB4D99AFEA7BD114E3792E1">
    <w:name w:val="552FB2ED95FB4D99AFEA7BD114E3792E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F111473A1745668722648F5E1307A71">
    <w:name w:val="8EF111473A1745668722648F5E1307A7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DE443F6B87949958F7C424B13A3C3181">
    <w:name w:val="3DE443F6B87949958F7C424B13A3C318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69A6B3B23D9496CBFCB0E86D6CDD57C">
    <w:name w:val="D69A6B3B23D9496CBFCB0E86D6CDD57C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681F46D205447D8A2FA1BAF943E1F9">
    <w:name w:val="F2681F46D205447D8A2FA1BAF943E1F9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C235408CE248509D8BD8BF903F37B6">
    <w:name w:val="55C235408CE248509D8BD8BF903F37B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1A0FF462FCB49DCBA8ABC26CA6EC364">
    <w:name w:val="71A0FF462FCB49DCBA8ABC26CA6EC36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4AEFAA6940A493AA95D8F74AFECE4E81">
    <w:name w:val="04AEFAA6940A493AA95D8F74AFECE4E8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506036330CE4E94A3BD3FF144F9493D">
    <w:name w:val="B506036330CE4E94A3BD3FF144F9493D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690A72981D4DC9B0A93DEB70212917">
    <w:name w:val="1B690A72981D4DC9B0A93DEB70212917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63DF0E6AD934F5AA8DBEBE733B080F6">
    <w:name w:val="663DF0E6AD934F5AA8DBEBE733B080F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BBBE8CB40DA4F0E806AEBB785E0A3F51">
    <w:name w:val="3BBBE8CB40DA4F0E806AEBB785E0A3F5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A98112F9468BAC401C79549C3C33">
    <w:name w:val="1B7CA98112F9468BAC401C79549C3C3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61A7EA1F7084DC48840014CC8F8434D">
    <w:name w:val="261A7EA1F7084DC48840014CC8F8434D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4">
    <w:name w:val="AF43489B4414452BBCB64FBE8E83CF31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">
    <w:name w:val="68A0DFBF5B054122BA0865D2A3BCB67E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5">
    <w:name w:val="AF43489B4414452BBCB64FBE8E83CF31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1">
    <w:name w:val="68A0DFBF5B054122BA0865D2A3BCB67E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4">
    <w:name w:val="235A705687644999B17C72CEB221EA2E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4">
    <w:name w:val="739AE5341CC3474A95A4E2CF1A7BB83C4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5">
    <w:name w:val="B211C8485A854AC2B546AC7FD084E9E0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6">
    <w:name w:val="1FB84061961D4E8FBE9A1E99D763B4681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263D54204C47BB9922B81F001BEE465">
    <w:name w:val="CB263D54204C47BB9922B81F001BEE465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79500F7AA19412CA3477C6FCA7B7A956">
    <w:name w:val="D79500F7AA19412CA3477C6FCA7B7A95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438B28F32FC42F883B6B6E12693BE8F3">
    <w:name w:val="C438B28F32FC42F883B6B6E12693BE8F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501AC7B486F4B878733A8B16FEB02C33">
    <w:name w:val="7501AC7B486F4B878733A8B16FEB02C33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1D1449FC5C54815A44A491EF3DB61312">
    <w:name w:val="51D1449FC5C54815A44A491EF3DB6131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9FCC5B0C49E44508A13B36C5F6E7BC62">
    <w:name w:val="B9FCC5B0C49E44508A13B36C5F6E7BC6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FCFF1BA91F4F4FBC721F152D8EFA06">
    <w:name w:val="F2FCFF1BA91F4F4FBC721F152D8EFA0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12C4DCA7142471DB9E3B1EE566C0636">
    <w:name w:val="D12C4DCA7142471DB9E3B1EE566C0636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8FB85A6B2104FDEA04125E958A533142">
    <w:name w:val="B8FB85A6B2104FDEA04125E958A53314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2FB2ED95FB4D99AFEA7BD114E3792E2">
    <w:name w:val="552FB2ED95FB4D99AFEA7BD114E3792E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EF111473A1745668722648F5E1307A72">
    <w:name w:val="8EF111473A1745668722648F5E1307A7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DE443F6B87949958F7C424B13A3C3182">
    <w:name w:val="3DE443F6B87949958F7C424B13A3C318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69A6B3B23D9496CBFCB0E86D6CDD57C1">
    <w:name w:val="D69A6B3B23D9496CBFCB0E86D6CDD57C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2681F46D205447D8A2FA1BAF943E1F91">
    <w:name w:val="F2681F46D205447D8A2FA1BAF943E1F9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5C235408CE248509D8BD8BF903F37B61">
    <w:name w:val="55C235408CE248509D8BD8BF903F37B6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1A0FF462FCB49DCBA8ABC26CA6EC3641">
    <w:name w:val="71A0FF462FCB49DCBA8ABC26CA6EC364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4AEFAA6940A493AA95D8F74AFECE4E82">
    <w:name w:val="04AEFAA6940A493AA95D8F74AFECE4E8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506036330CE4E94A3BD3FF144F9493D1">
    <w:name w:val="B506036330CE4E94A3BD3FF144F9493D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690A72981D4DC9B0A93DEB702129171">
    <w:name w:val="1B690A72981D4DC9B0A93DEB70212917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63DF0E6AD934F5AA8DBEBE733B080F61">
    <w:name w:val="663DF0E6AD934F5AA8DBEBE733B080F6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BBBE8CB40DA4F0E806AEBB785E0A3F52">
    <w:name w:val="3BBBE8CB40DA4F0E806AEBB785E0A3F52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A98112F9468BAC401C79549C3C331">
    <w:name w:val="1B7CA98112F9468BAC401C79549C3C33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61A7EA1F7084DC48840014CC8F8434D1">
    <w:name w:val="261A7EA1F7084DC48840014CC8F8434D1"/>
    <w:rsid w:val="00BD45F7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CD426DE00E246E09C1AC9D538B3D11F">
    <w:name w:val="5CD426DE00E246E09C1AC9D538B3D11F"/>
    <w:rsid w:val="009E3C20"/>
  </w:style>
  <w:style w:type="paragraph" w:customStyle="1" w:styleId="AF43489B4414452BBCB64FBE8E83CF316">
    <w:name w:val="AF43489B4414452BBCB64FBE8E83CF316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2">
    <w:name w:val="68A0DFBF5B054122BA0865D2A3BCB67E2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5">
    <w:name w:val="235A705687644999B17C72CEB221EA2E5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5">
    <w:name w:val="739AE5341CC3474A95A4E2CF1A7BB83C5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6">
    <w:name w:val="B211C8485A854AC2B546AC7FD084E9E06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7">
    <w:name w:val="1FB84061961D4E8FBE9A1E99D763B46817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B937B668419416189C293153E639799">
    <w:name w:val="AB937B668419416189C293153E639799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6A339FE4AD5485A9E7DD59BC02BA2D3">
    <w:name w:val="06A339FE4AD5485A9E7DD59BC02BA2D3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1A60BD2DB094EBC914E5544335A6D78">
    <w:name w:val="81A60BD2DB094EBC914E5544335A6D78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FCB86D872F584CD284333646FAC7DAE5">
    <w:name w:val="FCB86D872F584CD284333646FAC7DAE5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D8599311ED040F6B1D712A5F7973CF0">
    <w:name w:val="3D8599311ED040F6B1D712A5F7973CF0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ECD585985B4969A74F981E99002FF5">
    <w:name w:val="99ECD585985B4969A74F981E99002FF5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CD426DE00E246E09C1AC9D538B3D11F1">
    <w:name w:val="5CD426DE00E246E09C1AC9D538B3D11F1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48E58F3690E4DE88109B9955D372F41">
    <w:name w:val="048E58F3690E4DE88109B9955D372F41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29B662DAD144139625F26D8BFDDB04">
    <w:name w:val="2329B662DAD144139625F26D8BFDDB04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A75174EAFCE42818FCED8A34776C679">
    <w:name w:val="4A75174EAFCE42818FCED8A34776C679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BE81F4148C3497B9BBD1735FC0AC2B4">
    <w:name w:val="5BE81F4148C3497B9BBD1735FC0AC2B4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75B0EB4D6F14C95B1B0CBC0007FC0D2">
    <w:name w:val="775B0EB4D6F14C95B1B0CBC0007FC0D2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B909CF2B3944C4A9ADAF8593607A7F1">
    <w:name w:val="7B909CF2B3944C4A9ADAF8593607A7F1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0B0406A410F4B9EB8297F05172057B4">
    <w:name w:val="70B0406A410F4B9EB8297F05172057B4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8A5BC493BA0495CBD8E00B2BC44E27A">
    <w:name w:val="D8A5BC493BA0495CBD8E00B2BC44E27A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2A933901FD64521BFD7CF2ADD843E83">
    <w:name w:val="42A933901FD64521BFD7CF2ADD843E83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C700A0EE3FC44A2AE969C6C063B7270">
    <w:name w:val="5C700A0EE3FC44A2AE969C6C063B7270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EC65754617A44C485426DC1B3C556A6">
    <w:name w:val="CEC65754617A44C485426DC1B3C556A6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B458D4CE7E44643A7480835AA817E41">
    <w:name w:val="CB458D4CE7E44643A7480835AA817E41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461990B8DFF450BA5897ADEC6868F57">
    <w:name w:val="3461990B8DFF450BA5897ADEC6868F57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3E4896D082B45CEB2A634AE028F7AF7">
    <w:name w:val="33E4896D082B45CEB2A634AE028F7AF7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083C95736741F18AFF29E0E97B56B2">
    <w:name w:val="64083C95736741F18AFF29E0E97B56B2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CBE962691B74A5AB45C2CE23E4E3B00">
    <w:name w:val="4CBE962691B74A5AB45C2CE23E4E3B00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636440C7D3C4EA3B8E1612D9DC02B66">
    <w:name w:val="A636440C7D3C4EA3B8E1612D9DC02B66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269B8B0DC4030BD8220484B8163B8">
    <w:name w:val="1FB269B8B0DC4030BD8220484B8163B8"/>
    <w:rsid w:val="009E3C20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7">
    <w:name w:val="AF43489B4414452BBCB64FBE8E83CF31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3">
    <w:name w:val="68A0DFBF5B054122BA0865D2A3BCB67E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6">
    <w:name w:val="235A705687644999B17C72CEB221EA2E6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6">
    <w:name w:val="739AE5341CC3474A95A4E2CF1A7BB83C6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7">
    <w:name w:val="B211C8485A854AC2B546AC7FD084E9E0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8">
    <w:name w:val="1FB84061961D4E8FBE9A1E99D763B4681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">
    <w:name w:val="996FE4F1DF4848CDAFEA7E575756E13C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">
    <w:name w:val="642F470CAC36430187CBA85E32B2DA8D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27A9477F0664B6BA9EEC7498CDAAEEE">
    <w:name w:val="A27A9477F0664B6BA9EEC7498CDAAEEE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">
    <w:name w:val="CAE4A409D3184F51BDB1F8D6AA06E2F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">
    <w:name w:val="EC7DF99D2A594984B55234B7A4ED8BEA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">
    <w:name w:val="79DC103CD4994BD8AD3EF9B15E03BEBE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">
    <w:name w:val="820F25E4449D48A898C6A9E40C68A375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">
    <w:name w:val="998E21EE987E444C966614E394BBEA7B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">
    <w:name w:val="1335F2D50B0740019859B5D564CF9C75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">
    <w:name w:val="C5243EE25F424A2FA8295ED7F7AE3FAE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">
    <w:name w:val="A4A6A80B8CD54919BD40749D1C2C964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">
    <w:name w:val="87B703F8F7E4442AA27BA2DE1A06F82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">
    <w:name w:val="EF37F54094E04BB6AFAA0D16BA514B0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">
    <w:name w:val="43316E57A7F24867BEC41D0D3BA9E83B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">
    <w:name w:val="2B83319870A34F2CA9BDA55B87C2A3EC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">
    <w:name w:val="8D840376B59F4CFD8AC52065717F3225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">
    <w:name w:val="02DDE15FF05D4C7D8D41763F69531ADB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">
    <w:name w:val="5D04EE458CF74F60949158F022F1E58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">
    <w:name w:val="DCB9F4857D2140B693878F31B7E38CA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">
    <w:name w:val="1B7C69FA61404833AA67CDE37F57973A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">
    <w:name w:val="831F66EAF7E942D191513E2ABB2D0C6C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">
    <w:name w:val="CD364378076D485684C3DE6A6DB864F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">
    <w:name w:val="44265F13012B467CA91EBBEF14D3C2AD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">
    <w:name w:val="05096F878AA949DAB8B21B472097EB7B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">
    <w:name w:val="00A858400B0C48D58CB66A7737D52D2F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BA95FAD8E6348D8ADAC0625E79B186A">
    <w:name w:val="BBA95FAD8E6348D8ADAC0625E79B186A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8">
    <w:name w:val="AF43489B4414452BBCB64FBE8E83CF31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4">
    <w:name w:val="68A0DFBF5B054122BA0865D2A3BCB67E4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7">
    <w:name w:val="235A705687644999B17C72CEB221EA2E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7">
    <w:name w:val="739AE5341CC3474A95A4E2CF1A7BB83C7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8">
    <w:name w:val="B211C8485A854AC2B546AC7FD084E9E0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19">
    <w:name w:val="1FB84061961D4E8FBE9A1E99D763B4681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1">
    <w:name w:val="996FE4F1DF4848CDAFEA7E575756E13C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1">
    <w:name w:val="642F470CAC36430187CBA85E32B2DA8D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27A9477F0664B6BA9EEC7498CDAAEEE1">
    <w:name w:val="A27A9477F0664B6BA9EEC7498CDAAEEE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1">
    <w:name w:val="CAE4A409D3184F51BDB1F8D6AA06E2F9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1">
    <w:name w:val="EC7DF99D2A594984B55234B7A4ED8BEA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1">
    <w:name w:val="79DC103CD4994BD8AD3EF9B15E03BEBE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1">
    <w:name w:val="820F25E4449D48A898C6A9E40C68A375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1">
    <w:name w:val="998E21EE987E444C966614E394BBEA7B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1">
    <w:name w:val="1335F2D50B0740019859B5D564CF9C75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1">
    <w:name w:val="C5243EE25F424A2FA8295ED7F7AE3FAE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1">
    <w:name w:val="A4A6A80B8CD54919BD40749D1C2C9641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1">
    <w:name w:val="87B703F8F7E4442AA27BA2DE1A06F823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1">
    <w:name w:val="EF37F54094E04BB6AFAA0D16BA514B07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1">
    <w:name w:val="43316E57A7F24867BEC41D0D3BA9E83B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1">
    <w:name w:val="2B83319870A34F2CA9BDA55B87C2A3EC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1">
    <w:name w:val="8D840376B59F4CFD8AC52065717F3225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1">
    <w:name w:val="02DDE15FF05D4C7D8D41763F69531ADB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1">
    <w:name w:val="5D04EE458CF74F60949158F022F1E583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1">
    <w:name w:val="DCB9F4857D2140B693878F31B7E38CA9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1">
    <w:name w:val="1B7C69FA61404833AA67CDE37F57973A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1">
    <w:name w:val="831F66EAF7E942D191513E2ABB2D0C6C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1">
    <w:name w:val="CD364378076D485684C3DE6A6DB864F2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1">
    <w:name w:val="44265F13012B467CA91EBBEF14D3C2AD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1">
    <w:name w:val="05096F878AA949DAB8B21B472097EB7B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1">
    <w:name w:val="00A858400B0C48D58CB66A7737D52D2F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BA95FAD8E6348D8ADAC0625E79B186A1">
    <w:name w:val="BBA95FAD8E6348D8ADAC0625E79B186A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9">
    <w:name w:val="AF43489B4414452BBCB64FBE8E83CF31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5">
    <w:name w:val="68A0DFBF5B054122BA0865D2A3BCB67E5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8">
    <w:name w:val="235A705687644999B17C72CEB221EA2E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8">
    <w:name w:val="739AE5341CC3474A95A4E2CF1A7BB83C8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9">
    <w:name w:val="B211C8485A854AC2B546AC7FD084E9E0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0">
    <w:name w:val="1FB84061961D4E8FBE9A1E99D763B46820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2">
    <w:name w:val="996FE4F1DF4848CDAFEA7E575756E13C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2">
    <w:name w:val="642F470CAC36430187CBA85E32B2DA8D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27A9477F0664B6BA9EEC7498CDAAEEE2">
    <w:name w:val="A27A9477F0664B6BA9EEC7498CDAAEEE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2">
    <w:name w:val="CAE4A409D3184F51BDB1F8D6AA06E2F9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2">
    <w:name w:val="EC7DF99D2A594984B55234B7A4ED8BEA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2">
    <w:name w:val="79DC103CD4994BD8AD3EF9B15E03BEBE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2">
    <w:name w:val="820F25E4449D48A898C6A9E40C68A375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2">
    <w:name w:val="998E21EE987E444C966614E394BBEA7B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2">
    <w:name w:val="1335F2D50B0740019859B5D564CF9C75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2">
    <w:name w:val="C5243EE25F424A2FA8295ED7F7AE3FAE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2">
    <w:name w:val="A4A6A80B8CD54919BD40749D1C2C9641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2">
    <w:name w:val="87B703F8F7E4442AA27BA2DE1A06F823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2">
    <w:name w:val="EF37F54094E04BB6AFAA0D16BA514B07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2">
    <w:name w:val="43316E57A7F24867BEC41D0D3BA9E83B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2">
    <w:name w:val="2B83319870A34F2CA9BDA55B87C2A3EC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2">
    <w:name w:val="8D840376B59F4CFD8AC52065717F3225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2">
    <w:name w:val="02DDE15FF05D4C7D8D41763F69531ADB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2">
    <w:name w:val="5D04EE458CF74F60949158F022F1E583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2">
    <w:name w:val="DCB9F4857D2140B693878F31B7E38CA9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2">
    <w:name w:val="1B7C69FA61404833AA67CDE37F57973A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2">
    <w:name w:val="831F66EAF7E942D191513E2ABB2D0C6C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2">
    <w:name w:val="CD364378076D485684C3DE6A6DB864F2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2">
    <w:name w:val="44265F13012B467CA91EBBEF14D3C2AD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2">
    <w:name w:val="05096F878AA949DAB8B21B472097EB7B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2">
    <w:name w:val="00A858400B0C48D58CB66A7737D52D2F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BA95FAD8E6348D8ADAC0625E79B186A2">
    <w:name w:val="BBA95FAD8E6348D8ADAC0625E79B186A2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8DA2CDC81E74D34836CE92E29215324">
    <w:name w:val="08DA2CDC81E74D34836CE92E29215324"/>
    <w:rsid w:val="00062BF5"/>
    <w:pPr>
      <w:spacing w:after="160" w:line="259" w:lineRule="auto"/>
    </w:pPr>
  </w:style>
  <w:style w:type="paragraph" w:customStyle="1" w:styleId="974F0D48F8C1496BAEB4B4886B502089">
    <w:name w:val="974F0D48F8C1496BAEB4B4886B502089"/>
    <w:rsid w:val="00062BF5"/>
    <w:pPr>
      <w:spacing w:after="160" w:line="259" w:lineRule="auto"/>
    </w:pPr>
  </w:style>
  <w:style w:type="paragraph" w:customStyle="1" w:styleId="E9D5952423F44D0C99AFC7F2189980C1">
    <w:name w:val="E9D5952423F44D0C99AFC7F2189980C1"/>
    <w:rsid w:val="00062BF5"/>
    <w:pPr>
      <w:spacing w:after="160" w:line="259" w:lineRule="auto"/>
    </w:pPr>
  </w:style>
  <w:style w:type="paragraph" w:customStyle="1" w:styleId="C2C3C4C59DE0447BA01D36C2FA03942B">
    <w:name w:val="C2C3C4C59DE0447BA01D36C2FA03942B"/>
    <w:rsid w:val="00062BF5"/>
    <w:pPr>
      <w:spacing w:after="160" w:line="259" w:lineRule="auto"/>
    </w:pPr>
  </w:style>
  <w:style w:type="paragraph" w:customStyle="1" w:styleId="ECC58D0D2BD049E8830303965370DCCA">
    <w:name w:val="ECC58D0D2BD049E8830303965370DCCA"/>
    <w:rsid w:val="00062BF5"/>
    <w:pPr>
      <w:spacing w:after="160" w:line="259" w:lineRule="auto"/>
    </w:pPr>
  </w:style>
  <w:style w:type="paragraph" w:customStyle="1" w:styleId="823DE37964CE4E4E8A0836E629E14DD0">
    <w:name w:val="823DE37964CE4E4E8A0836E629E14DD0"/>
    <w:rsid w:val="00062BF5"/>
    <w:pPr>
      <w:spacing w:after="160" w:line="259" w:lineRule="auto"/>
    </w:pPr>
  </w:style>
  <w:style w:type="paragraph" w:customStyle="1" w:styleId="349886A8D14E4147A5B00F45262A3D71">
    <w:name w:val="349886A8D14E4147A5B00F45262A3D71"/>
    <w:rsid w:val="00062BF5"/>
    <w:pPr>
      <w:spacing w:after="160" w:line="259" w:lineRule="auto"/>
    </w:pPr>
  </w:style>
  <w:style w:type="paragraph" w:customStyle="1" w:styleId="C355B4ACD498475BAFF0B55D1AABC247">
    <w:name w:val="C355B4ACD498475BAFF0B55D1AABC247"/>
    <w:rsid w:val="00062BF5"/>
    <w:pPr>
      <w:spacing w:after="160" w:line="259" w:lineRule="auto"/>
    </w:pPr>
  </w:style>
  <w:style w:type="paragraph" w:customStyle="1" w:styleId="C17F717CF6764A229D03C6596C602A6B">
    <w:name w:val="C17F717CF6764A229D03C6596C602A6B"/>
    <w:rsid w:val="00062BF5"/>
    <w:pPr>
      <w:spacing w:after="160" w:line="259" w:lineRule="auto"/>
    </w:pPr>
  </w:style>
  <w:style w:type="paragraph" w:customStyle="1" w:styleId="FFCAD31F126C41688FB267E5F1F0BE22">
    <w:name w:val="FFCAD31F126C41688FB267E5F1F0BE22"/>
    <w:rsid w:val="00062BF5"/>
    <w:pPr>
      <w:spacing w:after="160" w:line="259" w:lineRule="auto"/>
    </w:pPr>
  </w:style>
  <w:style w:type="paragraph" w:customStyle="1" w:styleId="68415B6B116A4A7E9CED83A323014387">
    <w:name w:val="68415B6B116A4A7E9CED83A323014387"/>
    <w:rsid w:val="00062BF5"/>
    <w:pPr>
      <w:spacing w:after="160" w:line="259" w:lineRule="auto"/>
    </w:pPr>
  </w:style>
  <w:style w:type="paragraph" w:customStyle="1" w:styleId="AF43489B4414452BBCB64FBE8E83CF3110">
    <w:name w:val="AF43489B4414452BBCB64FBE8E83CF3110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6">
    <w:name w:val="68A0DFBF5B054122BA0865D2A3BCB67E6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9">
    <w:name w:val="235A705687644999B17C72CEB221EA2E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9">
    <w:name w:val="739AE5341CC3474A95A4E2CF1A7BB83C9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10">
    <w:name w:val="B211C8485A854AC2B546AC7FD084E9E010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1">
    <w:name w:val="1FB84061961D4E8FBE9A1E99D763B46821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3">
    <w:name w:val="996FE4F1DF4848CDAFEA7E575756E13C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3">
    <w:name w:val="642F470CAC36430187CBA85E32B2DA8D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27A9477F0664B6BA9EEC7498CDAAEEE3">
    <w:name w:val="A27A9477F0664B6BA9EEC7498CDAAEEE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3">
    <w:name w:val="CAE4A409D3184F51BDB1F8D6AA06E2F9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3">
    <w:name w:val="EC7DF99D2A594984B55234B7A4ED8BEA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3">
    <w:name w:val="79DC103CD4994BD8AD3EF9B15E03BEBE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3">
    <w:name w:val="820F25E4449D48A898C6A9E40C68A375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3">
    <w:name w:val="998E21EE987E444C966614E394BBEA7B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3">
    <w:name w:val="1335F2D50B0740019859B5D564CF9C75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3">
    <w:name w:val="C5243EE25F424A2FA8295ED7F7AE3FAE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3">
    <w:name w:val="A4A6A80B8CD54919BD40749D1C2C9641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3">
    <w:name w:val="87B703F8F7E4442AA27BA2DE1A06F823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3">
    <w:name w:val="EF37F54094E04BB6AFAA0D16BA514B07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3">
    <w:name w:val="43316E57A7F24867BEC41D0D3BA9E83B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3">
    <w:name w:val="2B83319870A34F2CA9BDA55B87C2A3EC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3">
    <w:name w:val="8D840376B59F4CFD8AC52065717F3225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3">
    <w:name w:val="02DDE15FF05D4C7D8D41763F69531ADB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3">
    <w:name w:val="5D04EE458CF74F60949158F022F1E583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3">
    <w:name w:val="DCB9F4857D2140B693878F31B7E38CA9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3">
    <w:name w:val="1B7C69FA61404833AA67CDE37F57973A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3">
    <w:name w:val="831F66EAF7E942D191513E2ABB2D0C6C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3">
    <w:name w:val="CD364378076D485684C3DE6A6DB864F2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3">
    <w:name w:val="44265F13012B467CA91EBBEF14D3C2AD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3">
    <w:name w:val="05096F878AA949DAB8B21B472097EB7B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3">
    <w:name w:val="00A858400B0C48D58CB66A7737D52D2F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BA95FAD8E6348D8ADAC0625E79B186A3">
    <w:name w:val="BBA95FAD8E6348D8ADAC0625E79B186A3"/>
    <w:rsid w:val="00062BF5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4540249ACEF40F3AF64760FBE973573">
    <w:name w:val="34540249ACEF40F3AF64760FBE973573"/>
    <w:rsid w:val="00062BF5"/>
    <w:pPr>
      <w:spacing w:after="160" w:line="259" w:lineRule="auto"/>
    </w:pPr>
  </w:style>
  <w:style w:type="paragraph" w:customStyle="1" w:styleId="3BF1EF6C75F0447DA289131FDBE9EAE8">
    <w:name w:val="3BF1EF6C75F0447DA289131FDBE9EAE8"/>
    <w:rsid w:val="00062BF5"/>
    <w:pPr>
      <w:spacing w:after="160" w:line="259" w:lineRule="auto"/>
    </w:pPr>
  </w:style>
  <w:style w:type="paragraph" w:customStyle="1" w:styleId="90E6EEBCCA2044728F539C871D495662">
    <w:name w:val="90E6EEBCCA2044728F539C871D495662"/>
    <w:rsid w:val="00062BF5"/>
    <w:pPr>
      <w:spacing w:after="160" w:line="259" w:lineRule="auto"/>
    </w:pPr>
  </w:style>
  <w:style w:type="paragraph" w:customStyle="1" w:styleId="9F77ABBC05AE485E8B8089E6ABB2F192">
    <w:name w:val="9F77ABBC05AE485E8B8089E6ABB2F192"/>
    <w:rsid w:val="00947AB3"/>
    <w:pPr>
      <w:spacing w:after="160" w:line="259" w:lineRule="auto"/>
    </w:pPr>
  </w:style>
  <w:style w:type="paragraph" w:customStyle="1" w:styleId="4B054EE2DF73482E8B83BA467A10764F">
    <w:name w:val="4B054EE2DF73482E8B83BA467A10764F"/>
    <w:rsid w:val="00947AB3"/>
    <w:pPr>
      <w:spacing w:after="160" w:line="259" w:lineRule="auto"/>
    </w:pPr>
  </w:style>
  <w:style w:type="paragraph" w:customStyle="1" w:styleId="AF43489B4414452BBCB64FBE8E83CF3111">
    <w:name w:val="AF43489B4414452BBCB64FBE8E83CF311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7">
    <w:name w:val="68A0DFBF5B054122BA0865D2A3BCB67E7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10">
    <w:name w:val="235A705687644999B17C72CEB221EA2E10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10">
    <w:name w:val="739AE5341CC3474A95A4E2CF1A7BB83C10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11">
    <w:name w:val="B211C8485A854AC2B546AC7FD084E9E01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2">
    <w:name w:val="1FB84061961D4E8FBE9A1E99D763B4682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4">
    <w:name w:val="996FE4F1DF4848CDAFEA7E575756E13C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4">
    <w:name w:val="642F470CAC36430187CBA85E32B2DA8D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BF1EF6C75F0447DA289131FDBE9EAE81">
    <w:name w:val="3BF1EF6C75F0447DA289131FDBE9EAE8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0E6EEBCCA2044728F539C871D4956621">
    <w:name w:val="90E6EEBCCA2044728F539C871D495662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4">
    <w:name w:val="CAE4A409D3184F51BDB1F8D6AA06E2F9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4">
    <w:name w:val="EC7DF99D2A594984B55234B7A4ED8BEA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4">
    <w:name w:val="79DC103CD4994BD8AD3EF9B15E03BEBE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4">
    <w:name w:val="820F25E4449D48A898C6A9E40C68A375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4">
    <w:name w:val="998E21EE987E444C966614E394BBEA7B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4">
    <w:name w:val="1335F2D50B0740019859B5D564CF9C75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4">
    <w:name w:val="C5243EE25F424A2FA8295ED7F7AE3FAE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4">
    <w:name w:val="A4A6A80B8CD54919BD40749D1C2C9641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4">
    <w:name w:val="87B703F8F7E4442AA27BA2DE1A06F823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4">
    <w:name w:val="EF37F54094E04BB6AFAA0D16BA514B07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4">
    <w:name w:val="43316E57A7F24867BEC41D0D3BA9E83B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4">
    <w:name w:val="2B83319870A34F2CA9BDA55B87C2A3EC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4">
    <w:name w:val="8D840376B59F4CFD8AC52065717F3225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4">
    <w:name w:val="02DDE15FF05D4C7D8D41763F69531ADB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4">
    <w:name w:val="5D04EE458CF74F60949158F022F1E583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4">
    <w:name w:val="DCB9F4857D2140B693878F31B7E38CA9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4">
    <w:name w:val="1B7C69FA61404833AA67CDE37F57973A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4">
    <w:name w:val="831F66EAF7E942D191513E2ABB2D0C6C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4">
    <w:name w:val="CD364378076D485684C3DE6A6DB864F2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4">
    <w:name w:val="44265F13012B467CA91EBBEF14D3C2AD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4">
    <w:name w:val="05096F878AA949DAB8B21B472097EB7B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4">
    <w:name w:val="00A858400B0C48D58CB66A7737D52D2F4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F77ABBC05AE485E8B8089E6ABB2F1921">
    <w:name w:val="9F77ABBC05AE485E8B8089E6ABB2F192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F43489B4414452BBCB64FBE8E83CF3112">
    <w:name w:val="AF43489B4414452BBCB64FBE8E83CF311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8A0DFBF5B054122BA0865D2A3BCB67E8">
    <w:name w:val="68A0DFBF5B054122BA0865D2A3BCB67E8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35A705687644999B17C72CEB221EA2E11">
    <w:name w:val="235A705687644999B17C72CEB221EA2E1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39AE5341CC3474A95A4E2CF1A7BB83C11">
    <w:name w:val="739AE5341CC3474A95A4E2CF1A7BB83C11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B211C8485A854AC2B546AC7FD084E9E012">
    <w:name w:val="B211C8485A854AC2B546AC7FD084E9E01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FB84061961D4E8FBE9A1E99D763B46823">
    <w:name w:val="1FB84061961D4E8FBE9A1E99D763B46823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6FE4F1DF4848CDAFEA7E575756E13C5">
    <w:name w:val="996FE4F1DF4848CDAFEA7E575756E13C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642F470CAC36430187CBA85E32B2DA8D5">
    <w:name w:val="642F470CAC36430187CBA85E32B2DA8D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3BF1EF6C75F0447DA289131FDBE9EAE82">
    <w:name w:val="3BF1EF6C75F0447DA289131FDBE9EAE8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0E6EEBCCA2044728F539C871D4956622">
    <w:name w:val="90E6EEBCCA2044728F539C871D495662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AE4A409D3184F51BDB1F8D6AA06E2F95">
    <w:name w:val="CAE4A409D3184F51BDB1F8D6AA06E2F9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C7DF99D2A594984B55234B7A4ED8BEA5">
    <w:name w:val="EC7DF99D2A594984B55234B7A4ED8BEA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79DC103CD4994BD8AD3EF9B15E03BEBE5">
    <w:name w:val="79DC103CD4994BD8AD3EF9B15E03BEBE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20F25E4449D48A898C6A9E40C68A3755">
    <w:name w:val="820F25E4449D48A898C6A9E40C68A375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98E21EE987E444C966614E394BBEA7B5">
    <w:name w:val="998E21EE987E444C966614E394BBEA7B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335F2D50B0740019859B5D564CF9C755">
    <w:name w:val="1335F2D50B0740019859B5D564CF9C75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5243EE25F424A2FA8295ED7F7AE3FAE5">
    <w:name w:val="C5243EE25F424A2FA8295ED7F7AE3FAE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A4A6A80B8CD54919BD40749D1C2C96415">
    <w:name w:val="A4A6A80B8CD54919BD40749D1C2C9641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7B703F8F7E4442AA27BA2DE1A06F8235">
    <w:name w:val="87B703F8F7E4442AA27BA2DE1A06F823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EF37F54094E04BB6AFAA0D16BA514B075">
    <w:name w:val="EF37F54094E04BB6AFAA0D16BA514B07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3316E57A7F24867BEC41D0D3BA9E83B5">
    <w:name w:val="43316E57A7F24867BEC41D0D3BA9E83B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B83319870A34F2CA9BDA55B87C2A3EC5">
    <w:name w:val="2B83319870A34F2CA9BDA55B87C2A3EC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D840376B59F4CFD8AC52065717F32255">
    <w:name w:val="8D840376B59F4CFD8AC52065717F3225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2DDE15FF05D4C7D8D41763F69531ADB5">
    <w:name w:val="02DDE15FF05D4C7D8D41763F69531ADB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5D04EE458CF74F60949158F022F1E5835">
    <w:name w:val="5D04EE458CF74F60949158F022F1E583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DCB9F4857D2140B693878F31B7E38CA95">
    <w:name w:val="DCB9F4857D2140B693878F31B7E38CA9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1B7C69FA61404833AA67CDE37F57973A5">
    <w:name w:val="1B7C69FA61404833AA67CDE37F57973A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831F66EAF7E942D191513E2ABB2D0C6C5">
    <w:name w:val="831F66EAF7E942D191513E2ABB2D0C6C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CD364378076D485684C3DE6A6DB864F25">
    <w:name w:val="CD364378076D485684C3DE6A6DB864F2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44265F13012B467CA91EBBEF14D3C2AD5">
    <w:name w:val="44265F13012B467CA91EBBEF14D3C2AD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5096F878AA949DAB8B21B472097EB7B5">
    <w:name w:val="05096F878AA949DAB8B21B472097EB7B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00A858400B0C48D58CB66A7737D52D2F5">
    <w:name w:val="00A858400B0C48D58CB66A7737D52D2F5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9F77ABBC05AE485E8B8089E6ABB2F1922">
    <w:name w:val="9F77ABBC05AE485E8B8089E6ABB2F1922"/>
    <w:rsid w:val="00DD576F"/>
    <w:pPr>
      <w:spacing w:after="0" w:line="240" w:lineRule="auto"/>
    </w:pPr>
    <w:rPr>
      <w:rFonts w:eastAsia="Times New Roman" w:cs="Times New Roman"/>
      <w:szCs w:val="24"/>
    </w:rPr>
  </w:style>
  <w:style w:type="paragraph" w:customStyle="1" w:styleId="2A9FFE16B56F447EAB3E7E2D1B89261A">
    <w:name w:val="2A9FFE16B56F447EAB3E7E2D1B89261A"/>
    <w:rsid w:val="00DD576F"/>
    <w:pPr>
      <w:spacing w:after="160" w:line="259" w:lineRule="auto"/>
    </w:pPr>
  </w:style>
  <w:style w:type="paragraph" w:customStyle="1" w:styleId="6E831E96243C45FC8BFECC4E92C5075F">
    <w:name w:val="6E831E96243C45FC8BFECC4E92C5075F"/>
    <w:rsid w:val="00DD576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B00CE-B075-434C-AA0F-9D9DF6A42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6B2347-D7E9-411B-A8C5-6B294EDF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TrvlRq.dotx</Template>
  <TotalTime>1</TotalTime>
  <Pages>4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information form</vt:lpstr>
    </vt:vector>
  </TitlesOfParts>
  <Company>Microsoft</Company>
  <LinksUpToDate>false</LinksUpToDate>
  <CharactersWithSpaces>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information form</dc:title>
  <dc:creator>Hang, Sarah</dc:creator>
  <cp:lastModifiedBy>Richard Born</cp:lastModifiedBy>
  <cp:revision>2</cp:revision>
  <cp:lastPrinted>2016-02-26T19:56:00Z</cp:lastPrinted>
  <dcterms:created xsi:type="dcterms:W3CDTF">2017-03-28T20:12:00Z</dcterms:created>
  <dcterms:modified xsi:type="dcterms:W3CDTF">2017-03-28T20:12:00Z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TC060883541033</vt:lpwstr>
  </property>
</Properties>
</file>